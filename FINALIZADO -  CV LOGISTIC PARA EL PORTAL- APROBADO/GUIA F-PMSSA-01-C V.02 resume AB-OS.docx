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D6F5" w14:textId="13241214" w:rsidR="00053608" w:rsidRDefault="003B3894" w:rsidP="00BB1C6E">
      <w:pPr>
        <w:pStyle w:val="YourName"/>
        <w:spacing w:before="0" w:after="0" w:line="240" w:lineRule="auto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SEAFARER APPLICATION FORM</w:t>
      </w:r>
    </w:p>
    <w:p w14:paraId="18518346" w14:textId="799516CB" w:rsidR="00BB1C6E" w:rsidRPr="00BB1C6E" w:rsidRDefault="00C11686" w:rsidP="00BB1C6E">
      <w:pPr>
        <w:pStyle w:val="YourName"/>
        <w:spacing w:before="0" w:after="0" w:line="240" w:lineRule="auto"/>
        <w:rPr>
          <w:rFonts w:ascii="Cambria" w:hAnsi="Cambria"/>
          <w:b w:val="0"/>
          <w:sz w:val="28"/>
          <w:szCs w:val="28"/>
        </w:rPr>
      </w:pPr>
      <w:r w:rsidRPr="00BB1C6E">
        <w:rPr>
          <w:rFonts w:ascii="Cambria" w:hAnsi="Cambria"/>
          <w:b w:val="0"/>
          <w:sz w:val="28"/>
          <w:szCs w:val="28"/>
        </w:rPr>
        <w:t xml:space="preserve">POSITION APPLYING FOR RANK: </w:t>
      </w:r>
      <w:r w:rsidR="00BB1C6E" w:rsidRPr="005D72C3">
        <w:rPr>
          <w:rFonts w:ascii="Cambria" w:hAnsi="Cambria"/>
          <w:b w:val="0"/>
          <w:sz w:val="28"/>
          <w:szCs w:val="28"/>
          <w:u w:val="single"/>
        </w:rPr>
        <w:t>AB/OS</w:t>
      </w:r>
    </w:p>
    <w:p w14:paraId="113D3406" w14:textId="07E58970" w:rsidR="005666AC" w:rsidRPr="00B866AB" w:rsidRDefault="00BC10C5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30620D" wp14:editId="1E4D2359">
                <wp:simplePos x="0" y="0"/>
                <wp:positionH relativeFrom="column">
                  <wp:posOffset>-9216</wp:posOffset>
                </wp:positionH>
                <wp:positionV relativeFrom="paragraph">
                  <wp:posOffset>432864</wp:posOffset>
                </wp:positionV>
                <wp:extent cx="988540" cy="1186249"/>
                <wp:effectExtent l="0" t="0" r="21590" b="13970"/>
                <wp:wrapNone/>
                <wp:docPr id="7170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540" cy="1186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5553" w14:textId="77777777" w:rsidR="00053608" w:rsidRPr="00E63796" w:rsidRDefault="00E63796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 xml:space="preserve">PHOTO 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>IN COLOR AND</w:t>
                            </w:r>
                            <w:r w:rsidR="002741F4">
                              <w:rPr>
                                <w:rFonts w:ascii="Calibri" w:hAnsi="Calibri" w:cs="Arial"/>
                              </w:rPr>
                              <w:t xml:space="preserve"> IN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 xml:space="preserve"> PROFESSIONAL DRESS.</w:t>
                            </w:r>
                          </w:p>
                          <w:p w14:paraId="45095A92" w14:textId="77777777" w:rsidR="00053608" w:rsidRPr="00E63796" w:rsidRDefault="00053608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>NO CASUAL PHOTOS.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34.1pt;width:77.85pt;height:9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">
                <v:textbox>
                  <w:txbxContent>
                    <w:p w14:paraId="78CF5553" w14:textId="77777777" w:rsidR="00053608" w:rsidRPr="00E63796" w:rsidRDefault="00E63796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 xml:space="preserve">PHOTO 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>IN COLOR AND</w:t>
                      </w:r>
                      <w:r w:rsidR="002741F4">
                        <w:rPr>
                          <w:rFonts w:ascii="Calibri" w:hAnsi="Calibri" w:cs="Arial"/>
                        </w:rPr>
                        <w:t xml:space="preserve"> IN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 xml:space="preserve"> PROFESSIONAL DRESS.</w:t>
                      </w:r>
                    </w:p>
                    <w:p w14:paraId="45095A92" w14:textId="77777777" w:rsidR="00053608" w:rsidRPr="00E63796" w:rsidRDefault="00053608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>NO CASUAL PHOTOS.</w:t>
                      </w:r>
                    </w:p>
                  </w:txbxContent>
                </v:textbox>
              </v:shape>
            </w:pict>
          </mc:Fallback>
        </mc:AlternateContent>
      </w:r>
      <w:r w:rsidR="003424F4">
        <w:rPr>
          <w:rFonts w:ascii="Cambria" w:hAnsi="Cambria"/>
          <w:sz w:val="24"/>
          <w:szCs w:val="24"/>
        </w:rPr>
        <w:t xml:space="preserve">1. </w:t>
      </w:r>
      <w:r w:rsidR="00C144A8">
        <w:rPr>
          <w:rFonts w:ascii="Cambria" w:hAnsi="Cambria"/>
          <w:sz w:val="24"/>
          <w:szCs w:val="24"/>
        </w:rPr>
        <w:t>PERSONAL INFORMATION</w:t>
      </w:r>
      <w:r w:rsidR="00C144A8">
        <w:rPr>
          <w:rFonts w:ascii="Cambria" w:hAnsi="Cambria"/>
          <w:sz w:val="24"/>
          <w:szCs w:val="24"/>
        </w:rPr>
        <w:tab/>
        <w:t xml:space="preserve">       </w:t>
      </w:r>
    </w:p>
    <w:tbl>
      <w:tblPr>
        <w:tblStyle w:val="TableGrid"/>
        <w:tblW w:w="7345" w:type="dxa"/>
        <w:tblInd w:w="1920" w:type="dxa"/>
        <w:tblLook w:val="04A0" w:firstRow="1" w:lastRow="0" w:firstColumn="1" w:lastColumn="0" w:noHBand="0" w:noVBand="1"/>
      </w:tblPr>
      <w:tblGrid>
        <w:gridCol w:w="1742"/>
        <w:gridCol w:w="1004"/>
        <w:gridCol w:w="1274"/>
        <w:gridCol w:w="1274"/>
        <w:gridCol w:w="600"/>
        <w:gridCol w:w="1451"/>
      </w:tblGrid>
      <w:tr w:rsidR="000A3898" w:rsidRPr="00853A71" w14:paraId="7ECCFD37" w14:textId="77777777" w:rsidTr="00F02AB7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6E3E6B31" w14:textId="4B5B6518" w:rsidR="000A3898" w:rsidRPr="00654B39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278" w:type="dxa"/>
            <w:gridSpan w:val="2"/>
          </w:tcPr>
          <w:p w14:paraId="6EBB9C1B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25" w:type="dxa"/>
            <w:gridSpan w:val="3"/>
          </w:tcPr>
          <w:p w14:paraId="4FDD7B38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3A71" w:rsidRPr="00853A71" w14:paraId="5B8BB0CE" w14:textId="77777777" w:rsidTr="00F02AB7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191B1A13" w14:textId="0B760E23" w:rsidR="00853A71" w:rsidRPr="00654B39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SURNAMES</w:t>
            </w:r>
          </w:p>
        </w:tc>
        <w:tc>
          <w:tcPr>
            <w:tcW w:w="2278" w:type="dxa"/>
            <w:gridSpan w:val="2"/>
          </w:tcPr>
          <w:p w14:paraId="5D02A0E9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25" w:type="dxa"/>
            <w:gridSpan w:val="3"/>
          </w:tcPr>
          <w:p w14:paraId="1F5002E4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07E5" w:rsidRPr="00853A71" w14:paraId="766C7F9A" w14:textId="77777777" w:rsidTr="00F02AB7">
        <w:trPr>
          <w:trHeight w:val="365"/>
        </w:trPr>
        <w:tc>
          <w:tcPr>
            <w:tcW w:w="1742" w:type="dxa"/>
            <w:shd w:val="clear" w:color="auto" w:fill="8EAADB" w:themeFill="accent1" w:themeFillTint="99"/>
          </w:tcPr>
          <w:p w14:paraId="34FD87D8" w14:textId="77777777" w:rsidR="007F07E5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OF BIRTH</w:t>
            </w:r>
          </w:p>
          <w:p w14:paraId="190AAFB9" w14:textId="1D26786E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(MM/DD/YYYY)</w:t>
            </w:r>
          </w:p>
        </w:tc>
        <w:tc>
          <w:tcPr>
            <w:tcW w:w="5603" w:type="dxa"/>
            <w:gridSpan w:val="5"/>
          </w:tcPr>
          <w:p w14:paraId="083BBA73" w14:textId="77777777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2E0FA6F" w14:textId="77777777" w:rsidTr="00F02AB7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3B682F22" w14:textId="285CC0ED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IDENTIFICATION NUMBER</w:t>
            </w:r>
          </w:p>
        </w:tc>
        <w:tc>
          <w:tcPr>
            <w:tcW w:w="5603" w:type="dxa"/>
            <w:gridSpan w:val="5"/>
          </w:tcPr>
          <w:p w14:paraId="446CF43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55FF91B" w14:textId="77777777" w:rsidTr="00F02AB7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2BF426C1" w14:textId="6907041F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NATIONALITY</w:t>
            </w:r>
          </w:p>
        </w:tc>
        <w:tc>
          <w:tcPr>
            <w:tcW w:w="5603" w:type="dxa"/>
            <w:gridSpan w:val="5"/>
          </w:tcPr>
          <w:p w14:paraId="005DB11B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7C1CF7D" w14:textId="77777777" w:rsidTr="00F02AB7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6DE43F4C" w14:textId="0E330128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2278" w:type="dxa"/>
            <w:gridSpan w:val="2"/>
          </w:tcPr>
          <w:p w14:paraId="5CA9345C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shd w:val="clear" w:color="auto" w:fill="8EAADB" w:themeFill="accent1" w:themeFillTint="99"/>
          </w:tcPr>
          <w:p w14:paraId="624AA1B5" w14:textId="09582BBA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 STATUS</w:t>
            </w:r>
          </w:p>
        </w:tc>
        <w:tc>
          <w:tcPr>
            <w:tcW w:w="2051" w:type="dxa"/>
            <w:gridSpan w:val="2"/>
          </w:tcPr>
          <w:p w14:paraId="514A3AE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5D7" w:rsidRPr="00853A71" w14:paraId="2E2F197D" w14:textId="77777777" w:rsidTr="00F02AB7">
        <w:trPr>
          <w:trHeight w:val="365"/>
        </w:trPr>
        <w:tc>
          <w:tcPr>
            <w:tcW w:w="1742" w:type="dxa"/>
            <w:shd w:val="clear" w:color="auto" w:fill="8EAADB" w:themeFill="accent1" w:themeFillTint="99"/>
          </w:tcPr>
          <w:p w14:paraId="5141AAA7" w14:textId="044F93E4" w:rsidR="00BC10C5" w:rsidRPr="00853A71" w:rsidRDefault="00335D6F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 (FT/in)</w:t>
            </w:r>
          </w:p>
        </w:tc>
        <w:tc>
          <w:tcPr>
            <w:tcW w:w="1004" w:type="dxa"/>
          </w:tcPr>
          <w:p w14:paraId="5F3CA401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shd w:val="clear" w:color="auto" w:fill="8EAADB" w:themeFill="accent1" w:themeFillTint="99"/>
          </w:tcPr>
          <w:p w14:paraId="346CA450" w14:textId="6DE9FF1F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Lb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274" w:type="dxa"/>
          </w:tcPr>
          <w:p w14:paraId="46E864C2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8EAADB" w:themeFill="accent1" w:themeFillTint="99"/>
          </w:tcPr>
          <w:p w14:paraId="5C6E3C31" w14:textId="1C117C6E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BMI</w:t>
            </w:r>
          </w:p>
        </w:tc>
        <w:tc>
          <w:tcPr>
            <w:tcW w:w="1451" w:type="dxa"/>
          </w:tcPr>
          <w:p w14:paraId="0C081C37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018061D" w14:textId="2D61E0F6" w:rsidR="005666AC" w:rsidRDefault="005666AC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349"/>
        <w:gridCol w:w="589"/>
        <w:gridCol w:w="512"/>
        <w:gridCol w:w="695"/>
        <w:gridCol w:w="1260"/>
        <w:gridCol w:w="990"/>
        <w:gridCol w:w="540"/>
        <w:gridCol w:w="429"/>
        <w:gridCol w:w="682"/>
        <w:gridCol w:w="374"/>
        <w:gridCol w:w="965"/>
        <w:gridCol w:w="880"/>
      </w:tblGrid>
      <w:tr w:rsidR="004F33BE" w:rsidRPr="001E411E" w14:paraId="53121E07" w14:textId="77777777" w:rsidTr="00F02AB7">
        <w:tc>
          <w:tcPr>
            <w:tcW w:w="1938" w:type="dxa"/>
            <w:gridSpan w:val="2"/>
            <w:shd w:val="clear" w:color="auto" w:fill="8EAADB" w:themeFill="accent1" w:themeFillTint="99"/>
          </w:tcPr>
          <w:p w14:paraId="4AAEDDE3" w14:textId="4EE8C61B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 HOME ADDRESS</w:t>
            </w:r>
          </w:p>
        </w:tc>
        <w:tc>
          <w:tcPr>
            <w:tcW w:w="3457" w:type="dxa"/>
            <w:gridSpan w:val="4"/>
          </w:tcPr>
          <w:p w14:paraId="6A817243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1" w:type="dxa"/>
            <w:gridSpan w:val="3"/>
            <w:shd w:val="clear" w:color="auto" w:fill="8EAADB" w:themeFill="accent1" w:themeFillTint="99"/>
          </w:tcPr>
          <w:p w14:paraId="03096A81" w14:textId="2705D314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NEARLY AIRPORT</w:t>
            </w:r>
          </w:p>
        </w:tc>
        <w:tc>
          <w:tcPr>
            <w:tcW w:w="2219" w:type="dxa"/>
            <w:gridSpan w:val="3"/>
          </w:tcPr>
          <w:p w14:paraId="21083626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F55" w:rsidRPr="001E411E" w14:paraId="520897C5" w14:textId="77777777" w:rsidTr="00F02AB7">
        <w:tc>
          <w:tcPr>
            <w:tcW w:w="1349" w:type="dxa"/>
            <w:shd w:val="clear" w:color="auto" w:fill="8EAADB" w:themeFill="accent1" w:themeFillTint="99"/>
          </w:tcPr>
          <w:p w14:paraId="7916E4A8" w14:textId="3D13BF7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PHONE/CELL</w:t>
            </w:r>
          </w:p>
        </w:tc>
        <w:tc>
          <w:tcPr>
            <w:tcW w:w="1796" w:type="dxa"/>
            <w:gridSpan w:val="3"/>
          </w:tcPr>
          <w:p w14:paraId="7E4EF35E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35DB648B" w14:textId="678BD740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WHATSAPP</w:t>
            </w:r>
          </w:p>
        </w:tc>
        <w:tc>
          <w:tcPr>
            <w:tcW w:w="1959" w:type="dxa"/>
            <w:gridSpan w:val="3"/>
          </w:tcPr>
          <w:p w14:paraId="558CDFE9" w14:textId="25112D11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6" w:type="dxa"/>
            <w:gridSpan w:val="2"/>
            <w:shd w:val="clear" w:color="auto" w:fill="8EAADB" w:themeFill="accent1" w:themeFillTint="99"/>
          </w:tcPr>
          <w:p w14:paraId="1876DBB8" w14:textId="39BFB52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845" w:type="dxa"/>
            <w:gridSpan w:val="2"/>
          </w:tcPr>
          <w:p w14:paraId="4C2567B6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33BE" w:rsidRPr="001E411E" w14:paraId="7FE43B99" w14:textId="77777777" w:rsidTr="00F02AB7">
        <w:tc>
          <w:tcPr>
            <w:tcW w:w="1349" w:type="dxa"/>
            <w:shd w:val="clear" w:color="auto" w:fill="8EAADB" w:themeFill="accent1" w:themeFillTint="99"/>
          </w:tcPr>
          <w:p w14:paraId="2EB33490" w14:textId="72234BC4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LANGUAGES</w:t>
            </w:r>
          </w:p>
        </w:tc>
        <w:tc>
          <w:tcPr>
            <w:tcW w:w="1101" w:type="dxa"/>
            <w:gridSpan w:val="2"/>
            <w:shd w:val="clear" w:color="auto" w:fill="8EAADB" w:themeFill="accent1" w:themeFillTint="99"/>
          </w:tcPr>
          <w:p w14:paraId="2BF4438B" w14:textId="6B4F3638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695" w:type="dxa"/>
          </w:tcPr>
          <w:p w14:paraId="54CFED0F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47C62FD1" w14:textId="75F30B50" w:rsidR="00CB7F03" w:rsidRPr="001E411E" w:rsidRDefault="009D207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SPANISH</w:t>
            </w:r>
          </w:p>
        </w:tc>
        <w:tc>
          <w:tcPr>
            <w:tcW w:w="1530" w:type="dxa"/>
            <w:gridSpan w:val="2"/>
          </w:tcPr>
          <w:p w14:paraId="192536D3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5" w:type="dxa"/>
            <w:gridSpan w:val="3"/>
            <w:shd w:val="clear" w:color="auto" w:fill="8EAADB" w:themeFill="accent1" w:themeFillTint="99"/>
          </w:tcPr>
          <w:p w14:paraId="43B50495" w14:textId="5089BD7B" w:rsidR="00CB7F03" w:rsidRPr="001E411E" w:rsidRDefault="002433B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</w:t>
            </w:r>
            <w:r w:rsidR="00753D7F">
              <w:rPr>
                <w:rFonts w:ascii="Arial" w:hAnsi="Arial" w:cs="Arial"/>
                <w:sz w:val="16"/>
                <w:szCs w:val="16"/>
              </w:rPr>
              <w:t>RS</w:t>
            </w:r>
          </w:p>
        </w:tc>
        <w:tc>
          <w:tcPr>
            <w:tcW w:w="965" w:type="dxa"/>
          </w:tcPr>
          <w:p w14:paraId="127DB05B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0" w:type="dxa"/>
          </w:tcPr>
          <w:p w14:paraId="7AE35FEF" w14:textId="1841F690" w:rsidR="00CB7F03" w:rsidRPr="001E411E" w:rsidRDefault="004C7426" w:rsidP="004C7426">
            <w:pPr>
              <w:pStyle w:val="YourName"/>
              <w:spacing w:before="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26F642B0" w14:textId="77777777" w:rsidR="00924542" w:rsidRDefault="00924542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763"/>
        <w:gridCol w:w="1143"/>
        <w:gridCol w:w="495"/>
        <w:gridCol w:w="1747"/>
        <w:gridCol w:w="688"/>
        <w:gridCol w:w="1249"/>
        <w:gridCol w:w="2180"/>
      </w:tblGrid>
      <w:tr w:rsidR="00B54453" w:rsidRPr="00B54453" w14:paraId="3DFE1312" w14:textId="77777777" w:rsidTr="00F02AB7">
        <w:tc>
          <w:tcPr>
            <w:tcW w:w="9265" w:type="dxa"/>
            <w:gridSpan w:val="7"/>
            <w:shd w:val="clear" w:color="auto" w:fill="8EAADB" w:themeFill="accent1" w:themeFillTint="99"/>
          </w:tcPr>
          <w:p w14:paraId="72B8FE3B" w14:textId="729CCBC7" w:rsidR="00B54453" w:rsidRPr="00B54453" w:rsidRDefault="00EF62CF" w:rsidP="00B5445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MARLINS / LANGUAGE - TEST</w:t>
            </w:r>
          </w:p>
        </w:tc>
      </w:tr>
      <w:tr w:rsidR="004A42AD" w:rsidRPr="00B54453" w14:paraId="41C60D33" w14:textId="77777777" w:rsidTr="00F02AB7">
        <w:tc>
          <w:tcPr>
            <w:tcW w:w="2906" w:type="dxa"/>
            <w:gridSpan w:val="2"/>
            <w:shd w:val="clear" w:color="auto" w:fill="8EAADB" w:themeFill="accent1" w:themeFillTint="99"/>
          </w:tcPr>
          <w:p w14:paraId="2D159603" w14:textId="5D7213F2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%</w:t>
            </w:r>
          </w:p>
        </w:tc>
        <w:tc>
          <w:tcPr>
            <w:tcW w:w="2930" w:type="dxa"/>
            <w:gridSpan w:val="3"/>
            <w:shd w:val="clear" w:color="auto" w:fill="8EAADB" w:themeFill="accent1" w:themeFillTint="99"/>
          </w:tcPr>
          <w:p w14:paraId="3028CEFA" w14:textId="6CA05500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 DATE</w:t>
            </w:r>
          </w:p>
        </w:tc>
        <w:tc>
          <w:tcPr>
            <w:tcW w:w="3429" w:type="dxa"/>
            <w:gridSpan w:val="2"/>
            <w:shd w:val="clear" w:color="auto" w:fill="8EAADB" w:themeFill="accent1" w:themeFillTint="99"/>
          </w:tcPr>
          <w:p w14:paraId="1419EDD7" w14:textId="0CC16D6C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OF ISSUE</w:t>
            </w:r>
          </w:p>
        </w:tc>
      </w:tr>
      <w:tr w:rsidR="00003CD3" w:rsidRPr="00B54453" w14:paraId="639DDC8F" w14:textId="77777777" w:rsidTr="00F02AB7">
        <w:tc>
          <w:tcPr>
            <w:tcW w:w="2906" w:type="dxa"/>
            <w:gridSpan w:val="2"/>
          </w:tcPr>
          <w:p w14:paraId="097CB84B" w14:textId="167E8685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930" w:type="dxa"/>
            <w:gridSpan w:val="3"/>
          </w:tcPr>
          <w:p w14:paraId="10B6C1D5" w14:textId="0EFB593D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429" w:type="dxa"/>
            <w:gridSpan w:val="2"/>
          </w:tcPr>
          <w:p w14:paraId="2541AD30" w14:textId="5B9B201F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B54453" w:rsidRPr="00B54453" w14:paraId="45881D29" w14:textId="77777777" w:rsidTr="00F02AB7">
        <w:tc>
          <w:tcPr>
            <w:tcW w:w="1763" w:type="dxa"/>
            <w:shd w:val="clear" w:color="auto" w:fill="8EAADB" w:themeFill="accent1" w:themeFillTint="99"/>
          </w:tcPr>
          <w:p w14:paraId="3A2336C9" w14:textId="2E5903B0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LISTENING</w:t>
            </w:r>
          </w:p>
        </w:tc>
        <w:tc>
          <w:tcPr>
            <w:tcW w:w="1638" w:type="dxa"/>
            <w:gridSpan w:val="2"/>
            <w:shd w:val="clear" w:color="auto" w:fill="8EAADB" w:themeFill="accent1" w:themeFillTint="99"/>
          </w:tcPr>
          <w:p w14:paraId="73F998E1" w14:textId="4A24F5AE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747" w:type="dxa"/>
            <w:shd w:val="clear" w:color="auto" w:fill="8EAADB" w:themeFill="accent1" w:themeFillTint="99"/>
          </w:tcPr>
          <w:p w14:paraId="496AE41A" w14:textId="7545C5BC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VOCABULARY</w:t>
            </w:r>
          </w:p>
        </w:tc>
        <w:tc>
          <w:tcPr>
            <w:tcW w:w="1937" w:type="dxa"/>
            <w:gridSpan w:val="2"/>
            <w:shd w:val="clear" w:color="auto" w:fill="8EAADB" w:themeFill="accent1" w:themeFillTint="99"/>
          </w:tcPr>
          <w:p w14:paraId="24BD96BC" w14:textId="225AF934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NUMBERS</w:t>
            </w:r>
          </w:p>
        </w:tc>
        <w:tc>
          <w:tcPr>
            <w:tcW w:w="2180" w:type="dxa"/>
            <w:shd w:val="clear" w:color="auto" w:fill="8EAADB" w:themeFill="accent1" w:themeFillTint="99"/>
          </w:tcPr>
          <w:p w14:paraId="184C633F" w14:textId="68F5860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READING</w:t>
            </w:r>
          </w:p>
        </w:tc>
      </w:tr>
      <w:tr w:rsidR="00B54453" w:rsidRPr="00B54453" w14:paraId="699C4808" w14:textId="77777777" w:rsidTr="00F02AB7">
        <w:tc>
          <w:tcPr>
            <w:tcW w:w="1763" w:type="dxa"/>
          </w:tcPr>
          <w:p w14:paraId="11D38D5B" w14:textId="5226C038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638" w:type="dxa"/>
            <w:gridSpan w:val="2"/>
          </w:tcPr>
          <w:p w14:paraId="7BE29F44" w14:textId="5C91E1E3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747" w:type="dxa"/>
          </w:tcPr>
          <w:p w14:paraId="4004F149" w14:textId="6393A74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937" w:type="dxa"/>
            <w:gridSpan w:val="2"/>
          </w:tcPr>
          <w:p w14:paraId="18A9417B" w14:textId="3285BC51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180" w:type="dxa"/>
          </w:tcPr>
          <w:p w14:paraId="3041DBDC" w14:textId="4F96419F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348E8BC1" w14:textId="77777777" w:rsidR="006835D7" w:rsidRDefault="006835D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23D703FC" w14:textId="4F36F079" w:rsidR="002C6CEC" w:rsidRDefault="00CC0B7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EMERGENCY CONTACT / NEXT </w:t>
      </w:r>
      <w:r w:rsidR="00C144A8">
        <w:rPr>
          <w:rFonts w:ascii="Cambria" w:hAnsi="Cambria"/>
          <w:sz w:val="24"/>
          <w:szCs w:val="24"/>
        </w:rPr>
        <w:t>OF</w:t>
      </w:r>
      <w:r>
        <w:rPr>
          <w:rFonts w:ascii="Cambria" w:hAnsi="Cambria"/>
          <w:sz w:val="24"/>
          <w:szCs w:val="24"/>
        </w:rPr>
        <w:t xml:space="preserve"> </w:t>
      </w:r>
      <w:r w:rsidR="00324ECD">
        <w:rPr>
          <w:rFonts w:ascii="Cambria" w:hAnsi="Cambria"/>
          <w:sz w:val="24"/>
          <w:szCs w:val="24"/>
        </w:rPr>
        <w:t>KIN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237"/>
        <w:gridCol w:w="2197"/>
        <w:gridCol w:w="2210"/>
        <w:gridCol w:w="2621"/>
      </w:tblGrid>
      <w:tr w:rsidR="007364C4" w:rsidRPr="00A80EC3" w14:paraId="2B8675EE" w14:textId="77777777" w:rsidTr="00F02AB7">
        <w:tc>
          <w:tcPr>
            <w:tcW w:w="9265" w:type="dxa"/>
            <w:gridSpan w:val="4"/>
            <w:shd w:val="clear" w:color="auto" w:fill="8EAADB" w:themeFill="accent1" w:themeFillTint="99"/>
          </w:tcPr>
          <w:p w14:paraId="24E620D6" w14:textId="350135E5" w:rsidR="007364C4" w:rsidRPr="00A80EC3" w:rsidRDefault="00A80EC3" w:rsidP="007364C4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EMERGENCY CONTACT / NEXT </w:t>
            </w:r>
            <w:r w:rsidR="00C144A8">
              <w:rPr>
                <w:rFonts w:ascii="Arial" w:hAnsi="Arial" w:cs="Arial"/>
                <w:b w:val="0"/>
                <w:bCs/>
                <w:sz w:val="16"/>
                <w:szCs w:val="16"/>
              </w:rPr>
              <w:t>OF</w:t>
            </w: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KIN</w:t>
            </w:r>
          </w:p>
        </w:tc>
      </w:tr>
      <w:tr w:rsidR="007364C4" w:rsidRPr="00A80EC3" w14:paraId="26FAB655" w14:textId="77777777" w:rsidTr="00F02AB7">
        <w:tc>
          <w:tcPr>
            <w:tcW w:w="2237" w:type="dxa"/>
            <w:shd w:val="clear" w:color="auto" w:fill="8EAADB" w:themeFill="accent1" w:themeFillTint="99"/>
          </w:tcPr>
          <w:p w14:paraId="4FD7F3CF" w14:textId="35A4F5D3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RELATIONSHIP</w:t>
            </w:r>
          </w:p>
        </w:tc>
        <w:tc>
          <w:tcPr>
            <w:tcW w:w="2197" w:type="dxa"/>
            <w:shd w:val="clear" w:color="auto" w:fill="8EAADB" w:themeFill="accent1" w:themeFillTint="99"/>
          </w:tcPr>
          <w:p w14:paraId="2AB11ED9" w14:textId="49B514B6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COMPLETE NAME</w:t>
            </w:r>
          </w:p>
        </w:tc>
        <w:tc>
          <w:tcPr>
            <w:tcW w:w="2210" w:type="dxa"/>
            <w:shd w:val="clear" w:color="auto" w:fill="8EAADB" w:themeFill="accent1" w:themeFillTint="99"/>
          </w:tcPr>
          <w:p w14:paraId="67F92BB8" w14:textId="613A1D6C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TELEPHONE NUMBER / MOBILE</w:t>
            </w:r>
          </w:p>
        </w:tc>
        <w:tc>
          <w:tcPr>
            <w:tcW w:w="2621" w:type="dxa"/>
            <w:shd w:val="clear" w:color="auto" w:fill="8EAADB" w:themeFill="accent1" w:themeFillTint="99"/>
          </w:tcPr>
          <w:p w14:paraId="5D0F1738" w14:textId="516F02BE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ADDRESS</w:t>
            </w:r>
          </w:p>
        </w:tc>
      </w:tr>
      <w:tr w:rsidR="00324ECD" w:rsidRPr="00A80EC3" w14:paraId="704111FB" w14:textId="77777777" w:rsidTr="00F02AB7">
        <w:tc>
          <w:tcPr>
            <w:tcW w:w="2237" w:type="dxa"/>
          </w:tcPr>
          <w:p w14:paraId="6066EA2D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7" w:type="dxa"/>
          </w:tcPr>
          <w:p w14:paraId="67329B7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0" w:type="dxa"/>
          </w:tcPr>
          <w:p w14:paraId="1B82D2EA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dxa"/>
          </w:tcPr>
          <w:p w14:paraId="04E214B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BCB15B" w14:textId="77777777" w:rsidR="00910DCE" w:rsidRDefault="00910DCE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7FB7B179" w14:textId="0E509FEF" w:rsidR="00D21C04" w:rsidRDefault="001608FA" w:rsidP="00B1658C">
      <w:pPr>
        <w:pStyle w:val="YourName"/>
        <w:spacing w:before="0" w:line="276" w:lineRule="auto"/>
        <w:jc w:val="left"/>
        <w:rPr>
          <w:rFonts w:ascii="Calibri" w:eastAsia="Calibri" w:hAnsi="Calibri"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Pr="009339A6">
        <w:rPr>
          <w:rFonts w:ascii="Calibri" w:eastAsia="Calibri" w:hAnsi="Calibri"/>
          <w:bCs/>
          <w:sz w:val="24"/>
          <w:szCs w:val="24"/>
        </w:rPr>
        <w:t>WORK EXPERIENCE</w:t>
      </w:r>
      <w:r>
        <w:rPr>
          <w:rFonts w:ascii="Calibri" w:eastAsia="Calibri" w:hAnsi="Calibri"/>
          <w:bCs/>
          <w:sz w:val="24"/>
          <w:szCs w:val="24"/>
        </w:rPr>
        <w:t xml:space="preserve"> ONBOARD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4"/>
        <w:gridCol w:w="1483"/>
        <w:gridCol w:w="1069"/>
        <w:gridCol w:w="973"/>
        <w:gridCol w:w="713"/>
        <w:gridCol w:w="663"/>
        <w:gridCol w:w="1050"/>
        <w:gridCol w:w="1740"/>
      </w:tblGrid>
      <w:tr w:rsidR="00EC094F" w:rsidRPr="00A87C21" w14:paraId="089663D5" w14:textId="77777777" w:rsidTr="00F02AB7">
        <w:trPr>
          <w:trHeight w:val="638"/>
        </w:trPr>
        <w:tc>
          <w:tcPr>
            <w:tcW w:w="1484" w:type="dxa"/>
            <w:shd w:val="clear" w:color="auto" w:fill="8EAADB" w:themeFill="accent1" w:themeFillTint="99"/>
            <w:vAlign w:val="center"/>
          </w:tcPr>
          <w:p w14:paraId="4DE77CFF" w14:textId="4864963F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39B2AD1B" w14:textId="428E34EB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483" w:type="dxa"/>
            <w:shd w:val="clear" w:color="auto" w:fill="8EAADB" w:themeFill="accent1" w:themeFillTint="99"/>
            <w:vAlign w:val="center"/>
          </w:tcPr>
          <w:p w14:paraId="3D41A828" w14:textId="27F96BD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16A7B330" w14:textId="11C3D9C3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69" w:type="dxa"/>
            <w:shd w:val="clear" w:color="auto" w:fill="8EAADB" w:themeFill="accent1" w:themeFillTint="99"/>
            <w:vAlign w:val="center"/>
          </w:tcPr>
          <w:p w14:paraId="3A91EBC4" w14:textId="24028A57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</w:p>
        </w:tc>
        <w:tc>
          <w:tcPr>
            <w:tcW w:w="973" w:type="dxa"/>
            <w:shd w:val="clear" w:color="auto" w:fill="8EAADB" w:themeFill="accent1" w:themeFillTint="99"/>
          </w:tcPr>
          <w:p w14:paraId="0B0E81F1" w14:textId="64771659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VESSEL NAME</w:t>
            </w:r>
          </w:p>
        </w:tc>
        <w:tc>
          <w:tcPr>
            <w:tcW w:w="713" w:type="dxa"/>
            <w:shd w:val="clear" w:color="auto" w:fill="8EAADB" w:themeFill="accent1" w:themeFillTint="99"/>
          </w:tcPr>
          <w:p w14:paraId="469BB5D2" w14:textId="0E2D1762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IMO #</w:t>
            </w:r>
          </w:p>
        </w:tc>
        <w:tc>
          <w:tcPr>
            <w:tcW w:w="663" w:type="dxa"/>
            <w:shd w:val="clear" w:color="auto" w:fill="8EAADB" w:themeFill="accent1" w:themeFillTint="99"/>
          </w:tcPr>
          <w:p w14:paraId="5E9B06C3" w14:textId="19BD8F70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GT / </w:t>
            </w:r>
          </w:p>
          <w:p w14:paraId="7C5F5FFF" w14:textId="32F4BDC1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HP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71F2AED2" w14:textId="5D53C61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TYPE OF VESSEL</w:t>
            </w:r>
          </w:p>
        </w:tc>
        <w:tc>
          <w:tcPr>
            <w:tcW w:w="1740" w:type="dxa"/>
            <w:shd w:val="clear" w:color="auto" w:fill="8EAADB" w:themeFill="accent1" w:themeFillTint="99"/>
          </w:tcPr>
          <w:p w14:paraId="0629B1CB" w14:textId="3B131E96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RANK/POSITION</w:t>
            </w:r>
          </w:p>
        </w:tc>
      </w:tr>
      <w:tr w:rsidR="00A07745" w:rsidRPr="00A87C21" w14:paraId="087D66A2" w14:textId="77777777" w:rsidTr="00F02AB7">
        <w:trPr>
          <w:trHeight w:val="638"/>
        </w:trPr>
        <w:tc>
          <w:tcPr>
            <w:tcW w:w="1484" w:type="dxa"/>
            <w:shd w:val="clear" w:color="auto" w:fill="auto"/>
            <w:vAlign w:val="center"/>
          </w:tcPr>
          <w:p w14:paraId="0C80A6D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3E8E46E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14:paraId="7341CA0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73" w:type="dxa"/>
            <w:shd w:val="clear" w:color="auto" w:fill="auto"/>
          </w:tcPr>
          <w:p w14:paraId="3DEF5EE8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13" w:type="dxa"/>
            <w:shd w:val="clear" w:color="auto" w:fill="auto"/>
          </w:tcPr>
          <w:p w14:paraId="2318BC54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663" w:type="dxa"/>
            <w:shd w:val="clear" w:color="auto" w:fill="auto"/>
          </w:tcPr>
          <w:p w14:paraId="06FDB863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50" w:type="dxa"/>
            <w:shd w:val="clear" w:color="auto" w:fill="auto"/>
          </w:tcPr>
          <w:p w14:paraId="4E976796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740" w:type="dxa"/>
            <w:shd w:val="clear" w:color="auto" w:fill="auto"/>
          </w:tcPr>
          <w:p w14:paraId="216DB31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4C52C895" w14:textId="77777777" w:rsidR="001608FA" w:rsidRDefault="001608F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09F33706" w14:textId="46144D72" w:rsidR="00D21C04" w:rsidRDefault="00D21C04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4. PERSONAL DOCUMENTATION / SEAFARER DOCUMENTATION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1425"/>
        <w:gridCol w:w="1820"/>
        <w:gridCol w:w="1604"/>
        <w:gridCol w:w="1451"/>
        <w:gridCol w:w="1251"/>
      </w:tblGrid>
      <w:tr w:rsidR="00654B39" w:rsidRPr="009B7D72" w14:paraId="4C95CFA4" w14:textId="77777777" w:rsidTr="00F02AB7">
        <w:trPr>
          <w:trHeight w:val="275"/>
        </w:trPr>
        <w:tc>
          <w:tcPr>
            <w:tcW w:w="9085" w:type="dxa"/>
            <w:gridSpan w:val="6"/>
            <w:shd w:val="clear" w:color="auto" w:fill="8EAADB" w:themeFill="accent1" w:themeFillTint="99"/>
          </w:tcPr>
          <w:p w14:paraId="56CB33FA" w14:textId="5EE2ED0D" w:rsidR="00654B39" w:rsidRPr="009D57C0" w:rsidRDefault="00C11686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C11686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654B39" w:rsidRPr="009B7D72" w14:paraId="02650B38" w14:textId="77777777" w:rsidTr="00F02AB7">
        <w:trPr>
          <w:trHeight w:val="596"/>
        </w:trPr>
        <w:tc>
          <w:tcPr>
            <w:tcW w:w="1536" w:type="dxa"/>
            <w:shd w:val="clear" w:color="auto" w:fill="8EAADB" w:themeFill="accent1" w:themeFillTint="99"/>
          </w:tcPr>
          <w:p w14:paraId="69E367C2" w14:textId="67E70BFF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</w:p>
        </w:tc>
        <w:tc>
          <w:tcPr>
            <w:tcW w:w="1432" w:type="dxa"/>
            <w:shd w:val="clear" w:color="auto" w:fill="8EAADB" w:themeFill="accent1" w:themeFillTint="99"/>
          </w:tcPr>
          <w:p w14:paraId="54107CC7" w14:textId="25C42B5A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41" w:type="dxa"/>
            <w:shd w:val="clear" w:color="auto" w:fill="8EAADB" w:themeFill="accent1" w:themeFillTint="99"/>
          </w:tcPr>
          <w:p w14:paraId="178FCF70" w14:textId="71BFDCE1" w:rsidR="00654B39" w:rsidRPr="009D57C0" w:rsidRDefault="00654B39" w:rsidP="00C1168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0315B9CF" w14:textId="6889A4FD" w:rsidR="00654B39" w:rsidRPr="009D57C0" w:rsidRDefault="00654B39" w:rsidP="00753D7F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53" w:type="dxa"/>
            <w:shd w:val="clear" w:color="auto" w:fill="8EAADB" w:themeFill="accent1" w:themeFillTint="99"/>
          </w:tcPr>
          <w:p w14:paraId="038B647E" w14:textId="77777777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7385DD90" w14:textId="159ADC70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(MM/DD/YYYY)</w:t>
            </w:r>
          </w:p>
        </w:tc>
        <w:tc>
          <w:tcPr>
            <w:tcW w:w="1207" w:type="dxa"/>
            <w:shd w:val="clear" w:color="auto" w:fill="8EAADB" w:themeFill="accent1" w:themeFillTint="99"/>
          </w:tcPr>
          <w:p w14:paraId="71078409" w14:textId="77777777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191D353" w14:textId="5165FB4D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CG Omega" w:eastAsia="Calibri" w:hAnsi="CG Omega"/>
                <w:b/>
                <w:sz w:val="16"/>
                <w:lang w:val="en-GB" w:eastAsia="fr-FR"/>
              </w:rPr>
              <w:t>(MM/DD/YYYY)</w:t>
            </w:r>
          </w:p>
        </w:tc>
      </w:tr>
      <w:tr w:rsidR="009B7D72" w:rsidRPr="009B7D72" w14:paraId="6251185A" w14:textId="77777777" w:rsidTr="00F02AB7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4A72524B" w14:textId="4BEECA0A" w:rsidR="009D57C0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32" w:type="dxa"/>
            <w:shd w:val="clear" w:color="auto" w:fill="auto"/>
          </w:tcPr>
          <w:p w14:paraId="1ECBE6B5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0F5E70F8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5208AF3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3C7F503D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207" w:type="dxa"/>
            <w:shd w:val="clear" w:color="auto" w:fill="auto"/>
          </w:tcPr>
          <w:p w14:paraId="7B360455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0B6195" w:rsidRPr="009B7D72" w14:paraId="0784BA9E" w14:textId="77777777" w:rsidTr="00F02AB7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1900F1F3" w14:textId="46AAEC2C" w:rsidR="000B6195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32" w:type="dxa"/>
            <w:shd w:val="clear" w:color="auto" w:fill="auto"/>
          </w:tcPr>
          <w:p w14:paraId="544EBB89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6B7D62D0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4444C2EB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CF686DE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207" w:type="dxa"/>
            <w:shd w:val="clear" w:color="auto" w:fill="auto"/>
          </w:tcPr>
          <w:p w14:paraId="38A0AFCA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9D530A" w:rsidRPr="009B7D72" w14:paraId="24DD6724" w14:textId="77777777" w:rsidTr="00F02AB7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4E5EBB74" w14:textId="12FEFA03" w:rsidR="009D530A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B1/ B2</w:t>
            </w:r>
          </w:p>
        </w:tc>
        <w:tc>
          <w:tcPr>
            <w:tcW w:w="1432" w:type="dxa"/>
            <w:shd w:val="clear" w:color="auto" w:fill="auto"/>
          </w:tcPr>
          <w:p w14:paraId="234A3BFE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71EC337F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D80802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5C04889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207" w:type="dxa"/>
            <w:shd w:val="clear" w:color="auto" w:fill="auto"/>
          </w:tcPr>
          <w:p w14:paraId="0CAB5B6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4B92E062" w14:textId="77777777" w:rsidTr="00F02AB7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50A5991F" w14:textId="106E8E91" w:rsidR="00636459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32" w:type="dxa"/>
            <w:shd w:val="clear" w:color="auto" w:fill="auto"/>
          </w:tcPr>
          <w:p w14:paraId="7BF01E96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45D26903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4137022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68C18C3C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207" w:type="dxa"/>
            <w:shd w:val="clear" w:color="auto" w:fill="auto"/>
          </w:tcPr>
          <w:p w14:paraId="642DC95D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76E2FCCC" w14:textId="77777777" w:rsidTr="00F02AB7">
        <w:trPr>
          <w:trHeight w:val="351"/>
        </w:trPr>
        <w:tc>
          <w:tcPr>
            <w:tcW w:w="1536" w:type="dxa"/>
            <w:shd w:val="clear" w:color="auto" w:fill="8EAADB" w:themeFill="accent1" w:themeFillTint="99"/>
          </w:tcPr>
          <w:p w14:paraId="604E3CEC" w14:textId="28E3C982" w:rsidR="00636459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SEAMANBOOK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484230B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4C4139C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D519C5E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3EE8BAA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014CB5B1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356806" w:rsidRPr="009B7D72" w14:paraId="15FC1C5F" w14:textId="77777777" w:rsidTr="00F02AB7">
        <w:trPr>
          <w:trHeight w:val="351"/>
        </w:trPr>
        <w:tc>
          <w:tcPr>
            <w:tcW w:w="1536" w:type="dxa"/>
            <w:shd w:val="clear" w:color="auto" w:fill="8EAADB" w:themeFill="accent1" w:themeFillTint="99"/>
          </w:tcPr>
          <w:p w14:paraId="2496D305" w14:textId="7B2C4393" w:rsidR="00356806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92A3B2F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742D682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D0126C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0038E015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20F945EB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9B7D72" w:rsidRPr="009B7D72" w14:paraId="5698DBBE" w14:textId="77777777" w:rsidTr="00F02AB7">
        <w:trPr>
          <w:trHeight w:val="271"/>
        </w:trPr>
        <w:tc>
          <w:tcPr>
            <w:tcW w:w="1536" w:type="dxa"/>
            <w:shd w:val="clear" w:color="auto" w:fill="8EAADB" w:themeFill="accent1" w:themeFillTint="99"/>
          </w:tcPr>
          <w:p w14:paraId="16F7FA5C" w14:textId="09DFF4E7" w:rsidR="009D57C0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PASSPORT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24C5AF6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064A6A69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6FE0E5DB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DEE6BD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7F46B4F3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2784B89B" w14:textId="77777777" w:rsidTr="00F02AB7">
        <w:trPr>
          <w:trHeight w:val="353"/>
        </w:trPr>
        <w:tc>
          <w:tcPr>
            <w:tcW w:w="1536" w:type="dxa"/>
            <w:shd w:val="clear" w:color="auto" w:fill="8EAADB" w:themeFill="accent1" w:themeFillTint="99"/>
          </w:tcPr>
          <w:p w14:paraId="095D82FB" w14:textId="0A073A5D" w:rsidR="005B1C95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SEAMAN´S BOOK </w:t>
            </w:r>
            <w:r w:rsidR="00D93660"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(NATIONAL)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3767A19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533703A6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093C6B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403BBC17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4EAB951F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71575645" w14:textId="77777777" w:rsidTr="00F02AB7">
        <w:trPr>
          <w:trHeight w:val="231"/>
        </w:trPr>
        <w:tc>
          <w:tcPr>
            <w:tcW w:w="1536" w:type="dxa"/>
            <w:shd w:val="clear" w:color="auto" w:fill="8EAADB" w:themeFill="accent1" w:themeFillTint="99"/>
          </w:tcPr>
          <w:p w14:paraId="1ABA86C3" w14:textId="313AC8F2" w:rsidR="005B1C95" w:rsidRPr="00D93660" w:rsidRDefault="00D93660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US VISA C1-D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0D0B658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61EFF6BA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DD93695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0FBE7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740B520B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</w:tbl>
    <w:p w14:paraId="5268EDDD" w14:textId="4C1B7552" w:rsidR="00313D37" w:rsidRDefault="00313D3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37557AF8" w14:textId="5066974F" w:rsidR="00DB1CCF" w:rsidRDefault="008644FF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="00DB1CCF">
        <w:rPr>
          <w:rFonts w:ascii="Cambria" w:hAnsi="Cambria"/>
          <w:sz w:val="24"/>
          <w:szCs w:val="24"/>
        </w:rPr>
        <w:t xml:space="preserve">. </w:t>
      </w:r>
      <w:r w:rsidR="00DD18A1">
        <w:rPr>
          <w:rFonts w:ascii="Cambria" w:hAnsi="Cambria"/>
          <w:sz w:val="24"/>
          <w:szCs w:val="24"/>
        </w:rPr>
        <w:t>TRAINING AND CERTIFICATION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1365"/>
        <w:gridCol w:w="2535"/>
        <w:gridCol w:w="1647"/>
        <w:gridCol w:w="1530"/>
      </w:tblGrid>
      <w:tr w:rsidR="00F5501D" w:rsidRPr="00BB237C" w14:paraId="7C474021" w14:textId="77777777" w:rsidTr="00F02AB7">
        <w:trPr>
          <w:trHeight w:val="570"/>
        </w:trPr>
        <w:tc>
          <w:tcPr>
            <w:tcW w:w="9265" w:type="dxa"/>
            <w:gridSpan w:val="5"/>
            <w:shd w:val="clear" w:color="auto" w:fill="8EAADB" w:themeFill="accent1" w:themeFillTint="99"/>
            <w:vAlign w:val="center"/>
          </w:tcPr>
          <w:p w14:paraId="655B57E1" w14:textId="57053960" w:rsidR="00F5501D" w:rsidRPr="00BB237C" w:rsidRDefault="00F5501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F5501D" w:rsidRPr="00BB237C" w14:paraId="61A9B6E3" w14:textId="77777777" w:rsidTr="00F02AB7">
        <w:trPr>
          <w:trHeight w:val="570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47439AF" w14:textId="18BB4591" w:rsidR="00F5501D" w:rsidRPr="00C11686" w:rsidRDefault="00C11686" w:rsidP="00F5501D">
            <w:pPr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8EAADB" w:themeFill="accent1" w:themeFillTint="99"/>
            <w:vAlign w:val="center"/>
          </w:tcPr>
          <w:p w14:paraId="09D5C69E" w14:textId="3C97B92F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69315F48" w14:textId="0102CE30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26213CBA" w14:textId="72B409E3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642370CD" w14:textId="62B647D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278" w:type="dxa"/>
            <w:shd w:val="clear" w:color="auto" w:fill="8EAADB" w:themeFill="accent1" w:themeFillTint="99"/>
            <w:vAlign w:val="center"/>
          </w:tcPr>
          <w:p w14:paraId="3EAB6262" w14:textId="1D58B036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FEA1162" w14:textId="2C6E5B3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F5501D" w:rsidRPr="00BB237C" w14:paraId="2DC91414" w14:textId="77777777" w:rsidTr="00F02AB7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0071137" w14:textId="2D4B7FFE" w:rsidR="00F5501D" w:rsidRPr="00CA205E" w:rsidRDefault="00F5501D" w:rsidP="00F5501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 w:rsidR="009C0579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A2C3C47" w14:textId="77777777" w:rsidR="00F5501D" w:rsidRPr="00F5501D" w:rsidRDefault="00F5501D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E114CB4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08B8783A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14:paraId="27E8EC97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CA205E" w:rsidRPr="00BB237C" w14:paraId="04D3575C" w14:textId="77777777" w:rsidTr="00F02AB7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B33E7B4" w14:textId="15DB6FAF" w:rsidR="00CA205E" w:rsidRPr="00CA205E" w:rsidRDefault="00CA205E" w:rsidP="00F5501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14CDBFA" w14:textId="77777777" w:rsidR="00CA205E" w:rsidRPr="00F5501D" w:rsidRDefault="00CA205E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3C9FDBC3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BBEAECA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14:paraId="3D446B40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CA205E" w:rsidRPr="00BB237C" w14:paraId="31ECB5D1" w14:textId="77777777" w:rsidTr="00F02AB7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B13520B" w14:textId="6EE3A35A" w:rsidR="00CA205E" w:rsidRPr="00CA205E" w:rsidRDefault="00CA205E" w:rsidP="00F5501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F3F5320" w14:textId="77777777" w:rsidR="00CA205E" w:rsidRPr="00F5501D" w:rsidRDefault="00CA205E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B64D860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6CDCE7E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14:paraId="707775BD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CA205E" w:rsidRPr="00BB237C" w14:paraId="4AEC2D0D" w14:textId="77777777" w:rsidTr="00F02AB7">
        <w:trPr>
          <w:trHeight w:val="36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C829A0B" w14:textId="63A50A64" w:rsidR="00CA205E" w:rsidRPr="00CA205E" w:rsidRDefault="00CA205E" w:rsidP="00F5501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95C8444" w14:textId="77777777" w:rsidR="00CA205E" w:rsidRPr="00F5501D" w:rsidRDefault="00CA205E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D4B1099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3C8AD00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14:paraId="04A1B6BD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CA205E" w:rsidRPr="00BB237C" w14:paraId="4458A722" w14:textId="77777777" w:rsidTr="00F02AB7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502D191" w14:textId="61B71756" w:rsidR="00CA205E" w:rsidRPr="00CA205E" w:rsidRDefault="00CA205E" w:rsidP="00F5501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82E9393" w14:textId="77777777" w:rsidR="00CA205E" w:rsidRPr="00F5501D" w:rsidRDefault="00CA205E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DE03774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DBC612A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14:paraId="4EE86432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5501D" w:rsidRPr="00BB237C" w14:paraId="43F13845" w14:textId="77777777" w:rsidTr="00F02AB7">
        <w:trPr>
          <w:trHeight w:val="460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16141816" w14:textId="72283503" w:rsidR="00F5501D" w:rsidRPr="00CA205E" w:rsidRDefault="00F5501D" w:rsidP="00F5501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Course</w:t>
            </w:r>
            <w:r w:rsidR="001B6ACB"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3.27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BECCF26" w14:textId="77777777" w:rsidR="00F5501D" w:rsidRPr="00F5501D" w:rsidRDefault="00F5501D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6D39F66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F96E78A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14:paraId="3B3D9105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5501D" w:rsidRPr="00BB237C" w14:paraId="1D835100" w14:textId="77777777" w:rsidTr="00F02AB7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18088589" w14:textId="73541D92" w:rsidR="00F5501D" w:rsidRPr="00CA205E" w:rsidRDefault="00F5501D" w:rsidP="009D57C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with designated security Duties Course</w:t>
            </w:r>
            <w:r w:rsidR="009D57C0"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3.26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9F7A3C7" w14:textId="77777777" w:rsidR="00F5501D" w:rsidRPr="00F5501D" w:rsidRDefault="00F5501D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C52B5F3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1B0F02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14:paraId="551B9080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5501D" w:rsidRPr="00BB237C" w14:paraId="60AEC99A" w14:textId="77777777" w:rsidTr="00F02AB7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1C71FF3" w14:textId="08A2D597" w:rsidR="00F5501D" w:rsidRPr="00CA205E" w:rsidRDefault="009D57C0" w:rsidP="009D57C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F219AE5" w14:textId="77777777" w:rsidR="00F5501D" w:rsidRPr="00F5501D" w:rsidRDefault="00F5501D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740396E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5E7FC90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14:paraId="0FD104B8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155562" w:rsidRPr="00BB237C" w14:paraId="3F06979E" w14:textId="77777777" w:rsidTr="00F02AB7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93FDB53" w14:textId="15B71819" w:rsidR="00155562" w:rsidRPr="00CA205E" w:rsidRDefault="00155562" w:rsidP="009D57C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lastRenderedPageBreak/>
              <w:t>Passenger ship Crowd Managemen</w:t>
            </w:r>
            <w:r w:rsidR="002834A0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t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1CDD53F" w14:textId="77777777" w:rsidR="00155562" w:rsidRPr="00F5501D" w:rsidRDefault="00155562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07AA069" w14:textId="77777777" w:rsidR="00155562" w:rsidRPr="00F5501D" w:rsidRDefault="00155562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B68C3C5" w14:textId="77777777" w:rsidR="00155562" w:rsidRPr="00F5501D" w:rsidRDefault="00155562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14:paraId="3D2B3E6C" w14:textId="77777777" w:rsidR="00155562" w:rsidRPr="00F5501D" w:rsidRDefault="00155562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9D57C0" w:rsidRPr="00BB237C" w14:paraId="156D4E26" w14:textId="77777777" w:rsidTr="00F02AB7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573C4BC" w14:textId="07D73E31" w:rsidR="009D57C0" w:rsidRPr="00CA205E" w:rsidRDefault="009D57C0" w:rsidP="009D57C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4F5662" w14:textId="77777777" w:rsidR="009D57C0" w:rsidRPr="00F5501D" w:rsidRDefault="009D57C0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FB1D1A1" w14:textId="77777777" w:rsidR="009D57C0" w:rsidRPr="00F5501D" w:rsidRDefault="009D57C0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3C3FA35" w14:textId="77777777" w:rsidR="009D57C0" w:rsidRPr="00F5501D" w:rsidRDefault="009D57C0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14:paraId="7062B2AB" w14:textId="77777777" w:rsidR="009D57C0" w:rsidRPr="00F5501D" w:rsidRDefault="009D57C0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5B1C95" w:rsidRPr="00BB237C" w14:paraId="12054C58" w14:textId="77777777" w:rsidTr="00F02AB7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76FC2C1" w14:textId="12565DF4" w:rsidR="005B1C95" w:rsidRPr="00CA205E" w:rsidRDefault="00155562" w:rsidP="009D57C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8F4A70" w14:textId="77777777" w:rsidR="005B1C95" w:rsidRPr="00F5501D" w:rsidRDefault="005B1C95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527B336" w14:textId="77777777" w:rsidR="005B1C95" w:rsidRPr="00F5501D" w:rsidRDefault="005B1C95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F12D04C" w14:textId="77777777" w:rsidR="005B1C95" w:rsidRPr="00F5501D" w:rsidRDefault="005B1C95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14:paraId="7FCDB77E" w14:textId="77777777" w:rsidR="005B1C95" w:rsidRPr="00F5501D" w:rsidRDefault="005B1C95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5501D" w:rsidRPr="00BB237C" w14:paraId="4D68F9C3" w14:textId="77777777" w:rsidTr="00F02AB7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C791314" w14:textId="72B1732B" w:rsidR="00F5501D" w:rsidRPr="00CA205E" w:rsidRDefault="00F5501D" w:rsidP="009D57C0">
            <w:pPr>
              <w:jc w:val="both"/>
              <w:rPr>
                <w:rFonts w:ascii="Arial" w:eastAsia="Calibri" w:hAnsi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</w:t>
            </w:r>
            <w:r w:rsidR="009D57C0"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BDDC2F4" w14:textId="77777777" w:rsidR="00F5501D" w:rsidRPr="00F5501D" w:rsidRDefault="00F5501D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58CD891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75D08EB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14:paraId="572BFBD5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90AE3" w:rsidRPr="00BB237C" w14:paraId="229D54E9" w14:textId="77777777" w:rsidTr="00F02AB7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759871B" w14:textId="6FBAAF57" w:rsidR="00B90AE3" w:rsidRPr="00CA205E" w:rsidRDefault="00B90AE3" w:rsidP="009D57C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</w:t>
            </w:r>
            <w:r w:rsidR="00097A60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Training for </w:t>
            </w:r>
            <w:r w:rsidR="00097A60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O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il and chemical</w:t>
            </w:r>
            <w:r w:rsidR="00097A60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cargo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tanker </w:t>
            </w:r>
            <w:r w:rsidR="00097A60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Operations </w:t>
            </w:r>
            <w:r w:rsidR="009339A6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1.01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0A108C6" w14:textId="77777777" w:rsidR="00B90AE3" w:rsidRPr="00F5501D" w:rsidRDefault="00B90AE3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CDA7855" w14:textId="77777777" w:rsidR="00B90AE3" w:rsidRPr="00F5501D" w:rsidRDefault="00B90AE3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4473E02" w14:textId="77777777" w:rsidR="00B90AE3" w:rsidRPr="00F5501D" w:rsidRDefault="00B90AE3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14:paraId="0C228036" w14:textId="77777777" w:rsidR="00B90AE3" w:rsidRPr="00F5501D" w:rsidRDefault="00B90AE3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90AE3" w:rsidRPr="00BB237C" w14:paraId="2775A296" w14:textId="77777777" w:rsidTr="00F02AB7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94931D2" w14:textId="1BAAE0E5" w:rsidR="00B90AE3" w:rsidRPr="00CA205E" w:rsidRDefault="009339A6" w:rsidP="009D57C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Advanced Fire Fighting 2.03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8093B4E" w14:textId="77777777" w:rsidR="00B90AE3" w:rsidRPr="00F5501D" w:rsidRDefault="00B90AE3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534D61B" w14:textId="77777777" w:rsidR="00B90AE3" w:rsidRPr="00F5501D" w:rsidRDefault="00B90AE3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706C18B" w14:textId="77777777" w:rsidR="00B90AE3" w:rsidRPr="00F5501D" w:rsidRDefault="00B90AE3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14:paraId="193BD561" w14:textId="77777777" w:rsidR="00B90AE3" w:rsidRPr="00F5501D" w:rsidRDefault="00B90AE3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1B6ACB" w:rsidRPr="00BB237C" w14:paraId="0E9B630C" w14:textId="77777777" w:rsidTr="00F02AB7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64D592E" w14:textId="2965D0E7" w:rsidR="001B6ACB" w:rsidRPr="00CA205E" w:rsidRDefault="00DD18A1" w:rsidP="009D57C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Ratings forming part of a navigational watch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062E684" w14:textId="77777777" w:rsidR="001B6ACB" w:rsidRPr="00F5501D" w:rsidRDefault="001B6ACB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D32479E" w14:textId="77777777" w:rsidR="001B6ACB" w:rsidRPr="00F5501D" w:rsidRDefault="001B6ACB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F2674B" w14:textId="77777777" w:rsidR="001B6ACB" w:rsidRPr="00F5501D" w:rsidRDefault="001B6ACB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14:paraId="0CE5941A" w14:textId="77777777" w:rsidR="001B6ACB" w:rsidRDefault="001B6ACB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1A717B7E" w14:textId="5DCFEDE0" w:rsidR="00A029B7" w:rsidRPr="00F5501D" w:rsidRDefault="00A029B7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295444A7" w14:textId="77777777" w:rsidR="005B2A2E" w:rsidRDefault="005B2A2E"/>
    <w:p w14:paraId="7E91DF70" w14:textId="6652D874" w:rsidR="00ED03B0" w:rsidRPr="00D64FDF" w:rsidRDefault="005B2A2E">
      <w:pPr>
        <w:rPr>
          <w:rFonts w:ascii="Cambria" w:hAnsi="Cambria"/>
          <w:b/>
          <w:bCs/>
          <w:sz w:val="24"/>
          <w:szCs w:val="24"/>
        </w:rPr>
      </w:pPr>
      <w:r w:rsidRPr="00D64FDF">
        <w:rPr>
          <w:rFonts w:ascii="Cambria" w:hAnsi="Cambria"/>
          <w:b/>
          <w:bCs/>
          <w:sz w:val="24"/>
          <w:szCs w:val="24"/>
        </w:rPr>
        <w:t>6. WORK EXP</w:t>
      </w:r>
      <w:r w:rsidR="006B267E">
        <w:rPr>
          <w:rFonts w:ascii="Cambria" w:hAnsi="Cambria"/>
          <w:b/>
          <w:bCs/>
          <w:sz w:val="24"/>
          <w:szCs w:val="24"/>
        </w:rPr>
        <w:t>ERIENCE</w:t>
      </w:r>
      <w:r w:rsidR="00ED03B0" w:rsidRPr="00D64FDF">
        <w:rPr>
          <w:rFonts w:ascii="Cambria" w:hAnsi="Cambria"/>
          <w:b/>
          <w:bCs/>
          <w:sz w:val="24"/>
          <w:szCs w:val="24"/>
        </w:rPr>
        <w:t xml:space="preserve"> ONSHORE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336"/>
        <w:gridCol w:w="1025"/>
        <w:gridCol w:w="1684"/>
        <w:gridCol w:w="981"/>
        <w:gridCol w:w="910"/>
        <w:gridCol w:w="1993"/>
      </w:tblGrid>
      <w:tr w:rsidR="00B21F96" w:rsidRPr="00A87C21" w14:paraId="1BB425B3" w14:textId="77777777" w:rsidTr="00F02AB7">
        <w:trPr>
          <w:trHeight w:val="638"/>
        </w:trPr>
        <w:tc>
          <w:tcPr>
            <w:tcW w:w="1336" w:type="dxa"/>
            <w:shd w:val="clear" w:color="auto" w:fill="8EAADB" w:themeFill="accent1" w:themeFillTint="99"/>
            <w:vAlign w:val="center"/>
          </w:tcPr>
          <w:p w14:paraId="3D35B7F6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50DF1DFA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336" w:type="dxa"/>
            <w:shd w:val="clear" w:color="auto" w:fill="8EAADB" w:themeFill="accent1" w:themeFillTint="99"/>
            <w:vAlign w:val="center"/>
          </w:tcPr>
          <w:p w14:paraId="1A8DCFD9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4D6B6B02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25" w:type="dxa"/>
            <w:shd w:val="clear" w:color="auto" w:fill="8EAADB" w:themeFill="accent1" w:themeFillTint="99"/>
            <w:vAlign w:val="center"/>
          </w:tcPr>
          <w:p w14:paraId="2CF507E4" w14:textId="20AD69B4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684" w:type="dxa"/>
            <w:shd w:val="clear" w:color="auto" w:fill="8EAADB" w:themeFill="accent1" w:themeFillTint="99"/>
          </w:tcPr>
          <w:p w14:paraId="4F3C7957" w14:textId="1567D542" w:rsidR="00B21F96" w:rsidRPr="001E1599" w:rsidRDefault="00B21F96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DUTIES OR RESPONSIBILITIES</w:t>
            </w:r>
          </w:p>
        </w:tc>
        <w:tc>
          <w:tcPr>
            <w:tcW w:w="981" w:type="dxa"/>
            <w:shd w:val="clear" w:color="auto" w:fill="8EAADB" w:themeFill="accent1" w:themeFillTint="99"/>
          </w:tcPr>
          <w:p w14:paraId="49B54584" w14:textId="3E49C33A" w:rsidR="00B21F96" w:rsidRPr="001E1599" w:rsidRDefault="00124271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 / POSITION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4A38B27E" w14:textId="73D088B9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REASON FOR LEAVING</w:t>
            </w:r>
          </w:p>
        </w:tc>
        <w:tc>
          <w:tcPr>
            <w:tcW w:w="1993" w:type="dxa"/>
            <w:shd w:val="clear" w:color="auto" w:fill="8EAADB" w:themeFill="accent1" w:themeFillTint="99"/>
          </w:tcPr>
          <w:p w14:paraId="7C2467EF" w14:textId="0BA6560A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NAME OF CONTACT </w:t>
            </w:r>
            <w:r w:rsidR="00D64FDF">
              <w:rPr>
                <w:rFonts w:ascii="Arial" w:eastAsia="Calibri" w:hAnsi="Arial" w:cs="Arial"/>
                <w:sz w:val="16"/>
                <w:szCs w:val="16"/>
                <w:lang w:eastAsia="en-US"/>
              </w:rPr>
              <w:t>PERSON &amp; TELEPHONE NUMBER</w:t>
            </w:r>
          </w:p>
        </w:tc>
      </w:tr>
      <w:tr w:rsidR="00D64FDF" w:rsidRPr="00A87C21" w14:paraId="3BD1AC5F" w14:textId="77777777" w:rsidTr="00F02AB7">
        <w:trPr>
          <w:trHeight w:val="638"/>
        </w:trPr>
        <w:tc>
          <w:tcPr>
            <w:tcW w:w="1336" w:type="dxa"/>
            <w:shd w:val="clear" w:color="auto" w:fill="auto"/>
            <w:vAlign w:val="center"/>
          </w:tcPr>
          <w:p w14:paraId="691710D4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34ED75D3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14CDED35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84" w:type="dxa"/>
            <w:shd w:val="clear" w:color="auto" w:fill="auto"/>
          </w:tcPr>
          <w:p w14:paraId="3B11BDA8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auto"/>
          </w:tcPr>
          <w:p w14:paraId="171429CF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10" w:type="dxa"/>
            <w:shd w:val="clear" w:color="auto" w:fill="auto"/>
          </w:tcPr>
          <w:p w14:paraId="7B94B80C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993" w:type="dxa"/>
            <w:shd w:val="clear" w:color="auto" w:fill="auto"/>
          </w:tcPr>
          <w:p w14:paraId="13659A00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6A07B08" w14:textId="77777777" w:rsidR="00F52F51" w:rsidRDefault="00F52F51"/>
    <w:p w14:paraId="4CDE53B1" w14:textId="77777777" w:rsidR="00E9584C" w:rsidRPr="00E61660" w:rsidRDefault="00E9584C" w:rsidP="00E9584C">
      <w:pPr>
        <w:rPr>
          <w:rFonts w:ascii="Cambria" w:hAnsi="Cambria"/>
          <w:b/>
          <w:bCs/>
          <w:sz w:val="24"/>
          <w:szCs w:val="24"/>
        </w:rPr>
      </w:pPr>
      <w:r w:rsidRPr="00E61660">
        <w:rPr>
          <w:rFonts w:ascii="Cambria" w:hAnsi="Cambria"/>
          <w:b/>
          <w:bCs/>
          <w:sz w:val="24"/>
          <w:szCs w:val="24"/>
        </w:rPr>
        <w:t>7. HIGHEST LEVEL OF EDUCATION / OTHER TRAINING OR CERTIFICATE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0"/>
        <w:gridCol w:w="2675"/>
        <w:gridCol w:w="1658"/>
        <w:gridCol w:w="1658"/>
        <w:gridCol w:w="1582"/>
      </w:tblGrid>
      <w:tr w:rsidR="00E9584C" w:rsidRPr="00BB237C" w14:paraId="3A31705D" w14:textId="77777777" w:rsidTr="00D91C30">
        <w:trPr>
          <w:trHeight w:val="475"/>
          <w:jc w:val="center"/>
        </w:trPr>
        <w:tc>
          <w:tcPr>
            <w:tcW w:w="9743" w:type="dxa"/>
            <w:gridSpan w:val="5"/>
            <w:shd w:val="clear" w:color="auto" w:fill="8EAADB" w:themeFill="accent1" w:themeFillTint="99"/>
          </w:tcPr>
          <w:p w14:paraId="083D7EAD" w14:textId="77777777" w:rsidR="00E9584C" w:rsidRPr="00BB237C" w:rsidRDefault="00E9584C" w:rsidP="00D91C30">
            <w:pPr>
              <w:jc w:val="center"/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</w:pPr>
            <w:r w:rsidRPr="00E61660"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  <w:t>HIGHEST LEVEL OF EDUCATION / OTHER TRAINING OR CERTIFICATE</w:t>
            </w:r>
          </w:p>
        </w:tc>
      </w:tr>
      <w:tr w:rsidR="00E9584C" w:rsidRPr="00BB237C" w14:paraId="15ED6F89" w14:textId="77777777" w:rsidTr="00D91C30">
        <w:trPr>
          <w:trHeight w:val="475"/>
          <w:jc w:val="center"/>
        </w:trPr>
        <w:tc>
          <w:tcPr>
            <w:tcW w:w="2170" w:type="dxa"/>
            <w:shd w:val="clear" w:color="auto" w:fill="8EAADB" w:themeFill="accent1" w:themeFillTint="99"/>
            <w:vAlign w:val="center"/>
          </w:tcPr>
          <w:p w14:paraId="15B07E7F" w14:textId="77777777" w:rsidR="00E9584C" w:rsidRPr="00BB237C" w:rsidRDefault="00E9584C" w:rsidP="00D91C30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2EF19864" w14:textId="77777777" w:rsidR="00E9584C" w:rsidRPr="00BB237C" w:rsidRDefault="00E9584C" w:rsidP="00D91C30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658" w:type="dxa"/>
            <w:shd w:val="clear" w:color="auto" w:fill="8EAADB" w:themeFill="accent1" w:themeFillTint="99"/>
          </w:tcPr>
          <w:p w14:paraId="05700E65" w14:textId="77777777" w:rsidR="00E9584C" w:rsidRPr="00BB237C" w:rsidRDefault="00E9584C" w:rsidP="00D91C30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36E4F8E8" w14:textId="77777777" w:rsidR="00E9584C" w:rsidRPr="00BB237C" w:rsidRDefault="00E9584C" w:rsidP="00D91C30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092DA950" w14:textId="77777777" w:rsidR="00E9584C" w:rsidRPr="00BB237C" w:rsidRDefault="00E9584C" w:rsidP="00D91C30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37C50B0D" w14:textId="77777777" w:rsidR="00E9584C" w:rsidRPr="00BB237C" w:rsidRDefault="00E9584C" w:rsidP="00D91C30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1D45B2EA" w14:textId="77777777" w:rsidR="00E9584C" w:rsidRPr="00BB237C" w:rsidRDefault="00E9584C" w:rsidP="00D91C30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MM/DD/YYYY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</w:tr>
      <w:tr w:rsidR="00E9584C" w:rsidRPr="00BB237C" w14:paraId="2B561485" w14:textId="77777777" w:rsidTr="00D91C30">
        <w:trPr>
          <w:trHeight w:val="475"/>
          <w:jc w:val="center"/>
        </w:trPr>
        <w:tc>
          <w:tcPr>
            <w:tcW w:w="2170" w:type="dxa"/>
            <w:shd w:val="clear" w:color="auto" w:fill="FFFFFF"/>
            <w:vAlign w:val="center"/>
          </w:tcPr>
          <w:p w14:paraId="50DC9AE8" w14:textId="77777777" w:rsidR="00E9584C" w:rsidRPr="00BB237C" w:rsidRDefault="00E9584C" w:rsidP="00D91C30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3A2FA2B4" w14:textId="77777777" w:rsidR="00E9584C" w:rsidRPr="00BB237C" w:rsidRDefault="00E9584C" w:rsidP="00D91C30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</w:tcPr>
          <w:p w14:paraId="5081A6DC" w14:textId="77777777" w:rsidR="00E9584C" w:rsidRPr="00BB237C" w:rsidRDefault="00E9584C" w:rsidP="00D91C30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18EB2D1A" w14:textId="77777777" w:rsidR="00E9584C" w:rsidRPr="00BB237C" w:rsidRDefault="00E9584C" w:rsidP="00D91C30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112DF67F" w14:textId="77777777" w:rsidR="00E9584C" w:rsidRPr="00BB237C" w:rsidRDefault="00E9584C" w:rsidP="00D91C30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0E429035" w14:textId="77777777" w:rsidR="00E9584C" w:rsidRDefault="00E9584C" w:rsidP="00E9584C">
      <w:pPr>
        <w:rPr>
          <w:rFonts w:ascii="Cambria" w:hAnsi="Cambria"/>
          <w:b/>
          <w:bCs/>
          <w:sz w:val="24"/>
          <w:szCs w:val="24"/>
        </w:rPr>
      </w:pPr>
    </w:p>
    <w:p w14:paraId="4842FF3A" w14:textId="77777777" w:rsidR="00E9584C" w:rsidRDefault="00E9584C" w:rsidP="00E9584C">
      <w:pPr>
        <w:rPr>
          <w:rFonts w:ascii="Calibri" w:eastAsia="Calibri" w:hAnsi="Calibri"/>
          <w:b/>
          <w:bCs/>
          <w:sz w:val="24"/>
          <w:szCs w:val="24"/>
        </w:rPr>
      </w:pPr>
    </w:p>
    <w:p w14:paraId="49B051A0" w14:textId="2AA2F2A2" w:rsidR="009339A6" w:rsidRDefault="00CB77C1" w:rsidP="00E9584C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8. </w:t>
      </w:r>
      <w:r w:rsidR="00702B4B">
        <w:rPr>
          <w:rFonts w:ascii="Calibri" w:eastAsia="Calibri" w:hAnsi="Calibri"/>
          <w:b/>
          <w:bCs/>
          <w:sz w:val="24"/>
          <w:szCs w:val="24"/>
          <w:lang w:eastAsia="en-US"/>
        </w:rPr>
        <w:t>VACCINATION BOOK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617"/>
      </w:tblGrid>
      <w:tr w:rsidR="003B17E4" w:rsidRPr="003B17E4" w14:paraId="05959A74" w14:textId="77777777" w:rsidTr="00F02AB7">
        <w:trPr>
          <w:trHeight w:val="307"/>
        </w:trPr>
        <w:tc>
          <w:tcPr>
            <w:tcW w:w="9265" w:type="dxa"/>
            <w:gridSpan w:val="5"/>
            <w:shd w:val="clear" w:color="auto" w:fill="8EAADB" w:themeFill="accent1" w:themeFillTint="99"/>
          </w:tcPr>
          <w:p w14:paraId="330FF0CC" w14:textId="63AC0DB9" w:rsidR="003B17E4" w:rsidRPr="00DB0334" w:rsidRDefault="003B17E4" w:rsidP="003B17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DB0334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 BOOK</w:t>
            </w:r>
          </w:p>
        </w:tc>
      </w:tr>
      <w:tr w:rsidR="003B17E4" w:rsidRPr="003B17E4" w14:paraId="51C78FC2" w14:textId="77777777" w:rsidTr="00F02AB7">
        <w:trPr>
          <w:trHeight w:val="921"/>
        </w:trPr>
        <w:tc>
          <w:tcPr>
            <w:tcW w:w="1912" w:type="dxa"/>
            <w:shd w:val="clear" w:color="auto" w:fill="8EAADB" w:themeFill="accent1" w:themeFillTint="99"/>
          </w:tcPr>
          <w:p w14:paraId="57530D89" w14:textId="41616373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TYPE OF VACCINE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283B1FDB" w14:textId="1D005BE8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COUNTRY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F41DB4A" w14:textId="458B7A71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DOZE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ED2F7F5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DATE OF ISSUE</w:t>
            </w:r>
          </w:p>
          <w:p w14:paraId="1C8691B5" w14:textId="5982CBDD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617" w:type="dxa"/>
            <w:shd w:val="clear" w:color="auto" w:fill="8EAADB" w:themeFill="accent1" w:themeFillTint="99"/>
          </w:tcPr>
          <w:p w14:paraId="67098B16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</w:t>
            </w:r>
          </w:p>
          <w:p w14:paraId="13C8917F" w14:textId="00705886" w:rsidR="00850140" w:rsidRDefault="00850140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MARK</w:t>
            </w:r>
          </w:p>
          <w:p w14:paraId="71908EEA" w14:textId="0799C9B7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3B17E4" w:rsidRPr="003B17E4" w14:paraId="5088DC48" w14:textId="77777777" w:rsidTr="00F02AB7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6FE2DCEA" w14:textId="620B4A6B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D41FC3C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1776741F" w14:textId="24784DD7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FIRST DOZE</w:t>
            </w:r>
          </w:p>
        </w:tc>
        <w:tc>
          <w:tcPr>
            <w:tcW w:w="1912" w:type="dxa"/>
          </w:tcPr>
          <w:p w14:paraId="36519983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617" w:type="dxa"/>
          </w:tcPr>
          <w:p w14:paraId="737AFEAB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6CFDA48F" w14:textId="77777777" w:rsidTr="00F02AB7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2D77A13B" w14:textId="1FCC967D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1711D9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4B8801F1" w14:textId="52FD8AD0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SECOND DOZE</w:t>
            </w:r>
          </w:p>
        </w:tc>
        <w:tc>
          <w:tcPr>
            <w:tcW w:w="1912" w:type="dxa"/>
          </w:tcPr>
          <w:p w14:paraId="3BBF5238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617" w:type="dxa"/>
          </w:tcPr>
          <w:p w14:paraId="35C1F5C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772068C" w14:textId="77777777" w:rsidTr="00F02AB7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99EEBAC" w14:textId="06B604CB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40C40AB6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3BDBD12B" w14:textId="550121D2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BOOSTER</w:t>
            </w:r>
          </w:p>
        </w:tc>
        <w:tc>
          <w:tcPr>
            <w:tcW w:w="1912" w:type="dxa"/>
          </w:tcPr>
          <w:p w14:paraId="7AF42B6B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617" w:type="dxa"/>
          </w:tcPr>
          <w:p w14:paraId="0432AF0C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D27A5D1" w14:textId="77777777" w:rsidTr="00F02AB7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C72029F" w14:textId="586225CF" w:rsidR="005337E5" w:rsidRPr="003B17E4" w:rsidRDefault="00C11686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lastRenderedPageBreak/>
              <w:t>YELLOW FEVER</w:t>
            </w:r>
          </w:p>
        </w:tc>
        <w:tc>
          <w:tcPr>
            <w:tcW w:w="1912" w:type="dxa"/>
          </w:tcPr>
          <w:p w14:paraId="1CDB7ED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2B9D688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</w:tcPr>
          <w:p w14:paraId="50BFD0E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617" w:type="dxa"/>
          </w:tcPr>
          <w:p w14:paraId="69BDB07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</w:tbl>
    <w:p w14:paraId="1B2DBEDA" w14:textId="6C649F01" w:rsidR="009339A6" w:rsidRDefault="009339A6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50767180" w14:textId="77777777" w:rsidR="00F02AB7" w:rsidRDefault="00F02AB7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64C02461" w14:textId="54E91408" w:rsidR="009339A6" w:rsidRPr="009339A6" w:rsidRDefault="005337E5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>9</w:t>
      </w:r>
      <w:r w:rsidR="009339A6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. </w:t>
      </w:r>
      <w:r w:rsidR="009339A6" w:rsidRPr="009339A6">
        <w:rPr>
          <w:rFonts w:ascii="Calibri" w:eastAsia="Calibri" w:hAnsi="Calibri"/>
          <w:b/>
          <w:bCs/>
          <w:sz w:val="24"/>
          <w:szCs w:val="24"/>
          <w:lang w:eastAsia="en-US"/>
        </w:rPr>
        <w:t>SKILLS / RESPONSIBILITIES / LEARNING EXPERIENCE / ACHIEVEMENTS</w:t>
      </w:r>
    </w:p>
    <w:tbl>
      <w:tblPr>
        <w:tblW w:w="1022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3"/>
        <w:gridCol w:w="704"/>
        <w:gridCol w:w="573"/>
      </w:tblGrid>
      <w:tr w:rsidR="00A87C21" w:rsidRPr="00A87C21" w14:paraId="51AE5598" w14:textId="77777777" w:rsidTr="00DB0334">
        <w:tc>
          <w:tcPr>
            <w:tcW w:w="8943" w:type="dxa"/>
            <w:shd w:val="clear" w:color="auto" w:fill="8EAADB" w:themeFill="accent1" w:themeFillTint="99"/>
          </w:tcPr>
          <w:p w14:paraId="5EA0284E" w14:textId="3EFD9D7F" w:rsidR="000B6195" w:rsidRPr="00A87C21" w:rsidRDefault="00826296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Mark the following skills/ responsibilities/ learning experience / achievements if you have knowledge, competence, and experience about: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41372BF3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 xml:space="preserve">Yes 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7C9DED87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A87C21" w:rsidRPr="00A87C21" w14:paraId="1D9DF08B" w14:textId="77777777" w:rsidTr="6E7CB13E">
        <w:tc>
          <w:tcPr>
            <w:tcW w:w="8943" w:type="dxa"/>
            <w:shd w:val="clear" w:color="auto" w:fill="auto"/>
          </w:tcPr>
          <w:p w14:paraId="105C6CC8" w14:textId="007739E3" w:rsidR="000B6195" w:rsidRPr="00A87C21" w:rsidRDefault="00DA6F29" w:rsidP="00A87C21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DA6F29">
              <w:rPr>
                <w:rFonts w:ascii="Calibri" w:eastAsia="Calibri" w:hAnsi="Calibri"/>
                <w:sz w:val="24"/>
                <w:szCs w:val="24"/>
                <w:lang w:eastAsia="en-US"/>
              </w:rPr>
              <w:t>Skilled professional sailor, responsible, reliable, proactive, and well-organized, with strong managerial and organizational skills in the maintenance and conservation of the vessel's decks and superstructures.</w:t>
            </w:r>
          </w:p>
        </w:tc>
        <w:tc>
          <w:tcPr>
            <w:tcW w:w="704" w:type="dxa"/>
            <w:shd w:val="clear" w:color="auto" w:fill="auto"/>
          </w:tcPr>
          <w:p w14:paraId="44C5EB94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77EB6C12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02732AE1" w14:textId="77777777" w:rsidTr="6E7CB13E">
        <w:tc>
          <w:tcPr>
            <w:tcW w:w="8943" w:type="dxa"/>
            <w:shd w:val="clear" w:color="auto" w:fill="auto"/>
          </w:tcPr>
          <w:p w14:paraId="4F21BDAA" w14:textId="77777777" w:rsidR="000B6195" w:rsidRPr="00A87C21" w:rsidRDefault="000B6195" w:rsidP="00A87C21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Perform operations relevant to port cargo.</w:t>
            </w:r>
          </w:p>
        </w:tc>
        <w:tc>
          <w:tcPr>
            <w:tcW w:w="704" w:type="dxa"/>
            <w:shd w:val="clear" w:color="auto" w:fill="auto"/>
          </w:tcPr>
          <w:p w14:paraId="5C76134C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8CF4412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6913EA48" w14:textId="77777777" w:rsidTr="6E7CB13E">
        <w:tc>
          <w:tcPr>
            <w:tcW w:w="8943" w:type="dxa"/>
            <w:shd w:val="clear" w:color="auto" w:fill="auto"/>
          </w:tcPr>
          <w:p w14:paraId="1740A008" w14:textId="77777777" w:rsidR="000B6195" w:rsidRPr="00A87C21" w:rsidRDefault="000B6195" w:rsidP="00A87C21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Performed a safe lookout. </w:t>
            </w:r>
          </w:p>
        </w:tc>
        <w:tc>
          <w:tcPr>
            <w:tcW w:w="704" w:type="dxa"/>
            <w:shd w:val="clear" w:color="auto" w:fill="auto"/>
          </w:tcPr>
          <w:p w14:paraId="2547FF6B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61E724D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5A0DB5BA" w14:textId="77777777" w:rsidTr="6E7CB13E">
        <w:tc>
          <w:tcPr>
            <w:tcW w:w="8943" w:type="dxa"/>
            <w:shd w:val="clear" w:color="auto" w:fill="auto"/>
          </w:tcPr>
          <w:p w14:paraId="3C0FC517" w14:textId="77777777" w:rsidR="000B6195" w:rsidRPr="00A87C21" w:rsidRDefault="000B6195" w:rsidP="00A87C21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Stood wheel duty when required and followed helm orders from the master, watchkeeping officer or the pilot</w:t>
            </w:r>
          </w:p>
        </w:tc>
        <w:tc>
          <w:tcPr>
            <w:tcW w:w="704" w:type="dxa"/>
            <w:shd w:val="clear" w:color="auto" w:fill="auto"/>
          </w:tcPr>
          <w:p w14:paraId="4408E3A3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411CDB7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205BCF6A" w14:textId="77777777" w:rsidTr="6E7CB13E">
        <w:tc>
          <w:tcPr>
            <w:tcW w:w="8943" w:type="dxa"/>
            <w:shd w:val="clear" w:color="auto" w:fill="auto"/>
          </w:tcPr>
          <w:p w14:paraId="5B018F03" w14:textId="77777777" w:rsidR="000B6195" w:rsidRPr="00A87C21" w:rsidRDefault="000B6195" w:rsidP="00A87C21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Stood duties at port by the gangway following company´s security policy.</w:t>
            </w:r>
          </w:p>
        </w:tc>
        <w:tc>
          <w:tcPr>
            <w:tcW w:w="704" w:type="dxa"/>
            <w:shd w:val="clear" w:color="auto" w:fill="auto"/>
          </w:tcPr>
          <w:p w14:paraId="65D85C40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857EE40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81033C" w:rsidRPr="00A87C21" w14:paraId="55D7437B" w14:textId="77777777" w:rsidTr="0081033C">
        <w:tc>
          <w:tcPr>
            <w:tcW w:w="8943" w:type="dxa"/>
            <w:shd w:val="clear" w:color="auto" w:fill="8EAADB" w:themeFill="accent1" w:themeFillTint="99"/>
          </w:tcPr>
          <w:p w14:paraId="6974816B" w14:textId="77777777" w:rsidR="0081033C" w:rsidRPr="00A87C21" w:rsidRDefault="0081033C" w:rsidP="00A87C21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DA6F29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I have experience with the procedures supported and carried out in all deck-planned maintenance, including: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3595D930" w14:textId="1E233FD6" w:rsidR="0081033C" w:rsidRPr="00A87C21" w:rsidRDefault="0081033C" w:rsidP="00A87C21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7D30D7E4" w14:textId="4FF9FBB0" w:rsidR="0081033C" w:rsidRPr="00A87C21" w:rsidRDefault="0081033C" w:rsidP="00A87C21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A87C21" w:rsidRPr="00A87C21" w14:paraId="793168F5" w14:textId="77777777" w:rsidTr="6E7CB13E">
        <w:tc>
          <w:tcPr>
            <w:tcW w:w="8943" w:type="dxa"/>
            <w:shd w:val="clear" w:color="auto" w:fill="auto"/>
          </w:tcPr>
          <w:p w14:paraId="3E44B70D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Anchor windlass, chains, and anchors</w:t>
            </w:r>
          </w:p>
        </w:tc>
        <w:tc>
          <w:tcPr>
            <w:tcW w:w="704" w:type="dxa"/>
            <w:shd w:val="clear" w:color="auto" w:fill="auto"/>
          </w:tcPr>
          <w:p w14:paraId="6D2F40BE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8D39CC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50364246" w14:textId="77777777" w:rsidTr="6E7CB13E">
        <w:tc>
          <w:tcPr>
            <w:tcW w:w="8943" w:type="dxa"/>
            <w:shd w:val="clear" w:color="auto" w:fill="auto"/>
          </w:tcPr>
          <w:p w14:paraId="77947ED4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Mooring winches, ropes, and springs</w:t>
            </w:r>
          </w:p>
        </w:tc>
        <w:tc>
          <w:tcPr>
            <w:tcW w:w="704" w:type="dxa"/>
            <w:shd w:val="clear" w:color="auto" w:fill="auto"/>
          </w:tcPr>
          <w:p w14:paraId="16D286BA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5873CDA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5B215A5A" w14:textId="77777777" w:rsidTr="6E7CB13E">
        <w:tc>
          <w:tcPr>
            <w:tcW w:w="8943" w:type="dxa"/>
            <w:shd w:val="clear" w:color="auto" w:fill="auto"/>
          </w:tcPr>
          <w:p w14:paraId="4C99516B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Cranes, derricks and associated auxiliary equipment</w:t>
            </w:r>
          </w:p>
        </w:tc>
        <w:tc>
          <w:tcPr>
            <w:tcW w:w="704" w:type="dxa"/>
            <w:shd w:val="clear" w:color="auto" w:fill="auto"/>
          </w:tcPr>
          <w:p w14:paraId="30D5557B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33D20D6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76A87958" w14:textId="77777777" w:rsidTr="6E7CB13E">
        <w:tc>
          <w:tcPr>
            <w:tcW w:w="8943" w:type="dxa"/>
            <w:shd w:val="clear" w:color="auto" w:fill="auto"/>
          </w:tcPr>
          <w:p w14:paraId="299419C6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Lifeboats, davits and associated auxiliary equipment</w:t>
            </w:r>
          </w:p>
        </w:tc>
        <w:tc>
          <w:tcPr>
            <w:tcW w:w="704" w:type="dxa"/>
            <w:shd w:val="clear" w:color="auto" w:fill="auto"/>
          </w:tcPr>
          <w:p w14:paraId="31AD7AB3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7490096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312EF361" w14:textId="77777777" w:rsidTr="6E7CB13E">
        <w:tc>
          <w:tcPr>
            <w:tcW w:w="8943" w:type="dxa"/>
            <w:shd w:val="clear" w:color="auto" w:fill="auto"/>
          </w:tcPr>
          <w:p w14:paraId="384412AA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Cleaning and maintaining other lifesaving appliances</w:t>
            </w:r>
          </w:p>
        </w:tc>
        <w:tc>
          <w:tcPr>
            <w:tcW w:w="704" w:type="dxa"/>
            <w:shd w:val="clear" w:color="auto" w:fill="auto"/>
          </w:tcPr>
          <w:p w14:paraId="268CDA9A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4AB0D6E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34E2D5E1" w14:textId="77777777" w:rsidTr="6E7CB13E">
        <w:tc>
          <w:tcPr>
            <w:tcW w:w="8943" w:type="dxa"/>
            <w:shd w:val="clear" w:color="auto" w:fill="auto"/>
          </w:tcPr>
          <w:p w14:paraId="713B8F7A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Outer deck railings, wires, superstructures, deck hull, fire lockers, life raft stations, paint locker, hazmat, and chemicals.</w:t>
            </w:r>
          </w:p>
        </w:tc>
        <w:tc>
          <w:tcPr>
            <w:tcW w:w="704" w:type="dxa"/>
            <w:shd w:val="clear" w:color="auto" w:fill="auto"/>
          </w:tcPr>
          <w:p w14:paraId="14FC20DA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7850378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81033C" w:rsidRPr="00A87C21" w14:paraId="4D94A1F0" w14:textId="77777777" w:rsidTr="0081033C">
        <w:tc>
          <w:tcPr>
            <w:tcW w:w="8943" w:type="dxa"/>
            <w:shd w:val="clear" w:color="auto" w:fill="8EAADB" w:themeFill="accent1" w:themeFillTint="99"/>
          </w:tcPr>
          <w:p w14:paraId="7437F800" w14:textId="77777777" w:rsidR="0081033C" w:rsidRPr="00A87C21" w:rsidRDefault="0081033C" w:rsidP="00A87C21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Always followed all working routines and procedures associated with entering and working in confined spaces, and donning hard helmets, safety belts and other PPE.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22321894" w14:textId="19501BF1" w:rsidR="0081033C" w:rsidRPr="00A87C21" w:rsidRDefault="0081033C" w:rsidP="00A87C21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7D33F6EB" w14:textId="64FA0ED3" w:rsidR="0081033C" w:rsidRPr="00A87C21" w:rsidRDefault="0081033C" w:rsidP="00A87C21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A87C21" w:rsidRPr="00A87C21" w14:paraId="485B60AB" w14:textId="77777777" w:rsidTr="6E7CB13E">
        <w:tc>
          <w:tcPr>
            <w:tcW w:w="8943" w:type="dxa"/>
            <w:shd w:val="clear" w:color="auto" w:fill="auto"/>
          </w:tcPr>
          <w:p w14:paraId="5A1544BC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Deck Maintenance</w:t>
            </w:r>
          </w:p>
        </w:tc>
        <w:tc>
          <w:tcPr>
            <w:tcW w:w="704" w:type="dxa"/>
            <w:shd w:val="clear" w:color="auto" w:fill="auto"/>
          </w:tcPr>
          <w:p w14:paraId="7CFAC43F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B47B0EE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1E4FB1C2" w14:textId="77777777" w:rsidTr="6E7CB13E">
        <w:tc>
          <w:tcPr>
            <w:tcW w:w="8943" w:type="dxa"/>
            <w:shd w:val="clear" w:color="auto" w:fill="auto"/>
          </w:tcPr>
          <w:p w14:paraId="74986186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Cut surface engrave </w:t>
            </w:r>
          </w:p>
        </w:tc>
        <w:tc>
          <w:tcPr>
            <w:tcW w:w="704" w:type="dxa"/>
            <w:shd w:val="clear" w:color="auto" w:fill="auto"/>
          </w:tcPr>
          <w:p w14:paraId="14E256FB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A2F940E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34C7F4BA" w14:textId="77777777" w:rsidTr="6E7CB13E">
        <w:tc>
          <w:tcPr>
            <w:tcW w:w="8943" w:type="dxa"/>
            <w:shd w:val="clear" w:color="auto" w:fill="auto"/>
          </w:tcPr>
          <w:p w14:paraId="72631CB1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Loading and unloading</w:t>
            </w:r>
          </w:p>
        </w:tc>
        <w:tc>
          <w:tcPr>
            <w:tcW w:w="704" w:type="dxa"/>
            <w:shd w:val="clear" w:color="auto" w:fill="auto"/>
          </w:tcPr>
          <w:p w14:paraId="5F509B80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26A583D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7ADFD76C" w14:textId="77777777" w:rsidTr="6E7CB13E">
        <w:tc>
          <w:tcPr>
            <w:tcW w:w="8943" w:type="dxa"/>
            <w:shd w:val="clear" w:color="auto" w:fill="auto"/>
          </w:tcPr>
          <w:p w14:paraId="760451DE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Painting</w:t>
            </w:r>
          </w:p>
        </w:tc>
        <w:tc>
          <w:tcPr>
            <w:tcW w:w="704" w:type="dxa"/>
            <w:shd w:val="clear" w:color="auto" w:fill="auto"/>
          </w:tcPr>
          <w:p w14:paraId="1EC5AABC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033B628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2D7A81B3" w14:textId="77777777" w:rsidTr="6E7CB13E">
        <w:tc>
          <w:tcPr>
            <w:tcW w:w="8943" w:type="dxa"/>
            <w:shd w:val="clear" w:color="auto" w:fill="auto"/>
          </w:tcPr>
          <w:p w14:paraId="78584198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Fast Rescue boats Handling</w:t>
            </w:r>
          </w:p>
        </w:tc>
        <w:tc>
          <w:tcPr>
            <w:tcW w:w="704" w:type="dxa"/>
            <w:shd w:val="clear" w:color="auto" w:fill="auto"/>
          </w:tcPr>
          <w:p w14:paraId="6CD94BB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739BFA8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5108FE19" w14:textId="77777777" w:rsidTr="6E7CB13E">
        <w:tc>
          <w:tcPr>
            <w:tcW w:w="8943" w:type="dxa"/>
            <w:shd w:val="clear" w:color="auto" w:fill="auto"/>
          </w:tcPr>
          <w:p w14:paraId="4FCE788F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Survival Craft Boat handling</w:t>
            </w:r>
          </w:p>
        </w:tc>
        <w:tc>
          <w:tcPr>
            <w:tcW w:w="704" w:type="dxa"/>
            <w:shd w:val="clear" w:color="auto" w:fill="auto"/>
          </w:tcPr>
          <w:p w14:paraId="3EF3D932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BE02570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6447F561" w14:textId="77777777" w:rsidTr="6E7CB13E">
        <w:tc>
          <w:tcPr>
            <w:tcW w:w="8943" w:type="dxa"/>
            <w:shd w:val="clear" w:color="auto" w:fill="auto"/>
          </w:tcPr>
          <w:p w14:paraId="6108D8B3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Deck Inventory / Storing</w:t>
            </w:r>
          </w:p>
        </w:tc>
        <w:tc>
          <w:tcPr>
            <w:tcW w:w="704" w:type="dxa"/>
            <w:shd w:val="clear" w:color="auto" w:fill="auto"/>
          </w:tcPr>
          <w:p w14:paraId="2B6E4024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F9F7B3F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81033C" w:rsidRPr="00A87C21" w14:paraId="2D87F442" w14:textId="77777777" w:rsidTr="0081033C">
        <w:tc>
          <w:tcPr>
            <w:tcW w:w="8943" w:type="dxa"/>
            <w:shd w:val="clear" w:color="auto" w:fill="8EAADB" w:themeFill="accent1" w:themeFillTint="99"/>
          </w:tcPr>
          <w:p w14:paraId="59C10CEF" w14:textId="77777777" w:rsidR="0081033C" w:rsidRPr="00A87C21" w:rsidRDefault="0081033C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Exceptional quality of work with outstanding results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5E1A15A6" w14:textId="17463654" w:rsidR="0081033C" w:rsidRPr="00A87C21" w:rsidRDefault="0081033C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379D6DBE" w14:textId="1DEE4224" w:rsidR="0081033C" w:rsidRPr="00A87C21" w:rsidRDefault="0081033C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A87C21" w:rsidRPr="00A87C21" w14:paraId="04B00274" w14:textId="77777777" w:rsidTr="6E7CB13E">
        <w:tc>
          <w:tcPr>
            <w:tcW w:w="8943" w:type="dxa"/>
            <w:shd w:val="clear" w:color="auto" w:fill="auto"/>
          </w:tcPr>
          <w:p w14:paraId="53B24079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Time management</w:t>
            </w:r>
          </w:p>
        </w:tc>
        <w:tc>
          <w:tcPr>
            <w:tcW w:w="704" w:type="dxa"/>
            <w:shd w:val="clear" w:color="auto" w:fill="auto"/>
          </w:tcPr>
          <w:p w14:paraId="78603A25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EA395A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2B04FBA4" w14:textId="77777777" w:rsidTr="6E7CB13E">
        <w:tc>
          <w:tcPr>
            <w:tcW w:w="8943" w:type="dxa"/>
            <w:shd w:val="clear" w:color="auto" w:fill="auto"/>
          </w:tcPr>
          <w:p w14:paraId="6F5AE21F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Team worker</w:t>
            </w:r>
          </w:p>
        </w:tc>
        <w:tc>
          <w:tcPr>
            <w:tcW w:w="704" w:type="dxa"/>
            <w:shd w:val="clear" w:color="auto" w:fill="auto"/>
          </w:tcPr>
          <w:p w14:paraId="0CA1B22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23B6100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5400D205" w14:textId="77777777" w:rsidTr="6E7CB13E">
        <w:tc>
          <w:tcPr>
            <w:tcW w:w="8943" w:type="dxa"/>
            <w:shd w:val="clear" w:color="auto" w:fill="auto"/>
          </w:tcPr>
          <w:p w14:paraId="793696B8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Good leader</w:t>
            </w:r>
          </w:p>
        </w:tc>
        <w:tc>
          <w:tcPr>
            <w:tcW w:w="704" w:type="dxa"/>
            <w:shd w:val="clear" w:color="auto" w:fill="auto"/>
          </w:tcPr>
          <w:p w14:paraId="3E41105F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11DEC58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465536D7" w14:textId="77777777" w:rsidTr="6E7CB13E">
        <w:tc>
          <w:tcPr>
            <w:tcW w:w="8943" w:type="dxa"/>
            <w:shd w:val="clear" w:color="auto" w:fill="auto"/>
          </w:tcPr>
          <w:p w14:paraId="3E85F2CB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lastRenderedPageBreak/>
              <w:t>Honest and hardworking</w:t>
            </w:r>
          </w:p>
        </w:tc>
        <w:tc>
          <w:tcPr>
            <w:tcW w:w="704" w:type="dxa"/>
            <w:shd w:val="clear" w:color="auto" w:fill="auto"/>
          </w:tcPr>
          <w:p w14:paraId="33C01B95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BEEE1B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4923C50F" w14:textId="77777777" w:rsidTr="6E7CB13E">
        <w:tc>
          <w:tcPr>
            <w:tcW w:w="8943" w:type="dxa"/>
            <w:shd w:val="clear" w:color="auto" w:fill="auto"/>
          </w:tcPr>
          <w:p w14:paraId="4E25B38A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Can work effectively on team or independently</w:t>
            </w:r>
          </w:p>
        </w:tc>
        <w:tc>
          <w:tcPr>
            <w:tcW w:w="704" w:type="dxa"/>
            <w:shd w:val="clear" w:color="auto" w:fill="auto"/>
          </w:tcPr>
          <w:p w14:paraId="1765A262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11336A2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32497662" w14:textId="77777777" w:rsidTr="6E7CB13E">
        <w:tc>
          <w:tcPr>
            <w:tcW w:w="8943" w:type="dxa"/>
            <w:shd w:val="clear" w:color="auto" w:fill="auto"/>
          </w:tcPr>
          <w:p w14:paraId="7C4BB2FA" w14:textId="77777777" w:rsidR="000B6195" w:rsidRPr="00A87C21" w:rsidRDefault="000B6195" w:rsidP="00A87C21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Neat and well organized</w:t>
            </w: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ab/>
            </w:r>
          </w:p>
        </w:tc>
        <w:tc>
          <w:tcPr>
            <w:tcW w:w="704" w:type="dxa"/>
            <w:shd w:val="clear" w:color="auto" w:fill="auto"/>
          </w:tcPr>
          <w:p w14:paraId="7F1E1B8D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113DE7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7F39B3BC" w14:textId="77777777" w:rsidTr="6E7CB13E">
        <w:tc>
          <w:tcPr>
            <w:tcW w:w="8943" w:type="dxa"/>
            <w:shd w:val="clear" w:color="auto" w:fill="auto"/>
          </w:tcPr>
          <w:p w14:paraId="474F6591" w14:textId="129DAF23" w:rsidR="000B6195" w:rsidRPr="00A87C21" w:rsidRDefault="000B6195" w:rsidP="00A87C21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6E7CB13E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Respect and good treatment </w:t>
            </w:r>
            <w:r w:rsidR="4C4D7FDF" w:rsidRPr="6E7CB13E">
              <w:rPr>
                <w:rFonts w:ascii="Calibri" w:eastAsia="Calibri" w:hAnsi="Calibri"/>
                <w:sz w:val="24"/>
                <w:szCs w:val="24"/>
                <w:lang w:eastAsia="en-US"/>
              </w:rPr>
              <w:t>towards</w:t>
            </w:r>
            <w:r w:rsidRPr="6E7CB13E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my other colleagues.</w:t>
            </w:r>
          </w:p>
        </w:tc>
        <w:tc>
          <w:tcPr>
            <w:tcW w:w="704" w:type="dxa"/>
            <w:shd w:val="clear" w:color="auto" w:fill="auto"/>
          </w:tcPr>
          <w:p w14:paraId="4BF84EF5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FF9DA55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0DE47962" w14:textId="77777777" w:rsidTr="6E7CB13E">
        <w:tc>
          <w:tcPr>
            <w:tcW w:w="8943" w:type="dxa"/>
            <w:shd w:val="clear" w:color="auto" w:fill="auto"/>
          </w:tcPr>
          <w:p w14:paraId="63B130BA" w14:textId="77777777" w:rsidR="000B6195" w:rsidRPr="00A87C21" w:rsidRDefault="000B6195" w:rsidP="00A87C21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Have your ever been nominated employee of the month</w:t>
            </w:r>
          </w:p>
        </w:tc>
        <w:tc>
          <w:tcPr>
            <w:tcW w:w="704" w:type="dxa"/>
            <w:shd w:val="clear" w:color="auto" w:fill="auto"/>
          </w:tcPr>
          <w:p w14:paraId="1FA72C1C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B53EE29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168FB944" w14:textId="77777777" w:rsidTr="6E7CB13E">
        <w:tc>
          <w:tcPr>
            <w:tcW w:w="8943" w:type="dxa"/>
            <w:shd w:val="clear" w:color="auto" w:fill="auto"/>
          </w:tcPr>
          <w:p w14:paraId="11115A07" w14:textId="77777777" w:rsidR="000B6195" w:rsidRPr="00A87C21" w:rsidRDefault="000B6195" w:rsidP="00A87C21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Can effectively perform with less or without supervision</w:t>
            </w:r>
          </w:p>
        </w:tc>
        <w:tc>
          <w:tcPr>
            <w:tcW w:w="704" w:type="dxa"/>
            <w:shd w:val="clear" w:color="auto" w:fill="auto"/>
          </w:tcPr>
          <w:p w14:paraId="61B78593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88C39BC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sectPr w:rsidR="009339A6" w:rsidSect="00F02AB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ECAA4" w14:textId="77777777" w:rsidR="00F41420" w:rsidRDefault="00F41420">
      <w:r>
        <w:separator/>
      </w:r>
    </w:p>
  </w:endnote>
  <w:endnote w:type="continuationSeparator" w:id="0">
    <w:p w14:paraId="636988E3" w14:textId="77777777" w:rsidR="00F41420" w:rsidRDefault="00F41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2A3F3" w14:textId="0A68C065" w:rsidR="008A2C45" w:rsidRPr="008A2C45" w:rsidRDefault="008A2C45" w:rsidP="008A2C45">
    <w:pPr>
      <w:tabs>
        <w:tab w:val="center" w:pos="4320"/>
        <w:tab w:val="right" w:pos="8640"/>
      </w:tabs>
      <w:jc w:val="right"/>
      <w:rPr>
        <w:lang w:val="fr-FR"/>
      </w:rPr>
    </w:pPr>
    <w:r w:rsidRPr="008A2C45">
      <w:rPr>
        <w:lang w:val="fr-FR"/>
      </w:rPr>
      <w:t>Code: F-PMSSA-01</w:t>
    </w:r>
    <w:r w:rsidR="0015476B">
      <w:rPr>
        <w:lang w:val="fr-FR"/>
      </w:rPr>
      <w:t>-C</w:t>
    </w:r>
  </w:p>
  <w:p w14:paraId="4D4891F8" w14:textId="5ACCE071" w:rsidR="008A2C45" w:rsidRPr="008A2C45" w:rsidRDefault="008A2C45" w:rsidP="008A2C45">
    <w:pPr>
      <w:tabs>
        <w:tab w:val="center" w:pos="4320"/>
        <w:tab w:val="right" w:pos="8640"/>
      </w:tabs>
      <w:jc w:val="right"/>
      <w:rPr>
        <w:lang w:val="fr-FR"/>
      </w:rPr>
    </w:pPr>
    <w:proofErr w:type="spellStart"/>
    <w:r w:rsidRPr="008A2C45">
      <w:rPr>
        <w:lang w:val="fr-FR"/>
      </w:rPr>
      <w:t>Revision</w:t>
    </w:r>
    <w:proofErr w:type="spellEnd"/>
    <w:r w:rsidRPr="008A2C45">
      <w:rPr>
        <w:lang w:val="fr-FR"/>
      </w:rPr>
      <w:t>: 0</w:t>
    </w:r>
    <w:r w:rsidR="0015476B">
      <w:rPr>
        <w:lang w:val="fr-FR"/>
      </w:rPr>
      <w:t>2</w:t>
    </w:r>
  </w:p>
  <w:p w14:paraId="6F95546A" w14:textId="77777777" w:rsidR="008A2C45" w:rsidRPr="008A2C45" w:rsidRDefault="008A2C45" w:rsidP="008A2C45">
    <w:pPr>
      <w:tabs>
        <w:tab w:val="center" w:pos="4320"/>
        <w:tab w:val="right" w:pos="8640"/>
      </w:tabs>
      <w:jc w:val="right"/>
      <w:rPr>
        <w:lang w:val="fr-FR"/>
      </w:rPr>
    </w:pPr>
    <w:r w:rsidRPr="008A2C45">
      <w:rPr>
        <w:lang w:val="fr-FR"/>
      </w:rPr>
      <w:t xml:space="preserve">Date: 07 </w:t>
    </w:r>
    <w:proofErr w:type="spellStart"/>
    <w:r w:rsidRPr="008A2C45">
      <w:rPr>
        <w:lang w:val="fr-FR"/>
      </w:rPr>
      <w:t>November</w:t>
    </w:r>
    <w:proofErr w:type="spellEnd"/>
    <w:r w:rsidRPr="008A2C45">
      <w:rPr>
        <w:lang w:val="fr-FR"/>
      </w:rPr>
      <w:t xml:space="preserve"> 2024</w:t>
    </w:r>
  </w:p>
  <w:p w14:paraId="132B7018" w14:textId="70E49E55" w:rsidR="005D72C3" w:rsidRPr="008A2C45" w:rsidRDefault="005D72C3" w:rsidP="008A2C45">
    <w:pPr>
      <w:tabs>
        <w:tab w:val="center" w:pos="4320"/>
        <w:tab w:val="right" w:pos="8640"/>
      </w:tabs>
      <w:jc w:val="right"/>
      <w:rPr>
        <w:lang w:val="fr-FR"/>
      </w:rPr>
    </w:pPr>
    <w:r w:rsidRPr="008A2C45">
      <w:rPr>
        <w:lang w:val="fr-FR"/>
      </w:rPr>
      <w:t>P</w:t>
    </w:r>
    <w:r w:rsidR="008A2C45" w:rsidRPr="008A2C45">
      <w:rPr>
        <w:lang w:val="fr-FR"/>
      </w:rPr>
      <w:t>ag</w:t>
    </w:r>
    <w:r w:rsidR="008A2C45">
      <w:rPr>
        <w:lang w:val="fr-FR"/>
      </w:rPr>
      <w:t>e</w:t>
    </w:r>
    <w:r w:rsidRPr="008A2C45">
      <w:rPr>
        <w:lang w:val="fr-FR"/>
      </w:rPr>
      <w:t xml:space="preserve"> </w:t>
    </w:r>
    <w:r w:rsidRPr="005D72C3">
      <w:rPr>
        <w:b/>
        <w:bCs/>
      </w:rPr>
      <w:fldChar w:fldCharType="begin"/>
    </w:r>
    <w:r w:rsidRPr="008A2C45">
      <w:rPr>
        <w:b/>
        <w:bCs/>
        <w:lang w:val="fr-FR"/>
      </w:rPr>
      <w:instrText>PAGE  \* Arabic  \* MERGEFORMAT</w:instrText>
    </w:r>
    <w:r w:rsidRPr="005D72C3">
      <w:rPr>
        <w:b/>
        <w:bCs/>
      </w:rPr>
      <w:fldChar w:fldCharType="separate"/>
    </w:r>
    <w:r w:rsidRPr="008A2C45">
      <w:rPr>
        <w:b/>
        <w:bCs/>
        <w:lang w:val="fr-FR"/>
      </w:rPr>
      <w:t>1</w:t>
    </w:r>
    <w:r w:rsidRPr="005D72C3">
      <w:rPr>
        <w:b/>
        <w:bCs/>
      </w:rPr>
      <w:fldChar w:fldCharType="end"/>
    </w:r>
    <w:r w:rsidRPr="008A2C45">
      <w:rPr>
        <w:lang w:val="fr-FR"/>
      </w:rPr>
      <w:t xml:space="preserve"> </w:t>
    </w:r>
    <w:r w:rsidR="008A2C45">
      <w:rPr>
        <w:lang w:val="fr-FR"/>
      </w:rPr>
      <w:t>of</w:t>
    </w:r>
    <w:r w:rsidRPr="008A2C45">
      <w:rPr>
        <w:lang w:val="fr-FR"/>
      </w:rPr>
      <w:t xml:space="preserve"> </w:t>
    </w:r>
    <w:r w:rsidRPr="005D72C3">
      <w:rPr>
        <w:b/>
        <w:bCs/>
      </w:rPr>
      <w:fldChar w:fldCharType="begin"/>
    </w:r>
    <w:r w:rsidRPr="008A2C45">
      <w:rPr>
        <w:b/>
        <w:bCs/>
        <w:lang w:val="fr-FR"/>
      </w:rPr>
      <w:instrText>NUMPAGES  \* Arabic  \* MERGEFORMAT</w:instrText>
    </w:r>
    <w:r w:rsidRPr="005D72C3">
      <w:rPr>
        <w:b/>
        <w:bCs/>
      </w:rPr>
      <w:fldChar w:fldCharType="separate"/>
    </w:r>
    <w:r w:rsidRPr="008A2C45">
      <w:rPr>
        <w:b/>
        <w:bCs/>
        <w:lang w:val="fr-FR"/>
      </w:rPr>
      <w:t>3</w:t>
    </w:r>
    <w:r w:rsidRPr="005D72C3">
      <w:rPr>
        <w:b/>
        <w:bCs/>
      </w:rPr>
      <w:fldChar w:fldCharType="end"/>
    </w:r>
  </w:p>
  <w:p w14:paraId="0477FCDF" w14:textId="77777777" w:rsidR="005D72C3" w:rsidRPr="008A2C45" w:rsidRDefault="005D72C3" w:rsidP="005D72C3">
    <w:pPr>
      <w:tabs>
        <w:tab w:val="center" w:pos="4320"/>
        <w:tab w:val="right" w:pos="8640"/>
      </w:tabs>
      <w:jc w:val="right"/>
      <w:rPr>
        <w:lang w:val="fr-FR"/>
      </w:rPr>
    </w:pPr>
  </w:p>
  <w:p w14:paraId="2AEED184" w14:textId="6B2258F8" w:rsidR="009A4038" w:rsidRPr="008A2C45" w:rsidRDefault="009A4038" w:rsidP="005D72C3">
    <w:pPr>
      <w:pStyle w:val="Footer"/>
      <w:rPr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E9984" w14:textId="43F08E88" w:rsidR="008A2C45" w:rsidRPr="0015476B" w:rsidRDefault="008A2C45" w:rsidP="008A2C45">
    <w:pPr>
      <w:pStyle w:val="Footer"/>
      <w:jc w:val="right"/>
      <w:rPr>
        <w:lang w:val="fr-FR"/>
      </w:rPr>
    </w:pPr>
    <w:r w:rsidRPr="0015476B">
      <w:rPr>
        <w:lang w:val="fr-FR"/>
      </w:rPr>
      <w:t>Code: F-PMSSA-01</w:t>
    </w:r>
    <w:r w:rsidR="0015476B" w:rsidRPr="0015476B">
      <w:rPr>
        <w:lang w:val="fr-FR"/>
      </w:rPr>
      <w:t>-C</w:t>
    </w:r>
  </w:p>
  <w:p w14:paraId="40841A8B" w14:textId="47FF0B4A" w:rsidR="008A2C45" w:rsidRPr="0015476B" w:rsidRDefault="008A2C45" w:rsidP="008A2C45">
    <w:pPr>
      <w:pStyle w:val="Footer"/>
      <w:jc w:val="right"/>
      <w:rPr>
        <w:lang w:val="fr-FR"/>
      </w:rPr>
    </w:pPr>
    <w:proofErr w:type="spellStart"/>
    <w:r w:rsidRPr="0015476B">
      <w:rPr>
        <w:lang w:val="fr-FR"/>
      </w:rPr>
      <w:t>Revision</w:t>
    </w:r>
    <w:proofErr w:type="spellEnd"/>
    <w:r w:rsidRPr="0015476B">
      <w:rPr>
        <w:lang w:val="fr-FR"/>
      </w:rPr>
      <w:t>: 0</w:t>
    </w:r>
    <w:r w:rsidR="0015476B">
      <w:rPr>
        <w:lang w:val="fr-FR"/>
      </w:rPr>
      <w:t>2</w:t>
    </w:r>
  </w:p>
  <w:p w14:paraId="501BC00D" w14:textId="77777777" w:rsidR="008A2C45" w:rsidRPr="0015476B" w:rsidRDefault="008A2C45" w:rsidP="008A2C45">
    <w:pPr>
      <w:pStyle w:val="Footer"/>
      <w:jc w:val="right"/>
      <w:rPr>
        <w:lang w:val="fr-FR"/>
      </w:rPr>
    </w:pPr>
    <w:r w:rsidRPr="0015476B">
      <w:rPr>
        <w:lang w:val="fr-FR"/>
      </w:rPr>
      <w:t xml:space="preserve">Date: 07 </w:t>
    </w:r>
    <w:proofErr w:type="spellStart"/>
    <w:r w:rsidRPr="0015476B">
      <w:rPr>
        <w:lang w:val="fr-FR"/>
      </w:rPr>
      <w:t>November</w:t>
    </w:r>
    <w:proofErr w:type="spellEnd"/>
    <w:r w:rsidRPr="0015476B">
      <w:rPr>
        <w:lang w:val="fr-FR"/>
      </w:rPr>
      <w:t xml:space="preserve"> 2024</w:t>
    </w:r>
  </w:p>
  <w:p w14:paraId="4D6AFACC" w14:textId="5C099F11" w:rsidR="000D7E5B" w:rsidRPr="00121E8D" w:rsidRDefault="000D7E5B" w:rsidP="008A2C45">
    <w:pPr>
      <w:pStyle w:val="Footer"/>
      <w:jc w:val="right"/>
      <w:rPr>
        <w:lang w:val="es-PA"/>
      </w:rPr>
    </w:pPr>
    <w:r w:rsidRPr="0015476B">
      <w:rPr>
        <w:lang w:val="fr-FR"/>
      </w:rPr>
      <w:t>P</w:t>
    </w:r>
    <w:r w:rsidR="008A2C45" w:rsidRPr="0015476B">
      <w:rPr>
        <w:lang w:val="fr-FR"/>
      </w:rPr>
      <w:t>age</w:t>
    </w:r>
    <w:r w:rsidRPr="0015476B">
      <w:rPr>
        <w:lang w:val="fr-FR"/>
      </w:rPr>
      <w:t xml:space="preserve">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PAGE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</w:t>
    </w:r>
    <w:proofErr w:type="spellStart"/>
    <w:r w:rsidR="008A2C45">
      <w:rPr>
        <w:lang w:val="es-ES"/>
      </w:rPr>
      <w:t>of</w:t>
    </w:r>
    <w:proofErr w:type="spellEnd"/>
    <w:r>
      <w:rPr>
        <w:lang w:val="es-ES"/>
      </w:rPr>
      <w:t xml:space="preserve">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NUMPAGES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4</w:t>
    </w:r>
    <w:r>
      <w:rPr>
        <w:b/>
        <w:bCs/>
      </w:rPr>
      <w:fldChar w:fldCharType="end"/>
    </w:r>
  </w:p>
  <w:p w14:paraId="1C2434A9" w14:textId="77777777" w:rsidR="000D7E5B" w:rsidRPr="00121E8D" w:rsidRDefault="000D7E5B" w:rsidP="000D7E5B">
    <w:pPr>
      <w:pStyle w:val="Footer"/>
      <w:jc w:val="right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B6704" w14:textId="77777777" w:rsidR="00F41420" w:rsidRDefault="00F41420">
      <w:r>
        <w:separator/>
      </w:r>
    </w:p>
  </w:footnote>
  <w:footnote w:type="continuationSeparator" w:id="0">
    <w:p w14:paraId="04A2DF66" w14:textId="77777777" w:rsidR="00F41420" w:rsidRDefault="00F41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0F4C7" w14:textId="561AB54B" w:rsidR="009A4038" w:rsidRPr="00121E8D" w:rsidRDefault="00DA5161" w:rsidP="00121E8D">
    <w:pPr>
      <w:pStyle w:val="Header"/>
      <w:jc w:val="center"/>
      <w:rPr>
        <w:rFonts w:ascii="Calibri" w:hAnsi="Calibri" w:cs="Calibri"/>
        <w:sz w:val="52"/>
        <w:szCs w:val="56"/>
      </w:rPr>
    </w:pPr>
    <w:r>
      <w:rPr>
        <w:noProof/>
        <w:sz w:val="18"/>
        <w:lang w:val="es-PA" w:eastAsia="es-PA"/>
      </w:rPr>
      <w:drawing>
        <wp:anchor distT="0" distB="0" distL="114300" distR="114300" simplePos="0" relativeHeight="251658240" behindDoc="0" locked="0" layoutInCell="1" allowOverlap="1" wp14:anchorId="3FF48DE8" wp14:editId="56F02726">
          <wp:simplePos x="0" y="0"/>
          <wp:positionH relativeFrom="column">
            <wp:posOffset>-745490</wp:posOffset>
          </wp:positionH>
          <wp:positionV relativeFrom="paragraph">
            <wp:posOffset>22860</wp:posOffset>
          </wp:positionV>
          <wp:extent cx="1185545" cy="43180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  <w:p w14:paraId="211BF657" w14:textId="77777777" w:rsidR="009A4038" w:rsidRDefault="009A40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50C45" w14:textId="6F1AD887" w:rsidR="000D7E5B" w:rsidRPr="00BB237C" w:rsidRDefault="00DA5161" w:rsidP="00121E8D">
    <w:pPr>
      <w:pStyle w:val="Header"/>
      <w:jc w:val="center"/>
      <w:rPr>
        <w:rFonts w:ascii="Calibri" w:hAnsi="Calibri" w:cs="Calibri"/>
        <w:sz w:val="56"/>
        <w:szCs w:val="56"/>
      </w:rPr>
    </w:pPr>
    <w:r>
      <w:rPr>
        <w:noProof/>
        <w:lang w:val="es-PA" w:eastAsia="es-PA"/>
      </w:rPr>
      <w:drawing>
        <wp:anchor distT="0" distB="0" distL="114300" distR="114300" simplePos="0" relativeHeight="251657216" behindDoc="0" locked="0" layoutInCell="1" allowOverlap="1" wp14:anchorId="3FF48DE8" wp14:editId="5D3D8D3E">
          <wp:simplePos x="0" y="0"/>
          <wp:positionH relativeFrom="column">
            <wp:posOffset>5455199</wp:posOffset>
          </wp:positionH>
          <wp:positionV relativeFrom="paragraph">
            <wp:posOffset>-20166</wp:posOffset>
          </wp:positionV>
          <wp:extent cx="1108075" cy="4038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03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2401">
    <w:abstractNumId w:val="0"/>
  </w:num>
  <w:num w:numId="2" w16cid:durableId="13734615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attachedTemplate r:id="rId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10"/>
    <w:rsid w:val="00003CD3"/>
    <w:rsid w:val="00020D44"/>
    <w:rsid w:val="00035491"/>
    <w:rsid w:val="00053608"/>
    <w:rsid w:val="000553F9"/>
    <w:rsid w:val="00097A60"/>
    <w:rsid w:val="000A3898"/>
    <w:rsid w:val="000B456E"/>
    <w:rsid w:val="000B60A7"/>
    <w:rsid w:val="000B6195"/>
    <w:rsid w:val="000C1C2A"/>
    <w:rsid w:val="000C31DE"/>
    <w:rsid w:val="000D7E5B"/>
    <w:rsid w:val="000E11FC"/>
    <w:rsid w:val="000E71FD"/>
    <w:rsid w:val="00121E8D"/>
    <w:rsid w:val="00123764"/>
    <w:rsid w:val="00124271"/>
    <w:rsid w:val="0015476B"/>
    <w:rsid w:val="00155562"/>
    <w:rsid w:val="0015571C"/>
    <w:rsid w:val="001608FA"/>
    <w:rsid w:val="00161C10"/>
    <w:rsid w:val="0016481C"/>
    <w:rsid w:val="00165F23"/>
    <w:rsid w:val="0016740C"/>
    <w:rsid w:val="00171269"/>
    <w:rsid w:val="00192924"/>
    <w:rsid w:val="001A3AAD"/>
    <w:rsid w:val="001B6ACB"/>
    <w:rsid w:val="001B6DE1"/>
    <w:rsid w:val="001C2A59"/>
    <w:rsid w:val="001D0E86"/>
    <w:rsid w:val="001D2D92"/>
    <w:rsid w:val="001E1599"/>
    <w:rsid w:val="001E411E"/>
    <w:rsid w:val="00216FA7"/>
    <w:rsid w:val="00220730"/>
    <w:rsid w:val="0023525A"/>
    <w:rsid w:val="002433B1"/>
    <w:rsid w:val="00264C71"/>
    <w:rsid w:val="002741F4"/>
    <w:rsid w:val="00280DF6"/>
    <w:rsid w:val="002834A0"/>
    <w:rsid w:val="00284928"/>
    <w:rsid w:val="00286C15"/>
    <w:rsid w:val="002C6CEC"/>
    <w:rsid w:val="002D1A4B"/>
    <w:rsid w:val="002D3A44"/>
    <w:rsid w:val="002D48C5"/>
    <w:rsid w:val="0030555F"/>
    <w:rsid w:val="00313D37"/>
    <w:rsid w:val="00324ECD"/>
    <w:rsid w:val="00335D6F"/>
    <w:rsid w:val="003424F4"/>
    <w:rsid w:val="00356806"/>
    <w:rsid w:val="003862ED"/>
    <w:rsid w:val="003963BA"/>
    <w:rsid w:val="003A2258"/>
    <w:rsid w:val="003B17E4"/>
    <w:rsid w:val="003B3894"/>
    <w:rsid w:val="003B539B"/>
    <w:rsid w:val="003B715E"/>
    <w:rsid w:val="003F38A0"/>
    <w:rsid w:val="00414048"/>
    <w:rsid w:val="004275EC"/>
    <w:rsid w:val="00452EDE"/>
    <w:rsid w:val="004A42AD"/>
    <w:rsid w:val="004B2A42"/>
    <w:rsid w:val="004C4199"/>
    <w:rsid w:val="004C6F82"/>
    <w:rsid w:val="004C7426"/>
    <w:rsid w:val="004D2E12"/>
    <w:rsid w:val="004F33BE"/>
    <w:rsid w:val="005033ED"/>
    <w:rsid w:val="00514858"/>
    <w:rsid w:val="00530EE1"/>
    <w:rsid w:val="005337E5"/>
    <w:rsid w:val="005666AC"/>
    <w:rsid w:val="00573E1D"/>
    <w:rsid w:val="005A0C83"/>
    <w:rsid w:val="005B1C95"/>
    <w:rsid w:val="005B2A2E"/>
    <w:rsid w:val="005B6DE9"/>
    <w:rsid w:val="005C2431"/>
    <w:rsid w:val="005C3790"/>
    <w:rsid w:val="005D72C3"/>
    <w:rsid w:val="005F6293"/>
    <w:rsid w:val="006114A2"/>
    <w:rsid w:val="006252DD"/>
    <w:rsid w:val="00636459"/>
    <w:rsid w:val="006549BC"/>
    <w:rsid w:val="00654B39"/>
    <w:rsid w:val="00655B0E"/>
    <w:rsid w:val="00661F0C"/>
    <w:rsid w:val="00673AFB"/>
    <w:rsid w:val="00674F55"/>
    <w:rsid w:val="0068111A"/>
    <w:rsid w:val="006835D7"/>
    <w:rsid w:val="006946BC"/>
    <w:rsid w:val="00696EFD"/>
    <w:rsid w:val="006A063A"/>
    <w:rsid w:val="006A7359"/>
    <w:rsid w:val="006B267E"/>
    <w:rsid w:val="006F7FB0"/>
    <w:rsid w:val="00702B4B"/>
    <w:rsid w:val="00710FF5"/>
    <w:rsid w:val="00722D88"/>
    <w:rsid w:val="007364C4"/>
    <w:rsid w:val="00753D7F"/>
    <w:rsid w:val="0077736F"/>
    <w:rsid w:val="0079070A"/>
    <w:rsid w:val="0079622D"/>
    <w:rsid w:val="007B2468"/>
    <w:rsid w:val="007C40D1"/>
    <w:rsid w:val="007D270C"/>
    <w:rsid w:val="007F07E5"/>
    <w:rsid w:val="0080495A"/>
    <w:rsid w:val="0081033C"/>
    <w:rsid w:val="00826296"/>
    <w:rsid w:val="00850140"/>
    <w:rsid w:val="00853A71"/>
    <w:rsid w:val="00856C74"/>
    <w:rsid w:val="008644FF"/>
    <w:rsid w:val="00877BF2"/>
    <w:rsid w:val="008A2C45"/>
    <w:rsid w:val="008C02D8"/>
    <w:rsid w:val="008C3870"/>
    <w:rsid w:val="00910DCE"/>
    <w:rsid w:val="00924542"/>
    <w:rsid w:val="009339A6"/>
    <w:rsid w:val="0093509D"/>
    <w:rsid w:val="00935826"/>
    <w:rsid w:val="009A4038"/>
    <w:rsid w:val="009B1B79"/>
    <w:rsid w:val="009B7D72"/>
    <w:rsid w:val="009C0579"/>
    <w:rsid w:val="009D207A"/>
    <w:rsid w:val="009D530A"/>
    <w:rsid w:val="009D57C0"/>
    <w:rsid w:val="009D625F"/>
    <w:rsid w:val="00A029B7"/>
    <w:rsid w:val="00A0484B"/>
    <w:rsid w:val="00A07745"/>
    <w:rsid w:val="00A15C81"/>
    <w:rsid w:val="00A50A89"/>
    <w:rsid w:val="00A66831"/>
    <w:rsid w:val="00A80EC3"/>
    <w:rsid w:val="00A859BD"/>
    <w:rsid w:val="00A87C21"/>
    <w:rsid w:val="00AD79B4"/>
    <w:rsid w:val="00B03A4B"/>
    <w:rsid w:val="00B1658C"/>
    <w:rsid w:val="00B21F96"/>
    <w:rsid w:val="00B34924"/>
    <w:rsid w:val="00B54453"/>
    <w:rsid w:val="00B6189C"/>
    <w:rsid w:val="00B64D5F"/>
    <w:rsid w:val="00B866AB"/>
    <w:rsid w:val="00B90AE3"/>
    <w:rsid w:val="00BA465F"/>
    <w:rsid w:val="00BB1C6E"/>
    <w:rsid w:val="00BB1C6F"/>
    <w:rsid w:val="00BB237C"/>
    <w:rsid w:val="00BC10C5"/>
    <w:rsid w:val="00BF3FEB"/>
    <w:rsid w:val="00C013D2"/>
    <w:rsid w:val="00C11686"/>
    <w:rsid w:val="00C144A8"/>
    <w:rsid w:val="00C24944"/>
    <w:rsid w:val="00C45347"/>
    <w:rsid w:val="00C634DF"/>
    <w:rsid w:val="00C81BD5"/>
    <w:rsid w:val="00C86643"/>
    <w:rsid w:val="00C93642"/>
    <w:rsid w:val="00C97DC3"/>
    <w:rsid w:val="00CA205E"/>
    <w:rsid w:val="00CB77C1"/>
    <w:rsid w:val="00CB7F03"/>
    <w:rsid w:val="00CC0B7A"/>
    <w:rsid w:val="00D21C04"/>
    <w:rsid w:val="00D608FF"/>
    <w:rsid w:val="00D620B4"/>
    <w:rsid w:val="00D622E2"/>
    <w:rsid w:val="00D64FDF"/>
    <w:rsid w:val="00D660D6"/>
    <w:rsid w:val="00D76175"/>
    <w:rsid w:val="00D93660"/>
    <w:rsid w:val="00DA5161"/>
    <w:rsid w:val="00DA6F29"/>
    <w:rsid w:val="00DB0334"/>
    <w:rsid w:val="00DB1CCF"/>
    <w:rsid w:val="00DD18A1"/>
    <w:rsid w:val="00DD7245"/>
    <w:rsid w:val="00E16579"/>
    <w:rsid w:val="00E224CC"/>
    <w:rsid w:val="00E25DBE"/>
    <w:rsid w:val="00E30DD9"/>
    <w:rsid w:val="00E56E6D"/>
    <w:rsid w:val="00E61660"/>
    <w:rsid w:val="00E6263C"/>
    <w:rsid w:val="00E63796"/>
    <w:rsid w:val="00E9584C"/>
    <w:rsid w:val="00EC094F"/>
    <w:rsid w:val="00ED03B0"/>
    <w:rsid w:val="00EF063D"/>
    <w:rsid w:val="00EF587C"/>
    <w:rsid w:val="00EF62CF"/>
    <w:rsid w:val="00F02AB7"/>
    <w:rsid w:val="00F3184C"/>
    <w:rsid w:val="00F41420"/>
    <w:rsid w:val="00F52F51"/>
    <w:rsid w:val="00F5501D"/>
    <w:rsid w:val="00F648BA"/>
    <w:rsid w:val="00F77522"/>
    <w:rsid w:val="00F77CF1"/>
    <w:rsid w:val="00F811C5"/>
    <w:rsid w:val="00F87694"/>
    <w:rsid w:val="00FB6E24"/>
    <w:rsid w:val="022FCCA8"/>
    <w:rsid w:val="247088A5"/>
    <w:rsid w:val="391575FA"/>
    <w:rsid w:val="3E45B551"/>
    <w:rsid w:val="4C4D7FDF"/>
    <w:rsid w:val="50DB7B5A"/>
    <w:rsid w:val="6E7CB13E"/>
    <w:rsid w:val="763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3B0"/>
    <w:rPr>
      <w:lang w:val="en-US" w:eastAsia="ja-JP"/>
    </w:rPr>
  </w:style>
  <w:style w:type="paragraph" w:styleId="Heading1">
    <w:name w:val="heading 1"/>
    <w:basedOn w:val="Normal"/>
    <w:next w:val="BodyText"/>
    <w:link w:val="Heading1Ch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link w:val="Heading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MS Gothic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odyText3">
    <w:name w:val="Body Text 3"/>
    <w:basedOn w:val="BodyText"/>
    <w:link w:val="BodyText3Char"/>
    <w:pPr>
      <w:spacing w:after="120"/>
      <w:jc w:val="right"/>
    </w:pPr>
  </w:style>
  <w:style w:type="character" w:customStyle="1" w:styleId="BodyText3Char">
    <w:name w:val="Body Text 3 Char"/>
    <w:link w:val="BodyText3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eGrid">
    <w:name w:val="Table Grid"/>
    <w:basedOn w:val="TableNormal"/>
    <w:uiPriority w:val="39"/>
    <w:rsid w:val="005666A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DB1CC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0B60A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39"/>
    <w:rsid w:val="000B619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194535D730FC4F91776C9D49A3D6D6" ma:contentTypeVersion="15" ma:contentTypeDescription="Crear nuevo documento." ma:contentTypeScope="" ma:versionID="97a84b6b164b3ae9936ac9c7f534aadf">
  <xsd:schema xmlns:xsd="http://www.w3.org/2001/XMLSchema" xmlns:xs="http://www.w3.org/2001/XMLSchema" xmlns:p="http://schemas.microsoft.com/office/2006/metadata/properties" xmlns:ns2="cea94bc2-3398-4f79-ba6a-0997bda510f7" xmlns:ns3="c4e61caa-2111-433d-b45f-1727ae8e0d72" targetNamespace="http://schemas.microsoft.com/office/2006/metadata/properties" ma:root="true" ma:fieldsID="4d84c1a09ecda22d13286bb4c908924d" ns2:_="" ns3:_="">
    <xsd:import namespace="cea94bc2-3398-4f79-ba6a-0997bda510f7"/>
    <xsd:import namespace="c4e61caa-2111-433d-b45f-1727ae8e0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94bc2-3398-4f79-ba6a-0997bda51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7f020ea5-912c-469e-8608-9fe5dff9e3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caa-2111-433d-b45f-1727ae8e0d7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feb71a-bc62-4829-af28-a85e60b2bb15}" ma:internalName="TaxCatchAll" ma:showField="CatchAllData" ma:web="c4e61caa-2111-433d-b45f-1727ae8e0d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a94bc2-3398-4f79-ba6a-0997bda510f7">
      <Terms xmlns="http://schemas.microsoft.com/office/infopath/2007/PartnerControls"/>
    </lcf76f155ced4ddcb4097134ff3c332f>
    <TaxCatchAll xmlns="c4e61caa-2111-433d-b45f-1727ae8e0d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24BF1-DA7B-4D29-99CF-858E74C8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94bc2-3398-4f79-ba6a-0997bda510f7"/>
    <ds:schemaRef ds:uri="c4e61caa-2111-433d-b45f-1727ae8e0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47B0BF-E1F4-46A6-A8A2-F5664BEFF417}">
  <ds:schemaRefs>
    <ds:schemaRef ds:uri="http://schemas.microsoft.com/office/2006/metadata/properties"/>
    <ds:schemaRef ds:uri="http://schemas.microsoft.com/office/infopath/2007/PartnerControls"/>
    <ds:schemaRef ds:uri="cea94bc2-3398-4f79-ba6a-0997bda510f7"/>
    <ds:schemaRef ds:uri="c4e61caa-2111-433d-b45f-1727ae8e0d72"/>
  </ds:schemaRefs>
</ds:datastoreItem>
</file>

<file path=customXml/itemProps3.xml><?xml version="1.0" encoding="utf-8"?>
<ds:datastoreItem xmlns:ds="http://schemas.openxmlformats.org/officeDocument/2006/customXml" ds:itemID="{366C30E7-94E0-4F4B-A6B1-0FBA56160F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27</TotalTime>
  <Pages>5</Pages>
  <Words>649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20</cp:revision>
  <cp:lastPrinted>2024-11-13T15:38:00Z</cp:lastPrinted>
  <dcterms:created xsi:type="dcterms:W3CDTF">2024-11-08T14:09:00Z</dcterms:created>
  <dcterms:modified xsi:type="dcterms:W3CDTF">2024-11-13T16:13:00Z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  <property fmtid="{D5CDD505-2E9C-101B-9397-08002B2CF9AE}" pid="3" name="ContentTypeId">
    <vt:lpwstr>0x0101007C194535D730FC4F91776C9D49A3D6D6</vt:lpwstr>
  </property>
  <property fmtid="{D5CDD505-2E9C-101B-9397-08002B2CF9AE}" pid="4" name="MediaServiceImageTags">
    <vt:lpwstr/>
  </property>
</Properties>
</file>