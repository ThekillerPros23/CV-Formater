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6FCFA61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C5096D" w:rsidRPr="00BD15EF">
        <w:rPr>
          <w:rFonts w:ascii="Cambria" w:hAnsi="Cambria"/>
          <w:b w:val="0"/>
          <w:sz w:val="28"/>
          <w:szCs w:val="28"/>
          <w:u w:val="single"/>
        </w:rPr>
        <w:t xml:space="preserve">OILER </w:t>
      </w:r>
      <w:r w:rsidR="00BB1C6E" w:rsidRPr="00BD15EF">
        <w:rPr>
          <w:rFonts w:ascii="Cambria" w:hAnsi="Cambria"/>
          <w:b w:val="0"/>
          <w:sz w:val="28"/>
          <w:szCs w:val="28"/>
          <w:u w:val="single"/>
        </w:rPr>
        <w:t>/</w:t>
      </w:r>
      <w:r w:rsidR="00C5096D" w:rsidRPr="00BD15EF">
        <w:rPr>
          <w:rFonts w:ascii="Cambria" w:hAnsi="Cambria"/>
          <w:b w:val="0"/>
          <w:sz w:val="28"/>
          <w:szCs w:val="28"/>
          <w:u w:val="single"/>
        </w:rPr>
        <w:t>WIPER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30620D" wp14:editId="1A02EDD9">
                <wp:simplePos x="0" y="0"/>
                <wp:positionH relativeFrom="column">
                  <wp:posOffset>-9216</wp:posOffset>
                </wp:positionH>
                <wp:positionV relativeFrom="paragraph">
                  <wp:posOffset>432864</wp:posOffset>
                </wp:positionV>
                <wp:extent cx="988540" cy="1186249"/>
                <wp:effectExtent l="0" t="0" r="2159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540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34.1pt;width:77.85pt;height:9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5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41"/>
      </w:tblGrid>
      <w:tr w:rsidR="000A3898" w:rsidRPr="00853A71" w14:paraId="7ECCFD37" w14:textId="77777777" w:rsidTr="00F23F49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F23F49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F23F49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93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F23F49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93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F23F49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93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F23F49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41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F23F49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41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2270"/>
      </w:tblGrid>
      <w:tr w:rsidR="00B54453" w:rsidRPr="00B54453" w14:paraId="3DFE1312" w14:textId="77777777" w:rsidTr="00F23F49">
        <w:tc>
          <w:tcPr>
            <w:tcW w:w="935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F23F49">
        <w:tc>
          <w:tcPr>
            <w:tcW w:w="2906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9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F23F49">
        <w:tc>
          <w:tcPr>
            <w:tcW w:w="2906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9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23F49">
        <w:tc>
          <w:tcPr>
            <w:tcW w:w="1763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23F49">
        <w:tc>
          <w:tcPr>
            <w:tcW w:w="1763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711"/>
      </w:tblGrid>
      <w:tr w:rsidR="007364C4" w:rsidRPr="00A80EC3" w14:paraId="2B8675EE" w14:textId="77777777" w:rsidTr="00F23F49">
        <w:tc>
          <w:tcPr>
            <w:tcW w:w="935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F23F49">
        <w:tc>
          <w:tcPr>
            <w:tcW w:w="22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711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F23F49">
        <w:tc>
          <w:tcPr>
            <w:tcW w:w="22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1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544"/>
        <w:gridCol w:w="1087"/>
        <w:gridCol w:w="1028"/>
        <w:gridCol w:w="792"/>
        <w:gridCol w:w="754"/>
        <w:gridCol w:w="1137"/>
        <w:gridCol w:w="1470"/>
      </w:tblGrid>
      <w:tr w:rsidR="00EC094F" w:rsidRPr="00A87C21" w14:paraId="089663D5" w14:textId="77777777" w:rsidTr="00F23F49">
        <w:trPr>
          <w:trHeight w:val="638"/>
        </w:trPr>
        <w:tc>
          <w:tcPr>
            <w:tcW w:w="1543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44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28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92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75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137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47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F23F49">
        <w:trPr>
          <w:trHeight w:val="638"/>
        </w:trPr>
        <w:tc>
          <w:tcPr>
            <w:tcW w:w="1543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8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92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5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37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477"/>
      </w:tblGrid>
      <w:tr w:rsidR="00654B39" w:rsidRPr="009B7D72" w14:paraId="4C95CFA4" w14:textId="77777777" w:rsidTr="00F23F49">
        <w:trPr>
          <w:trHeight w:val="275"/>
        </w:trPr>
        <w:tc>
          <w:tcPr>
            <w:tcW w:w="9355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F23F49">
        <w:trPr>
          <w:trHeight w:val="596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477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F23F49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F23F49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F23F49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F23F49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F23F49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F23F49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F23F49">
        <w:trPr>
          <w:trHeight w:val="271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F23F49">
        <w:trPr>
          <w:trHeight w:val="353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F23F49">
        <w:trPr>
          <w:trHeight w:val="231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77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350"/>
        <w:gridCol w:w="2399"/>
        <w:gridCol w:w="1651"/>
        <w:gridCol w:w="1530"/>
      </w:tblGrid>
      <w:tr w:rsidR="00F5501D" w:rsidRPr="00BB237C" w14:paraId="7C474021" w14:textId="77777777" w:rsidTr="00F23F49">
        <w:trPr>
          <w:trHeight w:val="570"/>
        </w:trPr>
        <w:tc>
          <w:tcPr>
            <w:tcW w:w="9355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F23F49">
        <w:trPr>
          <w:trHeight w:val="570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399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1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30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B54FF0" w:rsidRPr="00BB237C" w14:paraId="2DC91414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50071137" w14:textId="724D5766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2C3C47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E114CB4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08B8783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7E8EC97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04D3575C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6B33E7B4" w14:textId="692A3E15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4CDBFA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C9FDBC3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5BBEAEC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D446B4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31ECB5D1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3B13520B" w14:textId="569BDD07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3F5320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B64D86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16CDCE7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07775BD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AEC2D0D" w14:textId="77777777" w:rsidTr="00F23F49">
        <w:trPr>
          <w:trHeight w:val="36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4C829A0B" w14:textId="77061B0D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95C844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7D4B1099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43C8AD0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4A1B6BD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458A722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6502D191" w14:textId="4280D00E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82E9393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DE03774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4DBC612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EE8643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3F13845" w14:textId="77777777" w:rsidTr="00F23F49">
        <w:trPr>
          <w:trHeight w:val="460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16141816" w14:textId="26B3C17D" w:rsidR="00B54FF0" w:rsidRPr="00CA205E" w:rsidRDefault="00B54FF0" w:rsidP="00B54FF0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ECCF26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6D39F6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5F96E78A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B3D910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D835100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18088589" w14:textId="3B9B0673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F7A3C7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C52B5F3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1C1B0F0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51B908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60AEC99A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51C71FF3" w14:textId="2789683C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219AE5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740396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65E7FC90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FD104B8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3F06979E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493FDB53" w14:textId="41C08362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Crowd Management Training 1.41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CDD53F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07AA069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3B68C3C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D2B3E6C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56D4E26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7573C4BC" w14:textId="073B8D45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4F5662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7FB1D1A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63C3FA3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062B2A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12054C58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576FC2C1" w14:textId="382FC224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8F4A70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527B33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2F12D04C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FCDB77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4D68F9C3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2C791314" w14:textId="41149FB2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BDDC2F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58CD89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475D08E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72BFBD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229D54E9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6759871B" w14:textId="65CEAF0D" w:rsidR="00B54FF0" w:rsidRPr="00CA205E" w:rsidRDefault="00887872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887872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A108C6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CDA7855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14473E02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C228036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2775A296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794931D2" w14:textId="4FCCC9BC" w:rsidR="00B54FF0" w:rsidRPr="00CA205E" w:rsidRDefault="00B54FF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093B4E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534D61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3706C18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93BD561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54FF0" w:rsidRPr="00BB237C" w14:paraId="0E9B630C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064D592E" w14:textId="65143E0A" w:rsidR="00B54FF0" w:rsidRPr="00CA205E" w:rsidRDefault="00AF248F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an Engineering Watch</w:t>
            </w:r>
            <w:r w:rsidR="00B907A5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7.09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62E684" w14:textId="77777777" w:rsidR="00B54FF0" w:rsidRPr="00F5501D" w:rsidRDefault="00B54FF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4D32479E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1CF2674B" w14:textId="77777777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CE5941A" w14:textId="77777777" w:rsidR="00B54FF0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B54FF0" w:rsidRPr="00F5501D" w:rsidRDefault="00B54FF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9B1AA0" w:rsidRPr="00BB237C" w14:paraId="3E017CFD" w14:textId="77777777" w:rsidTr="00F23F49">
        <w:trPr>
          <w:trHeight w:val="475"/>
        </w:trPr>
        <w:tc>
          <w:tcPr>
            <w:tcW w:w="2425" w:type="dxa"/>
            <w:shd w:val="clear" w:color="auto" w:fill="8EAADB" w:themeFill="accent1" w:themeFillTint="99"/>
            <w:vAlign w:val="center"/>
          </w:tcPr>
          <w:p w14:paraId="32F4F855" w14:textId="1620AFD2" w:rsidR="009B1AA0" w:rsidRPr="009B1AA0" w:rsidRDefault="009B1AA0" w:rsidP="00B54FF0">
            <w:pPr>
              <w:jc w:val="both"/>
              <w:rPr>
                <w:rFonts w:ascii="Arial" w:eastAsia="Calibri" w:hAnsi="Arial"/>
                <w:b/>
                <w:iCs/>
                <w:sz w:val="16"/>
                <w:lang w:eastAsia="fr-FR"/>
              </w:rPr>
            </w:pPr>
            <w:r w:rsidRPr="009B1AA0">
              <w:rPr>
                <w:rFonts w:ascii="Arial" w:eastAsia="Calibri" w:hAnsi="Arial"/>
                <w:b/>
                <w:iCs/>
                <w:sz w:val="16"/>
                <w:lang w:eastAsia="fr-FR"/>
              </w:rPr>
              <w:t>Able Engine Course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E7AAE5" w14:textId="77777777" w:rsidR="009B1AA0" w:rsidRPr="00F5501D" w:rsidRDefault="009B1AA0" w:rsidP="00B54FF0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494011D" w14:textId="77777777" w:rsidR="009B1AA0" w:rsidRPr="00F5501D" w:rsidRDefault="009B1AA0" w:rsidP="00B54FF0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14:paraId="5CFB7AFE" w14:textId="77777777" w:rsidR="009B1AA0" w:rsidRPr="00F5501D" w:rsidRDefault="009B1AA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6AA4AB9" w14:textId="77777777" w:rsidR="009B1AA0" w:rsidRDefault="009B1AA0" w:rsidP="00B54FF0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0F1DDF3E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 xml:space="preserve">6. WORK </w:t>
      </w:r>
      <w:r w:rsidR="0014217C" w:rsidRPr="0014217C">
        <w:rPr>
          <w:rFonts w:ascii="Cambria" w:hAnsi="Cambria"/>
          <w:b/>
          <w:bCs/>
          <w:sz w:val="24"/>
          <w:szCs w:val="24"/>
        </w:rPr>
        <w:t>EXPERIENCE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083"/>
      </w:tblGrid>
      <w:tr w:rsidR="00B21F96" w:rsidRPr="00A87C21" w14:paraId="1BB425B3" w14:textId="77777777" w:rsidTr="00F23F49">
        <w:trPr>
          <w:trHeight w:val="638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08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F23F49">
        <w:trPr>
          <w:trHeight w:val="638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08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50AA0A53" w14:textId="77777777" w:rsidR="00F23F49" w:rsidRDefault="00F23F49"/>
    <w:p w14:paraId="0E1B6065" w14:textId="77777777" w:rsidR="00A327F1" w:rsidRDefault="00A327F1" w:rsidP="00A327F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 HIGHEST LEVEL OF EDUCATION / OTHER TRAINING OR CERTIFICATE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675"/>
        <w:gridCol w:w="1658"/>
        <w:gridCol w:w="1658"/>
        <w:gridCol w:w="1582"/>
      </w:tblGrid>
      <w:tr w:rsidR="00A327F1" w14:paraId="00049947" w14:textId="77777777" w:rsidTr="00A327F1">
        <w:trPr>
          <w:trHeight w:val="475"/>
          <w:jc w:val="center"/>
        </w:trPr>
        <w:tc>
          <w:tcPr>
            <w:tcW w:w="97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4DBAD0" w14:textId="77777777" w:rsidR="00A327F1" w:rsidRDefault="00A327F1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A327F1" w14:paraId="0943315D" w14:textId="77777777" w:rsidTr="00A327F1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78F8DB" w14:textId="77777777" w:rsidR="00A327F1" w:rsidRDefault="00A327F1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AEFCF02" w14:textId="77777777" w:rsidR="00A327F1" w:rsidRDefault="00A327F1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CE58B8B" w14:textId="77777777" w:rsidR="00A327F1" w:rsidRDefault="00A327F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D272B3C" w14:textId="77777777" w:rsidR="00A327F1" w:rsidRDefault="00A327F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12B2918A" w14:textId="77777777" w:rsidR="00A327F1" w:rsidRDefault="00A327F1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7860E9B" w14:textId="77777777" w:rsidR="00A327F1" w:rsidRDefault="00A327F1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CEB4859" w14:textId="77777777" w:rsidR="00A327F1" w:rsidRDefault="00A327F1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A327F1" w14:paraId="2135E4BD" w14:textId="77777777" w:rsidTr="00A327F1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964A5" w14:textId="77777777" w:rsidR="00A327F1" w:rsidRDefault="00A327F1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27000E" w14:textId="77777777" w:rsidR="00A327F1" w:rsidRDefault="00A327F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A0B81" w14:textId="77777777" w:rsidR="00A327F1" w:rsidRDefault="00A327F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D8155A" w14:textId="77777777" w:rsidR="00A327F1" w:rsidRDefault="00A327F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B7EE17" w14:textId="77777777" w:rsidR="00A327F1" w:rsidRDefault="00A327F1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707"/>
      </w:tblGrid>
      <w:tr w:rsidR="003B17E4" w:rsidRPr="003B17E4" w14:paraId="05959A74" w14:textId="77777777" w:rsidTr="00F23F49">
        <w:trPr>
          <w:trHeight w:val="307"/>
        </w:trPr>
        <w:tc>
          <w:tcPr>
            <w:tcW w:w="9355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F23F49">
        <w:trPr>
          <w:trHeight w:val="283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70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F23F49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70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F23F49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70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F23F49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70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F23F49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lastRenderedPageBreak/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70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988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0"/>
        <w:gridCol w:w="566"/>
        <w:gridCol w:w="637"/>
      </w:tblGrid>
      <w:tr w:rsidR="00382AD7" w:rsidRPr="00A87C21" w14:paraId="1D9DF08B" w14:textId="77777777" w:rsidTr="00F23F49">
        <w:tc>
          <w:tcPr>
            <w:tcW w:w="8680" w:type="dxa"/>
            <w:shd w:val="clear" w:color="auto" w:fill="8EAADB" w:themeFill="accent1" w:themeFillTint="99"/>
          </w:tcPr>
          <w:p w14:paraId="105C6CC8" w14:textId="7ECDB604" w:rsidR="00382AD7" w:rsidRPr="00A87C21" w:rsidRDefault="00382AD7" w:rsidP="00382AD7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Oiler</w:t>
            </w:r>
          </w:p>
        </w:tc>
        <w:tc>
          <w:tcPr>
            <w:tcW w:w="566" w:type="dxa"/>
            <w:shd w:val="clear" w:color="auto" w:fill="8EAADB" w:themeFill="accent1" w:themeFillTint="99"/>
          </w:tcPr>
          <w:p w14:paraId="44C5EB94" w14:textId="43A7DEB1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637" w:type="dxa"/>
            <w:shd w:val="clear" w:color="auto" w:fill="8EAADB" w:themeFill="accent1" w:themeFillTint="99"/>
          </w:tcPr>
          <w:p w14:paraId="77EB6C12" w14:textId="1A1713DB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382AD7" w:rsidRPr="00A87C21" w14:paraId="02732AE1" w14:textId="77777777" w:rsidTr="00F23F49">
        <w:tc>
          <w:tcPr>
            <w:tcW w:w="8680" w:type="dxa"/>
            <w:shd w:val="clear" w:color="auto" w:fill="8EAADB" w:themeFill="accent1" w:themeFillTint="99"/>
          </w:tcPr>
          <w:p w14:paraId="4F21BDAA" w14:textId="2B7AE78B" w:rsidR="00382AD7" w:rsidRPr="00A87C21" w:rsidRDefault="00382AD7" w:rsidP="00382AD7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 / responsibilities / learning experience / achievements if you have knowledge, competence, and experience about:</w:t>
            </w:r>
          </w:p>
        </w:tc>
        <w:tc>
          <w:tcPr>
            <w:tcW w:w="566" w:type="dxa"/>
            <w:shd w:val="clear" w:color="auto" w:fill="8EAADB" w:themeFill="accent1" w:themeFillTint="99"/>
          </w:tcPr>
          <w:p w14:paraId="5C76134C" w14:textId="02616D16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637" w:type="dxa"/>
            <w:shd w:val="clear" w:color="auto" w:fill="8EAADB" w:themeFill="accent1" w:themeFillTint="99"/>
          </w:tcPr>
          <w:p w14:paraId="38CF4412" w14:textId="6EA2A521" w:rsidR="00382AD7" w:rsidRPr="00382AD7" w:rsidRDefault="00382AD7" w:rsidP="00382AD7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2AD7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6913EA48" w14:textId="77777777" w:rsidTr="00F23F49">
        <w:tc>
          <w:tcPr>
            <w:tcW w:w="8680" w:type="dxa"/>
            <w:shd w:val="clear" w:color="auto" w:fill="auto"/>
          </w:tcPr>
          <w:p w14:paraId="1740A008" w14:textId="2C3A8C30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have contributed, supported, and performed all machinery space watches always following company´s procedures, rules, and regulations as motorman / oiler</w:t>
            </w:r>
          </w:p>
        </w:tc>
        <w:tc>
          <w:tcPr>
            <w:tcW w:w="566" w:type="dxa"/>
            <w:shd w:val="clear" w:color="auto" w:fill="auto"/>
          </w:tcPr>
          <w:p w14:paraId="2547FF6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561E724D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A0DB5BA" w14:textId="77777777" w:rsidTr="00F23F49">
        <w:tc>
          <w:tcPr>
            <w:tcW w:w="8680" w:type="dxa"/>
            <w:shd w:val="clear" w:color="auto" w:fill="auto"/>
          </w:tcPr>
          <w:p w14:paraId="3C0FC517" w14:textId="4F33648C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the inspection, operation, and testing, as required, of all machinery and equipment under may responsibility also assisting engineers during the machinery maintenance schedule</w:t>
            </w:r>
          </w:p>
        </w:tc>
        <w:tc>
          <w:tcPr>
            <w:tcW w:w="566" w:type="dxa"/>
            <w:shd w:val="clear" w:color="auto" w:fill="auto"/>
          </w:tcPr>
          <w:p w14:paraId="4408E3A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2411CDB7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05BCF6A" w14:textId="77777777" w:rsidTr="00F23F49">
        <w:tc>
          <w:tcPr>
            <w:tcW w:w="8680" w:type="dxa"/>
            <w:shd w:val="clear" w:color="auto" w:fill="auto"/>
          </w:tcPr>
          <w:p w14:paraId="5B018F03" w14:textId="37DACF6A" w:rsidR="006A7B66" w:rsidRPr="00A87C21" w:rsidRDefault="006A7B66" w:rsidP="006A7B66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Hard working team player and quick to learn individual</w:t>
            </w:r>
          </w:p>
        </w:tc>
        <w:tc>
          <w:tcPr>
            <w:tcW w:w="566" w:type="dxa"/>
            <w:shd w:val="clear" w:color="auto" w:fill="auto"/>
          </w:tcPr>
          <w:p w14:paraId="65D85C4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857EE4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5D7437B" w14:textId="77777777" w:rsidTr="00F23F49">
        <w:tc>
          <w:tcPr>
            <w:tcW w:w="8680" w:type="dxa"/>
            <w:shd w:val="clear" w:color="auto" w:fill="auto"/>
          </w:tcPr>
          <w:p w14:paraId="6974816B" w14:textId="1079564E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 was also responsible for helping the EWO or Engineer advised regarding the status of the vessel and assigned equipment, always in compliance with the company´s environmental policies and be committed to safeguarding the environmental.</w:t>
            </w:r>
          </w:p>
        </w:tc>
        <w:tc>
          <w:tcPr>
            <w:tcW w:w="566" w:type="dxa"/>
            <w:shd w:val="clear" w:color="auto" w:fill="auto"/>
          </w:tcPr>
          <w:p w14:paraId="3595D930" w14:textId="19F0AF4D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7D30D7E4" w14:textId="4181E2F5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93168F5" w14:textId="77777777" w:rsidTr="00F23F49">
        <w:tc>
          <w:tcPr>
            <w:tcW w:w="8680" w:type="dxa"/>
            <w:shd w:val="clear" w:color="auto" w:fill="8EAADB" w:themeFill="accent1" w:themeFillTint="99"/>
          </w:tcPr>
          <w:p w14:paraId="3E44B70D" w14:textId="46634929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Wiper</w:t>
            </w:r>
          </w:p>
        </w:tc>
        <w:tc>
          <w:tcPr>
            <w:tcW w:w="566" w:type="dxa"/>
            <w:shd w:val="clear" w:color="auto" w:fill="8EAADB" w:themeFill="accent1" w:themeFillTint="99"/>
          </w:tcPr>
          <w:p w14:paraId="6D2F40BE" w14:textId="25DE3188" w:rsidR="006A7B66" w:rsidRPr="00A87C21" w:rsidRDefault="00382AD7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637" w:type="dxa"/>
            <w:shd w:val="clear" w:color="auto" w:fill="8EAADB" w:themeFill="accent1" w:themeFillTint="99"/>
          </w:tcPr>
          <w:p w14:paraId="48D39CC1" w14:textId="35985815" w:rsidR="006A7B66" w:rsidRPr="00A87C21" w:rsidRDefault="00382AD7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50364246" w14:textId="77777777" w:rsidTr="00F23F49">
        <w:tc>
          <w:tcPr>
            <w:tcW w:w="8680" w:type="dxa"/>
            <w:shd w:val="clear" w:color="auto" w:fill="auto"/>
          </w:tcPr>
          <w:p w14:paraId="77947ED4" w14:textId="4B3D8DBA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Highly motivated and keen to learn from superiors</w:t>
            </w:r>
          </w:p>
        </w:tc>
        <w:tc>
          <w:tcPr>
            <w:tcW w:w="566" w:type="dxa"/>
            <w:shd w:val="clear" w:color="auto" w:fill="auto"/>
          </w:tcPr>
          <w:p w14:paraId="16D286B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25873CD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B215A5A" w14:textId="77777777" w:rsidTr="00F23F49">
        <w:tc>
          <w:tcPr>
            <w:tcW w:w="8680" w:type="dxa"/>
            <w:shd w:val="clear" w:color="auto" w:fill="auto"/>
          </w:tcPr>
          <w:p w14:paraId="4C99516B" w14:textId="3BA239A1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 wiper always keeping all the machinery spaces clean, tidy, and sanitized at all times.</w:t>
            </w:r>
          </w:p>
        </w:tc>
        <w:tc>
          <w:tcPr>
            <w:tcW w:w="566" w:type="dxa"/>
            <w:shd w:val="clear" w:color="auto" w:fill="auto"/>
          </w:tcPr>
          <w:p w14:paraId="30D5557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033D20D6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6A87958" w14:textId="77777777" w:rsidTr="00F23F49">
        <w:tc>
          <w:tcPr>
            <w:tcW w:w="8680" w:type="dxa"/>
            <w:shd w:val="clear" w:color="auto" w:fill="auto"/>
          </w:tcPr>
          <w:p w14:paraId="299419C6" w14:textId="0F2C9CD1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Also participating in maintenance work, under supervision. Washing and rinse the floors, in daily basis, and painted at all times</w:t>
            </w:r>
          </w:p>
        </w:tc>
        <w:tc>
          <w:tcPr>
            <w:tcW w:w="566" w:type="dxa"/>
            <w:shd w:val="clear" w:color="auto" w:fill="auto"/>
          </w:tcPr>
          <w:p w14:paraId="31AD7AB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67490096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12EF361" w14:textId="77777777" w:rsidTr="00F23F49">
        <w:tc>
          <w:tcPr>
            <w:tcW w:w="8680" w:type="dxa"/>
            <w:shd w:val="clear" w:color="auto" w:fill="auto"/>
          </w:tcPr>
          <w:p w14:paraId="384412AA" w14:textId="3F91D386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In the event something went wrong it was reported immediately to the EOW. Ensures that relevant signs are posted, and advance notice was given when maintenance, repair, or cleaning operations</w:t>
            </w:r>
          </w:p>
        </w:tc>
        <w:tc>
          <w:tcPr>
            <w:tcW w:w="566" w:type="dxa"/>
            <w:shd w:val="clear" w:color="auto" w:fill="auto"/>
          </w:tcPr>
          <w:p w14:paraId="268CDA9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04AB0D6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4E2D5E1" w14:textId="77777777" w:rsidTr="00F23F49">
        <w:tc>
          <w:tcPr>
            <w:tcW w:w="8680" w:type="dxa"/>
            <w:shd w:val="clear" w:color="auto" w:fill="auto"/>
          </w:tcPr>
          <w:p w14:paraId="713B8F7A" w14:textId="55D10218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Performed all related duties and worn the proper PPE as required at all times</w:t>
            </w:r>
          </w:p>
        </w:tc>
        <w:tc>
          <w:tcPr>
            <w:tcW w:w="566" w:type="dxa"/>
            <w:shd w:val="clear" w:color="auto" w:fill="auto"/>
          </w:tcPr>
          <w:p w14:paraId="14FC20DA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2785037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D94A1F0" w14:textId="77777777" w:rsidTr="00F23F49">
        <w:tc>
          <w:tcPr>
            <w:tcW w:w="8680" w:type="dxa"/>
            <w:shd w:val="clear" w:color="auto" w:fill="8EAADB" w:themeFill="accent1" w:themeFillTint="99"/>
          </w:tcPr>
          <w:p w14:paraId="7437F800" w14:textId="116ADB4B" w:rsidR="006A7B66" w:rsidRPr="00A87C21" w:rsidRDefault="006A7B66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carried out the procedures and supported all engine planned maintenance including:</w:t>
            </w:r>
          </w:p>
        </w:tc>
        <w:tc>
          <w:tcPr>
            <w:tcW w:w="566" w:type="dxa"/>
            <w:shd w:val="clear" w:color="auto" w:fill="8EAADB" w:themeFill="accent1" w:themeFillTint="99"/>
          </w:tcPr>
          <w:p w14:paraId="22321894" w14:textId="0E974EDF" w:rsidR="006A7B66" w:rsidRPr="00A87C21" w:rsidRDefault="00B4306F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637" w:type="dxa"/>
            <w:shd w:val="clear" w:color="auto" w:fill="8EAADB" w:themeFill="accent1" w:themeFillTint="99"/>
          </w:tcPr>
          <w:p w14:paraId="7D33F6EB" w14:textId="2F6BC8F0" w:rsidR="006A7B66" w:rsidRPr="00A87C21" w:rsidRDefault="00B4306F" w:rsidP="006A7B66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485B60AB" w14:textId="77777777" w:rsidTr="00F23F49">
        <w:tc>
          <w:tcPr>
            <w:tcW w:w="8680" w:type="dxa"/>
            <w:shd w:val="clear" w:color="auto" w:fill="auto"/>
          </w:tcPr>
          <w:p w14:paraId="5A1544BC" w14:textId="1CCF9014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</w:t>
            </w:r>
          </w:p>
        </w:tc>
        <w:tc>
          <w:tcPr>
            <w:tcW w:w="566" w:type="dxa"/>
            <w:shd w:val="clear" w:color="auto" w:fill="auto"/>
          </w:tcPr>
          <w:p w14:paraId="7CFAC43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B47B0E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1E4FB1C2" w14:textId="77777777" w:rsidTr="00F23F49">
        <w:tc>
          <w:tcPr>
            <w:tcW w:w="8680" w:type="dxa"/>
            <w:shd w:val="clear" w:color="auto" w:fill="auto"/>
          </w:tcPr>
          <w:p w14:paraId="74986186" w14:textId="13DB3ECE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Purifiers room</w:t>
            </w:r>
          </w:p>
        </w:tc>
        <w:tc>
          <w:tcPr>
            <w:tcW w:w="566" w:type="dxa"/>
            <w:shd w:val="clear" w:color="auto" w:fill="auto"/>
          </w:tcPr>
          <w:p w14:paraId="14E256FB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4A2F940E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4C7F4BA" w14:textId="77777777" w:rsidTr="00F23F49">
        <w:tc>
          <w:tcPr>
            <w:tcW w:w="8680" w:type="dxa"/>
            <w:shd w:val="clear" w:color="auto" w:fill="auto"/>
          </w:tcPr>
          <w:p w14:paraId="72631CB1" w14:textId="2A7684B9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Auxiliary Engine and Generators</w:t>
            </w:r>
          </w:p>
        </w:tc>
        <w:tc>
          <w:tcPr>
            <w:tcW w:w="566" w:type="dxa"/>
            <w:shd w:val="clear" w:color="auto" w:fill="auto"/>
          </w:tcPr>
          <w:p w14:paraId="5F509B8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26A583D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7ADFD76C" w14:textId="77777777" w:rsidTr="00F23F49">
        <w:tc>
          <w:tcPr>
            <w:tcW w:w="8680" w:type="dxa"/>
            <w:shd w:val="clear" w:color="auto" w:fill="auto"/>
          </w:tcPr>
          <w:p w14:paraId="760451DE" w14:textId="4F9B9A7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I.G. Fans</w:t>
            </w:r>
          </w:p>
        </w:tc>
        <w:tc>
          <w:tcPr>
            <w:tcW w:w="566" w:type="dxa"/>
            <w:shd w:val="clear" w:color="auto" w:fill="auto"/>
          </w:tcPr>
          <w:p w14:paraId="1EC5AAB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2033B62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D7A81B3" w14:textId="77777777" w:rsidTr="00F23F49">
        <w:tc>
          <w:tcPr>
            <w:tcW w:w="8680" w:type="dxa"/>
            <w:shd w:val="clear" w:color="auto" w:fill="auto"/>
          </w:tcPr>
          <w:p w14:paraId="78584198" w14:textId="705CF375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Central Coolers</w:t>
            </w:r>
          </w:p>
        </w:tc>
        <w:tc>
          <w:tcPr>
            <w:tcW w:w="566" w:type="dxa"/>
            <w:shd w:val="clear" w:color="auto" w:fill="auto"/>
          </w:tcPr>
          <w:p w14:paraId="6CD94BB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6739BFA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108FE19" w14:textId="77777777" w:rsidTr="00F23F49">
        <w:tc>
          <w:tcPr>
            <w:tcW w:w="8680" w:type="dxa"/>
            <w:shd w:val="clear" w:color="auto" w:fill="auto"/>
          </w:tcPr>
          <w:p w14:paraId="4FCE788F" w14:textId="22F682BF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Main Engine Air Coolers</w:t>
            </w:r>
          </w:p>
        </w:tc>
        <w:tc>
          <w:tcPr>
            <w:tcW w:w="566" w:type="dxa"/>
            <w:shd w:val="clear" w:color="auto" w:fill="auto"/>
          </w:tcPr>
          <w:p w14:paraId="3EF3D93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2BE0257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6447F561" w14:textId="77777777" w:rsidTr="00F23F49">
        <w:tc>
          <w:tcPr>
            <w:tcW w:w="8680" w:type="dxa"/>
            <w:shd w:val="clear" w:color="auto" w:fill="auto"/>
          </w:tcPr>
          <w:p w14:paraId="6108D8B3" w14:textId="0E49C4C6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Painting &amp; Cleaning Engine room and tanks</w:t>
            </w:r>
          </w:p>
        </w:tc>
        <w:tc>
          <w:tcPr>
            <w:tcW w:w="566" w:type="dxa"/>
            <w:shd w:val="clear" w:color="auto" w:fill="auto"/>
          </w:tcPr>
          <w:p w14:paraId="2B6E4024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F9F7B3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D87F442" w14:textId="77777777" w:rsidTr="00F23F49">
        <w:tc>
          <w:tcPr>
            <w:tcW w:w="8680" w:type="dxa"/>
            <w:shd w:val="clear" w:color="auto" w:fill="auto"/>
          </w:tcPr>
          <w:p w14:paraId="59C10CEF" w14:textId="2FC0915B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Assisting on transferring and sounding fuel / oil / sludge</w:t>
            </w:r>
          </w:p>
        </w:tc>
        <w:tc>
          <w:tcPr>
            <w:tcW w:w="566" w:type="dxa"/>
            <w:shd w:val="clear" w:color="auto" w:fill="auto"/>
          </w:tcPr>
          <w:p w14:paraId="5E1A15A6" w14:textId="099522EF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79D6DBE" w14:textId="3969DA41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04B00274" w14:textId="77777777" w:rsidTr="00F23F49">
        <w:tc>
          <w:tcPr>
            <w:tcW w:w="8680" w:type="dxa"/>
            <w:shd w:val="clear" w:color="auto" w:fill="auto"/>
          </w:tcPr>
          <w:p w14:paraId="53B24079" w14:textId="2CAB9A3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Assisting over hauling pumps, valves, and others.</w:t>
            </w:r>
          </w:p>
        </w:tc>
        <w:tc>
          <w:tcPr>
            <w:tcW w:w="566" w:type="dxa"/>
            <w:shd w:val="clear" w:color="auto" w:fill="auto"/>
          </w:tcPr>
          <w:p w14:paraId="78603A2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1EA395A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2B04FBA4" w14:textId="77777777" w:rsidTr="00F23F49">
        <w:tc>
          <w:tcPr>
            <w:tcW w:w="8680" w:type="dxa"/>
            <w:shd w:val="clear" w:color="auto" w:fill="auto"/>
          </w:tcPr>
          <w:p w14:paraId="6F5AE21F" w14:textId="5A6658A2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Engine inventory and storing</w:t>
            </w:r>
          </w:p>
        </w:tc>
        <w:tc>
          <w:tcPr>
            <w:tcW w:w="566" w:type="dxa"/>
            <w:shd w:val="clear" w:color="auto" w:fill="auto"/>
          </w:tcPr>
          <w:p w14:paraId="0CA1B22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23B6100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5400D205" w14:textId="77777777" w:rsidTr="00F23F49">
        <w:tc>
          <w:tcPr>
            <w:tcW w:w="8680" w:type="dxa"/>
            <w:shd w:val="clear" w:color="auto" w:fill="auto"/>
          </w:tcPr>
          <w:p w14:paraId="793696B8" w14:textId="2F68C56D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Loading and unloading</w:t>
            </w:r>
          </w:p>
        </w:tc>
        <w:tc>
          <w:tcPr>
            <w:tcW w:w="566" w:type="dxa"/>
            <w:shd w:val="clear" w:color="auto" w:fill="auto"/>
          </w:tcPr>
          <w:p w14:paraId="3E41105F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611DEC58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65536D7" w14:textId="77777777" w:rsidTr="00F23F49">
        <w:tc>
          <w:tcPr>
            <w:tcW w:w="8680" w:type="dxa"/>
            <w:shd w:val="clear" w:color="auto" w:fill="auto"/>
          </w:tcPr>
          <w:p w14:paraId="3E85F2CB" w14:textId="555D11C4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Taking all reading on main engine and generators, and auxiliary equipment</w:t>
            </w:r>
          </w:p>
        </w:tc>
        <w:tc>
          <w:tcPr>
            <w:tcW w:w="566" w:type="dxa"/>
            <w:shd w:val="clear" w:color="auto" w:fill="auto"/>
          </w:tcPr>
          <w:p w14:paraId="33C01B9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6BEEE1B1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4923C50F" w14:textId="77777777" w:rsidTr="00F23F49">
        <w:tc>
          <w:tcPr>
            <w:tcW w:w="8680" w:type="dxa"/>
            <w:shd w:val="clear" w:color="auto" w:fill="auto"/>
          </w:tcPr>
          <w:p w14:paraId="4E25B38A" w14:textId="2AF5C917" w:rsidR="006A7B66" w:rsidRPr="00A87C21" w:rsidRDefault="006A7B66" w:rsidP="006A7B66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Always followed all working routines and procedures associated with entering and working in confined spaces, and donning hard helmets, safety belts and other PPE.</w:t>
            </w:r>
          </w:p>
        </w:tc>
        <w:tc>
          <w:tcPr>
            <w:tcW w:w="566" w:type="dxa"/>
            <w:shd w:val="clear" w:color="auto" w:fill="auto"/>
          </w:tcPr>
          <w:p w14:paraId="1765A26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311336A2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32497662" w14:textId="77777777" w:rsidTr="00F23F49">
        <w:tc>
          <w:tcPr>
            <w:tcW w:w="8680" w:type="dxa"/>
            <w:shd w:val="clear" w:color="auto" w:fill="8EAADB" w:themeFill="accent1" w:themeFillTint="99"/>
          </w:tcPr>
          <w:p w14:paraId="7C4BB2FA" w14:textId="7E57EE7E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  <w:tc>
          <w:tcPr>
            <w:tcW w:w="566" w:type="dxa"/>
            <w:shd w:val="clear" w:color="auto" w:fill="8EAADB" w:themeFill="accent1" w:themeFillTint="99"/>
          </w:tcPr>
          <w:p w14:paraId="7F1E1B8D" w14:textId="6A4FB3FE" w:rsidR="006A7B66" w:rsidRPr="00A87C21" w:rsidRDefault="00B4306F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637" w:type="dxa"/>
            <w:shd w:val="clear" w:color="auto" w:fill="8EAADB" w:themeFill="accent1" w:themeFillTint="99"/>
          </w:tcPr>
          <w:p w14:paraId="4113DE71" w14:textId="6CA1422E" w:rsidR="006A7B66" w:rsidRPr="00A87C21" w:rsidRDefault="00B4306F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No</w:t>
            </w:r>
          </w:p>
        </w:tc>
      </w:tr>
      <w:tr w:rsidR="006A7B66" w:rsidRPr="00A87C21" w14:paraId="7F39B3BC" w14:textId="77777777" w:rsidTr="00F23F49">
        <w:tc>
          <w:tcPr>
            <w:tcW w:w="8680" w:type="dxa"/>
            <w:shd w:val="clear" w:color="auto" w:fill="auto"/>
          </w:tcPr>
          <w:p w14:paraId="474F6591" w14:textId="624B93CA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566" w:type="dxa"/>
            <w:shd w:val="clear" w:color="auto" w:fill="auto"/>
          </w:tcPr>
          <w:p w14:paraId="4BF84EF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0FF9DA55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0DE47962" w14:textId="77777777" w:rsidTr="00F23F49">
        <w:tc>
          <w:tcPr>
            <w:tcW w:w="8680" w:type="dxa"/>
            <w:shd w:val="clear" w:color="auto" w:fill="auto"/>
          </w:tcPr>
          <w:p w14:paraId="63B130BA" w14:textId="0695E61D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566" w:type="dxa"/>
            <w:shd w:val="clear" w:color="auto" w:fill="auto"/>
          </w:tcPr>
          <w:p w14:paraId="1FA72C1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6B53EE29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6A7B66" w:rsidRPr="00A87C21" w14:paraId="168FB944" w14:textId="77777777" w:rsidTr="00F23F49">
        <w:tc>
          <w:tcPr>
            <w:tcW w:w="8680" w:type="dxa"/>
            <w:shd w:val="clear" w:color="auto" w:fill="auto"/>
          </w:tcPr>
          <w:p w14:paraId="11115A07" w14:textId="6B12B967" w:rsidR="006A7B66" w:rsidRPr="00A87C21" w:rsidRDefault="006A7B66" w:rsidP="006A7B66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566" w:type="dxa"/>
            <w:shd w:val="clear" w:color="auto" w:fill="auto"/>
          </w:tcPr>
          <w:p w14:paraId="61B78593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588C39BC" w14:textId="77777777" w:rsidR="006A7B66" w:rsidRPr="00A87C21" w:rsidRDefault="006A7B66" w:rsidP="006A7B66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74958CCE" w14:textId="77777777" w:rsidTr="00F23F49">
        <w:tc>
          <w:tcPr>
            <w:tcW w:w="8680" w:type="dxa"/>
            <w:shd w:val="clear" w:color="auto" w:fill="auto"/>
          </w:tcPr>
          <w:p w14:paraId="1D88CF75" w14:textId="124EE20F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566" w:type="dxa"/>
            <w:shd w:val="clear" w:color="auto" w:fill="auto"/>
          </w:tcPr>
          <w:p w14:paraId="248B8E9A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18EA6E48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614123AB" w14:textId="77777777" w:rsidTr="00F23F49">
        <w:tc>
          <w:tcPr>
            <w:tcW w:w="8680" w:type="dxa"/>
            <w:shd w:val="clear" w:color="auto" w:fill="auto"/>
          </w:tcPr>
          <w:p w14:paraId="74C563B7" w14:textId="774321C1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</w:t>
            </w: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work effectively on team or independently</w:t>
            </w:r>
          </w:p>
        </w:tc>
        <w:tc>
          <w:tcPr>
            <w:tcW w:w="566" w:type="dxa"/>
            <w:shd w:val="clear" w:color="auto" w:fill="auto"/>
          </w:tcPr>
          <w:p w14:paraId="538F6AF3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4006D5B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375F633E" w14:textId="77777777" w:rsidTr="00F23F49">
        <w:tc>
          <w:tcPr>
            <w:tcW w:w="8680" w:type="dxa"/>
            <w:shd w:val="clear" w:color="auto" w:fill="auto"/>
          </w:tcPr>
          <w:p w14:paraId="3699C352" w14:textId="6572CDD1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566" w:type="dxa"/>
            <w:shd w:val="clear" w:color="auto" w:fill="auto"/>
          </w:tcPr>
          <w:p w14:paraId="43E6E14D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0B5E2FE0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27769E5D" w14:textId="77777777" w:rsidTr="00F23F49">
        <w:tc>
          <w:tcPr>
            <w:tcW w:w="8680" w:type="dxa"/>
            <w:shd w:val="clear" w:color="auto" w:fill="auto"/>
          </w:tcPr>
          <w:p w14:paraId="79439DC2" w14:textId="004EA990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566" w:type="dxa"/>
            <w:shd w:val="clear" w:color="auto" w:fill="auto"/>
          </w:tcPr>
          <w:p w14:paraId="32081BAE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7C1AB3F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2C066E9E" w14:textId="77777777" w:rsidTr="00F23F49">
        <w:tc>
          <w:tcPr>
            <w:tcW w:w="8680" w:type="dxa"/>
            <w:shd w:val="clear" w:color="auto" w:fill="auto"/>
          </w:tcPr>
          <w:p w14:paraId="7D7FFF8C" w14:textId="64CBBC99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my other colleagues.</w:t>
            </w:r>
          </w:p>
        </w:tc>
        <w:tc>
          <w:tcPr>
            <w:tcW w:w="566" w:type="dxa"/>
            <w:shd w:val="clear" w:color="auto" w:fill="auto"/>
          </w:tcPr>
          <w:p w14:paraId="327B9393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49D92FAA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7211AE" w:rsidRPr="00A87C21" w14:paraId="1D2D15BB" w14:textId="77777777" w:rsidTr="00F23F49">
        <w:tc>
          <w:tcPr>
            <w:tcW w:w="8680" w:type="dxa"/>
            <w:shd w:val="clear" w:color="auto" w:fill="auto"/>
          </w:tcPr>
          <w:p w14:paraId="61AFA517" w14:textId="770F17C4" w:rsidR="007211AE" w:rsidRPr="007A4FA2" w:rsidRDefault="007211AE" w:rsidP="007211AE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7A4FA2">
              <w:rPr>
                <w:rFonts w:ascii="Calibri" w:eastAsia="Calibri" w:hAnsi="Calibri"/>
                <w:sz w:val="24"/>
                <w:szCs w:val="24"/>
                <w:lang w:eastAsia="en-US"/>
              </w:rPr>
              <w:t>Have you ever been nominated employee of the month?</w:t>
            </w:r>
          </w:p>
        </w:tc>
        <w:tc>
          <w:tcPr>
            <w:tcW w:w="566" w:type="dxa"/>
            <w:shd w:val="clear" w:color="auto" w:fill="auto"/>
          </w:tcPr>
          <w:p w14:paraId="2A5D43A4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37" w:type="dxa"/>
            <w:shd w:val="clear" w:color="auto" w:fill="auto"/>
          </w:tcPr>
          <w:p w14:paraId="56F8ADB6" w14:textId="77777777" w:rsidR="007211AE" w:rsidRPr="00A87C21" w:rsidRDefault="007211AE" w:rsidP="007211AE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F23F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1D5A2" w14:textId="77777777" w:rsidR="00632329" w:rsidRDefault="00632329">
      <w:r>
        <w:separator/>
      </w:r>
    </w:p>
  </w:endnote>
  <w:endnote w:type="continuationSeparator" w:id="0">
    <w:p w14:paraId="64AE7C79" w14:textId="77777777" w:rsidR="00632329" w:rsidRDefault="00632329">
      <w:r>
        <w:continuationSeparator/>
      </w:r>
    </w:p>
  </w:endnote>
  <w:endnote w:type="continuationNotice" w:id="1">
    <w:p w14:paraId="727BE04B" w14:textId="77777777" w:rsidR="00632329" w:rsidRDefault="00632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FE604" w14:textId="77777777" w:rsidR="00BD15EF" w:rsidRDefault="00BD1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670B" w14:textId="3BFB4E80" w:rsidR="00BD15EF" w:rsidRPr="0014217C" w:rsidRDefault="00BD15EF" w:rsidP="00BD15EF">
    <w:pPr>
      <w:tabs>
        <w:tab w:val="center" w:pos="4320"/>
        <w:tab w:val="right" w:pos="8640"/>
      </w:tabs>
      <w:jc w:val="right"/>
      <w:rPr>
        <w:lang w:val="fr-FR"/>
      </w:rPr>
    </w:pPr>
    <w:r w:rsidRPr="0014217C">
      <w:rPr>
        <w:lang w:val="fr-FR"/>
      </w:rPr>
      <w:t>C</w:t>
    </w:r>
    <w:r w:rsidR="00334443" w:rsidRPr="0014217C">
      <w:rPr>
        <w:lang w:val="fr-FR"/>
      </w:rPr>
      <w:t>ode</w:t>
    </w:r>
    <w:r w:rsidRPr="0014217C">
      <w:rPr>
        <w:lang w:val="fr-FR"/>
      </w:rPr>
      <w:t>: F-PMSSA-01-</w:t>
    </w:r>
    <w:r w:rsidR="00804C79" w:rsidRPr="0014217C">
      <w:rPr>
        <w:lang w:val="fr-FR"/>
      </w:rPr>
      <w:t>G</w:t>
    </w:r>
  </w:p>
  <w:p w14:paraId="200D00A4" w14:textId="0509154B" w:rsidR="00BD15EF" w:rsidRPr="0014217C" w:rsidRDefault="00BD15EF" w:rsidP="00BD15EF">
    <w:pPr>
      <w:tabs>
        <w:tab w:val="center" w:pos="4320"/>
        <w:tab w:val="right" w:pos="8640"/>
      </w:tabs>
      <w:jc w:val="right"/>
      <w:rPr>
        <w:lang w:val="fr-FR"/>
      </w:rPr>
    </w:pPr>
    <w:r w:rsidRPr="0014217C">
      <w:rPr>
        <w:lang w:val="fr-FR"/>
      </w:rPr>
      <w:t>Revisi</w:t>
    </w:r>
    <w:r w:rsidR="00334443" w:rsidRPr="0014217C">
      <w:rPr>
        <w:lang w:val="fr-FR"/>
      </w:rPr>
      <w:t>o</w:t>
    </w:r>
    <w:r w:rsidRPr="0014217C">
      <w:rPr>
        <w:lang w:val="fr-FR"/>
      </w:rPr>
      <w:t>n: 02</w:t>
    </w:r>
  </w:p>
  <w:p w14:paraId="6AA39D6A" w14:textId="77777777" w:rsidR="00334443" w:rsidRDefault="00334443" w:rsidP="00BD15EF">
    <w:pPr>
      <w:tabs>
        <w:tab w:val="center" w:pos="4320"/>
        <w:tab w:val="right" w:pos="8640"/>
      </w:tabs>
      <w:jc w:val="right"/>
    </w:pPr>
    <w:r w:rsidRPr="00334443">
      <w:t>Date: 07 November 2024</w:t>
    </w:r>
  </w:p>
  <w:p w14:paraId="47130AD2" w14:textId="6311E33B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  <w:r w:rsidRPr="00BD15EF">
      <w:rPr>
        <w:lang w:val="es-ES"/>
      </w:rPr>
      <w:t>P</w:t>
    </w:r>
    <w:r w:rsidR="00334443">
      <w:rPr>
        <w:lang w:val="es-ES"/>
      </w:rPr>
      <w:t xml:space="preserve">age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PAGE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1</w:t>
    </w:r>
    <w:r w:rsidRPr="00BD15EF">
      <w:rPr>
        <w:b/>
        <w:bCs/>
      </w:rPr>
      <w:fldChar w:fldCharType="end"/>
    </w:r>
    <w:r w:rsidRPr="00BD15EF">
      <w:rPr>
        <w:lang w:val="es-ES"/>
      </w:rPr>
      <w:t xml:space="preserve"> </w:t>
    </w:r>
    <w:r w:rsidR="00334443">
      <w:rPr>
        <w:lang w:val="es-ES"/>
      </w:rPr>
      <w:t>of</w:t>
    </w:r>
    <w:r w:rsidRPr="00BD15EF">
      <w:rPr>
        <w:lang w:val="es-ES"/>
      </w:rPr>
      <w:t xml:space="preserve">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NUMPAGES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3</w:t>
    </w:r>
    <w:r w:rsidRPr="00BD15EF">
      <w:rPr>
        <w:b/>
        <w:bCs/>
      </w:rPr>
      <w:fldChar w:fldCharType="end"/>
    </w:r>
  </w:p>
  <w:p w14:paraId="40930091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2ACF7C2C" w:rsidR="009A4038" w:rsidRPr="00BD15EF" w:rsidRDefault="009A4038" w:rsidP="00BD15EF">
    <w:pPr>
      <w:pStyle w:val="Footer"/>
      <w:rPr>
        <w:lang w:val="es-P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B7861" w14:textId="4DF9FE25" w:rsidR="00BD15EF" w:rsidRPr="0014217C" w:rsidRDefault="00BD15EF" w:rsidP="00BD15EF">
    <w:pPr>
      <w:pStyle w:val="Footer"/>
      <w:jc w:val="right"/>
      <w:rPr>
        <w:lang w:val="fr-FR"/>
      </w:rPr>
    </w:pPr>
    <w:r w:rsidRPr="0014217C">
      <w:rPr>
        <w:lang w:val="fr-FR"/>
      </w:rPr>
      <w:t>C</w:t>
    </w:r>
    <w:r w:rsidR="00334443" w:rsidRPr="0014217C">
      <w:rPr>
        <w:lang w:val="fr-FR"/>
      </w:rPr>
      <w:t>ode</w:t>
    </w:r>
    <w:r w:rsidRPr="0014217C">
      <w:rPr>
        <w:lang w:val="fr-FR"/>
      </w:rPr>
      <w:t>: F-PMSSA-01-</w:t>
    </w:r>
    <w:r w:rsidR="00804C79" w:rsidRPr="0014217C">
      <w:rPr>
        <w:lang w:val="fr-FR"/>
      </w:rPr>
      <w:t>G</w:t>
    </w:r>
  </w:p>
  <w:p w14:paraId="0126099E" w14:textId="51F8FFCD" w:rsidR="00BD15EF" w:rsidRPr="0014217C" w:rsidRDefault="00BD15EF" w:rsidP="00BD15EF">
    <w:pPr>
      <w:tabs>
        <w:tab w:val="center" w:pos="4320"/>
        <w:tab w:val="right" w:pos="8640"/>
      </w:tabs>
      <w:jc w:val="right"/>
      <w:rPr>
        <w:lang w:val="fr-FR"/>
      </w:rPr>
    </w:pPr>
    <w:r w:rsidRPr="0014217C">
      <w:rPr>
        <w:lang w:val="fr-FR"/>
      </w:rPr>
      <w:t>Revisi</w:t>
    </w:r>
    <w:r w:rsidR="00334443" w:rsidRPr="0014217C">
      <w:rPr>
        <w:lang w:val="fr-FR"/>
      </w:rPr>
      <w:t>o</w:t>
    </w:r>
    <w:r w:rsidRPr="0014217C">
      <w:rPr>
        <w:lang w:val="fr-FR"/>
      </w:rPr>
      <w:t>n: 02</w:t>
    </w:r>
  </w:p>
  <w:p w14:paraId="1C636E99" w14:textId="77777777" w:rsidR="00334443" w:rsidRDefault="00334443" w:rsidP="00BD15EF">
    <w:pPr>
      <w:tabs>
        <w:tab w:val="center" w:pos="4320"/>
        <w:tab w:val="right" w:pos="8640"/>
      </w:tabs>
      <w:jc w:val="right"/>
    </w:pPr>
    <w:r w:rsidRPr="00334443">
      <w:t>Date: 07 November 2024</w:t>
    </w:r>
  </w:p>
  <w:p w14:paraId="104CB25F" w14:textId="44929F91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  <w:r w:rsidRPr="00BD15EF">
      <w:rPr>
        <w:lang w:val="es-ES"/>
      </w:rPr>
      <w:t>P</w:t>
    </w:r>
    <w:r w:rsidR="00334443">
      <w:rPr>
        <w:lang w:val="es-ES"/>
      </w:rPr>
      <w:t>age</w:t>
    </w:r>
    <w:r w:rsidRPr="00BD15EF">
      <w:rPr>
        <w:lang w:val="es-ES"/>
      </w:rPr>
      <w:t xml:space="preserve">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PAGE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1</w:t>
    </w:r>
    <w:r w:rsidRPr="00BD15EF">
      <w:rPr>
        <w:b/>
        <w:bCs/>
      </w:rPr>
      <w:fldChar w:fldCharType="end"/>
    </w:r>
    <w:r w:rsidRPr="00BD15EF">
      <w:rPr>
        <w:lang w:val="es-ES"/>
      </w:rPr>
      <w:t xml:space="preserve"> </w:t>
    </w:r>
    <w:r w:rsidR="00334443">
      <w:rPr>
        <w:lang w:val="es-ES"/>
      </w:rPr>
      <w:t>of</w:t>
    </w:r>
    <w:r w:rsidRPr="00BD15EF">
      <w:rPr>
        <w:lang w:val="es-ES"/>
      </w:rPr>
      <w:t xml:space="preserve"> </w:t>
    </w:r>
    <w:r w:rsidRPr="00BD15EF">
      <w:rPr>
        <w:b/>
        <w:bCs/>
      </w:rPr>
      <w:fldChar w:fldCharType="begin"/>
    </w:r>
    <w:r w:rsidRPr="00BD15EF">
      <w:rPr>
        <w:b/>
        <w:bCs/>
        <w:lang w:val="es-PA"/>
      </w:rPr>
      <w:instrText>NUMPAGES  \* Arabic  \* MERGEFORMAT</w:instrText>
    </w:r>
    <w:r w:rsidRPr="00BD15EF">
      <w:rPr>
        <w:b/>
        <w:bCs/>
      </w:rPr>
      <w:fldChar w:fldCharType="separate"/>
    </w:r>
    <w:r w:rsidRPr="00BD15EF">
      <w:rPr>
        <w:b/>
        <w:bCs/>
        <w:lang w:val="es-PA"/>
      </w:rPr>
      <w:t>3</w:t>
    </w:r>
    <w:r w:rsidRPr="00BD15EF">
      <w:rPr>
        <w:b/>
        <w:bCs/>
      </w:rPr>
      <w:fldChar w:fldCharType="end"/>
    </w:r>
  </w:p>
  <w:p w14:paraId="696395D4" w14:textId="77777777" w:rsidR="00BD15EF" w:rsidRPr="00BD15EF" w:rsidRDefault="00BD15EF" w:rsidP="00BD15EF">
    <w:pPr>
      <w:tabs>
        <w:tab w:val="center" w:pos="4320"/>
        <w:tab w:val="right" w:pos="8640"/>
      </w:tabs>
      <w:jc w:val="right"/>
      <w:rPr>
        <w:lang w:val="es-PA"/>
      </w:rPr>
    </w:pPr>
  </w:p>
  <w:p w14:paraId="1C2434A9" w14:textId="2C77C7C3" w:rsidR="000D7E5B" w:rsidRPr="00121E8D" w:rsidRDefault="000D7E5B" w:rsidP="00BD15EF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C52FD" w14:textId="77777777" w:rsidR="00632329" w:rsidRDefault="00632329">
      <w:r>
        <w:separator/>
      </w:r>
    </w:p>
  </w:footnote>
  <w:footnote w:type="continuationSeparator" w:id="0">
    <w:p w14:paraId="7EFE560D" w14:textId="77777777" w:rsidR="00632329" w:rsidRDefault="00632329">
      <w:r>
        <w:continuationSeparator/>
      </w:r>
    </w:p>
  </w:footnote>
  <w:footnote w:type="continuationNotice" w:id="1">
    <w:p w14:paraId="4E26D57F" w14:textId="77777777" w:rsidR="00632329" w:rsidRDefault="006323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1552A" w14:textId="77777777" w:rsidR="00BD15EF" w:rsidRDefault="00BD1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1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1FE3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0F4B3E"/>
    <w:rsid w:val="00111F2A"/>
    <w:rsid w:val="00121E8D"/>
    <w:rsid w:val="00123764"/>
    <w:rsid w:val="00124271"/>
    <w:rsid w:val="0014217C"/>
    <w:rsid w:val="00146ADE"/>
    <w:rsid w:val="00155562"/>
    <w:rsid w:val="001608FA"/>
    <w:rsid w:val="00160AB5"/>
    <w:rsid w:val="00161C10"/>
    <w:rsid w:val="0016481C"/>
    <w:rsid w:val="00165F23"/>
    <w:rsid w:val="0016740C"/>
    <w:rsid w:val="00171269"/>
    <w:rsid w:val="00192924"/>
    <w:rsid w:val="001B6ACB"/>
    <w:rsid w:val="001B6DE1"/>
    <w:rsid w:val="001B739A"/>
    <w:rsid w:val="001C2A59"/>
    <w:rsid w:val="001D0E86"/>
    <w:rsid w:val="001D2D92"/>
    <w:rsid w:val="001D311A"/>
    <w:rsid w:val="001E1599"/>
    <w:rsid w:val="001E411E"/>
    <w:rsid w:val="00220730"/>
    <w:rsid w:val="0023525A"/>
    <w:rsid w:val="002433B1"/>
    <w:rsid w:val="00247F03"/>
    <w:rsid w:val="00264C71"/>
    <w:rsid w:val="002741F4"/>
    <w:rsid w:val="002834A0"/>
    <w:rsid w:val="00286C15"/>
    <w:rsid w:val="002B52A8"/>
    <w:rsid w:val="002C6CEC"/>
    <w:rsid w:val="002D24DE"/>
    <w:rsid w:val="002D3A44"/>
    <w:rsid w:val="002D48C5"/>
    <w:rsid w:val="002E66A7"/>
    <w:rsid w:val="0030555F"/>
    <w:rsid w:val="00313D37"/>
    <w:rsid w:val="00324ECD"/>
    <w:rsid w:val="00334443"/>
    <w:rsid w:val="00335D6F"/>
    <w:rsid w:val="003424F4"/>
    <w:rsid w:val="00356806"/>
    <w:rsid w:val="00367300"/>
    <w:rsid w:val="00382AD7"/>
    <w:rsid w:val="003862ED"/>
    <w:rsid w:val="003963BA"/>
    <w:rsid w:val="003A028E"/>
    <w:rsid w:val="003B17E4"/>
    <w:rsid w:val="003B3894"/>
    <w:rsid w:val="003B539B"/>
    <w:rsid w:val="003B715E"/>
    <w:rsid w:val="00414048"/>
    <w:rsid w:val="004275EC"/>
    <w:rsid w:val="004415B1"/>
    <w:rsid w:val="00452EDE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5F7C27"/>
    <w:rsid w:val="00603938"/>
    <w:rsid w:val="006114A2"/>
    <w:rsid w:val="006252DD"/>
    <w:rsid w:val="00632329"/>
    <w:rsid w:val="00636459"/>
    <w:rsid w:val="006549BC"/>
    <w:rsid w:val="00654B39"/>
    <w:rsid w:val="00655B0E"/>
    <w:rsid w:val="00661F0C"/>
    <w:rsid w:val="00674F55"/>
    <w:rsid w:val="0068111A"/>
    <w:rsid w:val="0068252B"/>
    <w:rsid w:val="006835D7"/>
    <w:rsid w:val="006946BC"/>
    <w:rsid w:val="006A063A"/>
    <w:rsid w:val="006A7359"/>
    <w:rsid w:val="006A7B66"/>
    <w:rsid w:val="006F7FB0"/>
    <w:rsid w:val="00702B4B"/>
    <w:rsid w:val="007211AE"/>
    <w:rsid w:val="00722D88"/>
    <w:rsid w:val="007364C4"/>
    <w:rsid w:val="00753D7F"/>
    <w:rsid w:val="0077736F"/>
    <w:rsid w:val="0079070A"/>
    <w:rsid w:val="0079622D"/>
    <w:rsid w:val="007C40D1"/>
    <w:rsid w:val="007D270C"/>
    <w:rsid w:val="007D6339"/>
    <w:rsid w:val="007F07E5"/>
    <w:rsid w:val="007F4551"/>
    <w:rsid w:val="0080495A"/>
    <w:rsid w:val="00804C79"/>
    <w:rsid w:val="0081033C"/>
    <w:rsid w:val="008162D7"/>
    <w:rsid w:val="00826296"/>
    <w:rsid w:val="00850140"/>
    <w:rsid w:val="00853A71"/>
    <w:rsid w:val="008644FF"/>
    <w:rsid w:val="00877BF2"/>
    <w:rsid w:val="00887590"/>
    <w:rsid w:val="00887872"/>
    <w:rsid w:val="008B4524"/>
    <w:rsid w:val="008B52AE"/>
    <w:rsid w:val="008C02D8"/>
    <w:rsid w:val="008C3870"/>
    <w:rsid w:val="008E0847"/>
    <w:rsid w:val="00910DCE"/>
    <w:rsid w:val="00924542"/>
    <w:rsid w:val="009339A6"/>
    <w:rsid w:val="0093509D"/>
    <w:rsid w:val="00935826"/>
    <w:rsid w:val="009A4038"/>
    <w:rsid w:val="009A7FEA"/>
    <w:rsid w:val="009B1AA0"/>
    <w:rsid w:val="009B250C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327F1"/>
    <w:rsid w:val="00A50A89"/>
    <w:rsid w:val="00A66831"/>
    <w:rsid w:val="00A80EC3"/>
    <w:rsid w:val="00A859BD"/>
    <w:rsid w:val="00A87C21"/>
    <w:rsid w:val="00AD79B4"/>
    <w:rsid w:val="00AF248F"/>
    <w:rsid w:val="00B03A4B"/>
    <w:rsid w:val="00B1658C"/>
    <w:rsid w:val="00B21F96"/>
    <w:rsid w:val="00B34924"/>
    <w:rsid w:val="00B4306F"/>
    <w:rsid w:val="00B54453"/>
    <w:rsid w:val="00B54FF0"/>
    <w:rsid w:val="00B6189C"/>
    <w:rsid w:val="00B64D5F"/>
    <w:rsid w:val="00B866AB"/>
    <w:rsid w:val="00B907A5"/>
    <w:rsid w:val="00B90AE3"/>
    <w:rsid w:val="00B95E70"/>
    <w:rsid w:val="00BA465F"/>
    <w:rsid w:val="00BB1C6E"/>
    <w:rsid w:val="00BB1C6F"/>
    <w:rsid w:val="00BB237C"/>
    <w:rsid w:val="00BC10C5"/>
    <w:rsid w:val="00BD15EF"/>
    <w:rsid w:val="00BF3FEB"/>
    <w:rsid w:val="00C013D2"/>
    <w:rsid w:val="00C11686"/>
    <w:rsid w:val="00C144A8"/>
    <w:rsid w:val="00C24944"/>
    <w:rsid w:val="00C42FFC"/>
    <w:rsid w:val="00C5096D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CF5C6D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E16579"/>
    <w:rsid w:val="00E209AD"/>
    <w:rsid w:val="00E224CC"/>
    <w:rsid w:val="00E25DBE"/>
    <w:rsid w:val="00E30DD9"/>
    <w:rsid w:val="00E56E6D"/>
    <w:rsid w:val="00E61660"/>
    <w:rsid w:val="00E63796"/>
    <w:rsid w:val="00EC094F"/>
    <w:rsid w:val="00ED03B0"/>
    <w:rsid w:val="00EF063D"/>
    <w:rsid w:val="00EF587C"/>
    <w:rsid w:val="00EF62CF"/>
    <w:rsid w:val="00F23F49"/>
    <w:rsid w:val="00F3184C"/>
    <w:rsid w:val="00F52F51"/>
    <w:rsid w:val="00F5501D"/>
    <w:rsid w:val="00F648BA"/>
    <w:rsid w:val="00F77522"/>
    <w:rsid w:val="00F77CF1"/>
    <w:rsid w:val="00F811C5"/>
    <w:rsid w:val="00F87694"/>
    <w:rsid w:val="00FB6E24"/>
    <w:rsid w:val="00FC6A27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39</TotalTime>
  <Pages>5</Pages>
  <Words>770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26</cp:revision>
  <cp:lastPrinted>2024-11-13T15:46:00Z</cp:lastPrinted>
  <dcterms:created xsi:type="dcterms:W3CDTF">2024-11-08T14:09:00Z</dcterms:created>
  <dcterms:modified xsi:type="dcterms:W3CDTF">2024-11-13T17:05:00Z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