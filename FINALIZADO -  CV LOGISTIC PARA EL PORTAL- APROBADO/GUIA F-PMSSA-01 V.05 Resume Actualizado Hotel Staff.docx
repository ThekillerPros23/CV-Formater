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D6F5" w14:textId="13241214" w:rsidR="00053608" w:rsidRDefault="003B3894" w:rsidP="00BB1C6E">
      <w:pPr>
        <w:pStyle w:val="YourName"/>
        <w:spacing w:before="0" w:after="0" w:line="240" w:lineRule="auto"/>
        <w:rPr>
          <w:rFonts w:ascii="Cambria" w:hAnsi="Cambria"/>
          <w:b w:val="0"/>
        </w:rPr>
      </w:pPr>
      <w:r>
        <w:rPr>
          <w:rFonts w:ascii="Cambria" w:hAnsi="Cambria"/>
          <w:b w:val="0"/>
        </w:rPr>
        <w:t>SEAFARER APPLICATION FORM</w:t>
      </w:r>
    </w:p>
    <w:p w14:paraId="18518346" w14:textId="287BDB82" w:rsidR="00BB1C6E" w:rsidRPr="00BB1C6E" w:rsidRDefault="00C11686" w:rsidP="00BB1C6E">
      <w:pPr>
        <w:pStyle w:val="YourName"/>
        <w:spacing w:before="0" w:after="0" w:line="240" w:lineRule="auto"/>
        <w:rPr>
          <w:rFonts w:ascii="Cambria" w:hAnsi="Cambria"/>
          <w:b w:val="0"/>
          <w:sz w:val="28"/>
          <w:szCs w:val="28"/>
        </w:rPr>
      </w:pPr>
      <w:r w:rsidRPr="00BB1C6E">
        <w:rPr>
          <w:rFonts w:ascii="Cambria" w:hAnsi="Cambria"/>
          <w:b w:val="0"/>
          <w:sz w:val="28"/>
          <w:szCs w:val="28"/>
        </w:rPr>
        <w:t xml:space="preserve">POSITION APPLYING FOR RANK: </w:t>
      </w:r>
    </w:p>
    <w:p w14:paraId="113D3406" w14:textId="07E58970" w:rsidR="005666AC" w:rsidRPr="00B866AB" w:rsidRDefault="00BC10C5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  <w:u w:val="single"/>
        </w:rPr>
      </w:pPr>
      <w:r>
        <w:rPr>
          <w:rFonts w:ascii="Cambria" w:hAnsi="Cambria"/>
          <w:b w:val="0"/>
          <w:noProof/>
          <w:lang w:val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E30620D" wp14:editId="7E78F18F">
                <wp:simplePos x="0" y="0"/>
                <wp:positionH relativeFrom="column">
                  <wp:posOffset>-194311</wp:posOffset>
                </wp:positionH>
                <wp:positionV relativeFrom="paragraph">
                  <wp:posOffset>429260</wp:posOffset>
                </wp:positionV>
                <wp:extent cx="1076325" cy="1186249"/>
                <wp:effectExtent l="0" t="0" r="28575" b="13970"/>
                <wp:wrapNone/>
                <wp:docPr id="717031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11862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CF5553" w14:textId="77777777" w:rsidR="00053608" w:rsidRPr="00E63796" w:rsidRDefault="00E63796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 xml:space="preserve">PHOTO 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>IN COLOR AND</w:t>
                            </w:r>
                            <w:r w:rsidR="002741F4">
                              <w:rPr>
                                <w:rFonts w:ascii="Calibri" w:hAnsi="Calibri" w:cs="Arial"/>
                              </w:rPr>
                              <w:t xml:space="preserve"> IN</w:t>
                            </w:r>
                            <w:r w:rsidR="00053608" w:rsidRPr="00E63796">
                              <w:rPr>
                                <w:rFonts w:ascii="Calibri" w:hAnsi="Calibri" w:cs="Arial"/>
                              </w:rPr>
                              <w:t xml:space="preserve"> PROFESSIONAL DRESS.</w:t>
                            </w:r>
                          </w:p>
                          <w:p w14:paraId="45095A92" w14:textId="77777777" w:rsidR="00053608" w:rsidRPr="00E63796" w:rsidRDefault="00053608" w:rsidP="00B64D5F">
                            <w:pPr>
                              <w:jc w:val="center"/>
                              <w:rPr>
                                <w:rFonts w:ascii="Calibri" w:hAnsi="Calibri" w:cs="Arial"/>
                              </w:rPr>
                            </w:pPr>
                            <w:r w:rsidRPr="00E63796">
                              <w:rPr>
                                <w:rFonts w:ascii="Calibri" w:hAnsi="Calibri" w:cs="Arial"/>
                              </w:rPr>
                              <w:t>NO CASUAL PHOTOS.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0620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3pt;margin-top:33.8pt;width:84.75pt;height:9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">
                <v:textbox>
                  <w:txbxContent>
                    <w:p w14:paraId="78CF5553" w14:textId="77777777" w:rsidR="00053608" w:rsidRPr="00E63796" w:rsidRDefault="00E63796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 xml:space="preserve">PHOTO 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>IN COLOR AND</w:t>
                      </w:r>
                      <w:r w:rsidR="002741F4">
                        <w:rPr>
                          <w:rFonts w:ascii="Calibri" w:hAnsi="Calibri" w:cs="Arial"/>
                        </w:rPr>
                        <w:t xml:space="preserve"> IN</w:t>
                      </w:r>
                      <w:r w:rsidR="00053608" w:rsidRPr="00E63796">
                        <w:rPr>
                          <w:rFonts w:ascii="Calibri" w:hAnsi="Calibri" w:cs="Arial"/>
                        </w:rPr>
                        <w:t xml:space="preserve"> PROFESSIONAL DRESS.</w:t>
                      </w:r>
                    </w:p>
                    <w:p w14:paraId="45095A92" w14:textId="77777777" w:rsidR="00053608" w:rsidRPr="00E63796" w:rsidRDefault="00053608" w:rsidP="00B64D5F">
                      <w:pPr>
                        <w:jc w:val="center"/>
                        <w:rPr>
                          <w:rFonts w:ascii="Calibri" w:hAnsi="Calibri" w:cs="Arial"/>
                        </w:rPr>
                      </w:pPr>
                      <w:r w:rsidRPr="00E63796">
                        <w:rPr>
                          <w:rFonts w:ascii="Calibri" w:hAnsi="Calibri" w:cs="Arial"/>
                        </w:rPr>
                        <w:t>NO CASUAL PHOTOS.</w:t>
                      </w:r>
                    </w:p>
                  </w:txbxContent>
                </v:textbox>
              </v:shape>
            </w:pict>
          </mc:Fallback>
        </mc:AlternateContent>
      </w:r>
      <w:r w:rsidR="003424F4">
        <w:rPr>
          <w:rFonts w:ascii="Cambria" w:hAnsi="Cambria"/>
          <w:sz w:val="24"/>
          <w:szCs w:val="24"/>
        </w:rPr>
        <w:t xml:space="preserve">1. </w:t>
      </w:r>
      <w:r w:rsidR="00C144A8">
        <w:rPr>
          <w:rFonts w:ascii="Cambria" w:hAnsi="Cambria"/>
          <w:sz w:val="24"/>
          <w:szCs w:val="24"/>
        </w:rPr>
        <w:t>PERSONAL INFORMATION</w:t>
      </w:r>
      <w:r w:rsidR="00C144A8">
        <w:rPr>
          <w:rFonts w:ascii="Cambria" w:hAnsi="Cambria"/>
          <w:sz w:val="24"/>
          <w:szCs w:val="24"/>
        </w:rPr>
        <w:tab/>
        <w:t xml:space="preserve">       </w:t>
      </w:r>
    </w:p>
    <w:tbl>
      <w:tblPr>
        <w:tblStyle w:val="TableGrid"/>
        <w:tblW w:w="7431" w:type="dxa"/>
        <w:tblInd w:w="1920" w:type="dxa"/>
        <w:tblLook w:val="04A0" w:firstRow="1" w:lastRow="0" w:firstColumn="1" w:lastColumn="0" w:noHBand="0" w:noVBand="1"/>
      </w:tblPr>
      <w:tblGrid>
        <w:gridCol w:w="1742"/>
        <w:gridCol w:w="1004"/>
        <w:gridCol w:w="1274"/>
        <w:gridCol w:w="1274"/>
        <w:gridCol w:w="600"/>
        <w:gridCol w:w="1537"/>
      </w:tblGrid>
      <w:tr w:rsidR="000A3898" w:rsidRPr="00853A71" w14:paraId="7ECCFD37" w14:textId="77777777" w:rsidTr="00D50633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E3E6B31" w14:textId="4B5B6518" w:rsidR="000A3898" w:rsidRPr="00654B39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NAME</w:t>
            </w:r>
          </w:p>
        </w:tc>
        <w:tc>
          <w:tcPr>
            <w:tcW w:w="2278" w:type="dxa"/>
            <w:gridSpan w:val="2"/>
          </w:tcPr>
          <w:p w14:paraId="6EBB9C1B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1" w:type="dxa"/>
            <w:gridSpan w:val="3"/>
          </w:tcPr>
          <w:p w14:paraId="4FDD7B38" w14:textId="77777777" w:rsidR="000A3898" w:rsidRPr="00853A71" w:rsidRDefault="000A3898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53A71" w:rsidRPr="00853A71" w14:paraId="5B8BB0CE" w14:textId="77777777" w:rsidTr="00D50633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191B1A13" w14:textId="0B760E23" w:rsidR="00853A71" w:rsidRPr="00654B39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 w:rsidRPr="00654B39">
              <w:rPr>
                <w:rFonts w:ascii="Arial" w:hAnsi="Arial" w:cs="Arial"/>
                <w:sz w:val="16"/>
                <w:szCs w:val="16"/>
              </w:rPr>
              <w:t>SURNAMES</w:t>
            </w:r>
          </w:p>
        </w:tc>
        <w:tc>
          <w:tcPr>
            <w:tcW w:w="2278" w:type="dxa"/>
            <w:gridSpan w:val="2"/>
          </w:tcPr>
          <w:p w14:paraId="5D02A0E9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411" w:type="dxa"/>
            <w:gridSpan w:val="3"/>
          </w:tcPr>
          <w:p w14:paraId="1F5002E4" w14:textId="77777777" w:rsidR="00853A71" w:rsidRPr="00853A71" w:rsidRDefault="00853A7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7F07E5" w:rsidRPr="00853A71" w14:paraId="766C7F9A" w14:textId="77777777" w:rsidTr="00D50633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34FD87D8" w14:textId="77777777" w:rsidR="007F07E5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DATE OF BIRTH</w:t>
            </w:r>
          </w:p>
          <w:p w14:paraId="190AAFB9" w14:textId="1D26786E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(MM/DD/YYYY)</w:t>
            </w:r>
          </w:p>
        </w:tc>
        <w:tc>
          <w:tcPr>
            <w:tcW w:w="5689" w:type="dxa"/>
            <w:gridSpan w:val="5"/>
          </w:tcPr>
          <w:p w14:paraId="083BBA73" w14:textId="77777777" w:rsidR="007F07E5" w:rsidRPr="00853A71" w:rsidRDefault="007F07E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2E0FA6F" w14:textId="77777777" w:rsidTr="00D50633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3B682F22" w14:textId="285CC0ED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IDENTIFICATION NUMBER</w:t>
            </w:r>
          </w:p>
        </w:tc>
        <w:tc>
          <w:tcPr>
            <w:tcW w:w="5689" w:type="dxa"/>
            <w:gridSpan w:val="5"/>
          </w:tcPr>
          <w:p w14:paraId="446CF43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55FF91B" w14:textId="77777777" w:rsidTr="00D50633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2BF426C1" w14:textId="6907041F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NATIONALITY</w:t>
            </w:r>
          </w:p>
        </w:tc>
        <w:tc>
          <w:tcPr>
            <w:tcW w:w="5689" w:type="dxa"/>
            <w:gridSpan w:val="5"/>
          </w:tcPr>
          <w:p w14:paraId="005DB11B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C6F82" w:rsidRPr="00853A71" w14:paraId="27C1CF7D" w14:textId="77777777" w:rsidTr="00D50633">
        <w:trPr>
          <w:trHeight w:val="379"/>
        </w:trPr>
        <w:tc>
          <w:tcPr>
            <w:tcW w:w="1742" w:type="dxa"/>
            <w:shd w:val="clear" w:color="auto" w:fill="8EAADB" w:themeFill="accent1" w:themeFillTint="99"/>
          </w:tcPr>
          <w:p w14:paraId="6DE43F4C" w14:textId="0E330128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SEX</w:t>
            </w:r>
          </w:p>
        </w:tc>
        <w:tc>
          <w:tcPr>
            <w:tcW w:w="2278" w:type="dxa"/>
            <w:gridSpan w:val="2"/>
          </w:tcPr>
          <w:p w14:paraId="5CA9345C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624AA1B5" w14:textId="09582BBA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CIVIL STATUS</w:t>
            </w:r>
          </w:p>
        </w:tc>
        <w:tc>
          <w:tcPr>
            <w:tcW w:w="2137" w:type="dxa"/>
            <w:gridSpan w:val="2"/>
          </w:tcPr>
          <w:p w14:paraId="514A3AE2" w14:textId="77777777" w:rsidR="004C6F82" w:rsidRPr="00853A71" w:rsidRDefault="004C6F8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835D7" w:rsidRPr="00853A71" w14:paraId="2E2F197D" w14:textId="77777777" w:rsidTr="00D50633">
        <w:trPr>
          <w:trHeight w:val="365"/>
        </w:trPr>
        <w:tc>
          <w:tcPr>
            <w:tcW w:w="1742" w:type="dxa"/>
            <w:shd w:val="clear" w:color="auto" w:fill="8EAADB" w:themeFill="accent1" w:themeFillTint="99"/>
          </w:tcPr>
          <w:p w14:paraId="5141AAA7" w14:textId="044F93E4" w:rsidR="00BC10C5" w:rsidRPr="00853A71" w:rsidRDefault="00335D6F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HEIGH (FT/in)</w:t>
            </w:r>
          </w:p>
        </w:tc>
        <w:tc>
          <w:tcPr>
            <w:tcW w:w="1004" w:type="dxa"/>
          </w:tcPr>
          <w:p w14:paraId="5F3CA401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4" w:type="dxa"/>
            <w:shd w:val="clear" w:color="auto" w:fill="8EAADB" w:themeFill="accent1" w:themeFillTint="99"/>
          </w:tcPr>
          <w:p w14:paraId="346CA450" w14:textId="6DE9FF1F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WEIGHT (Lb)</w:t>
            </w:r>
          </w:p>
        </w:tc>
        <w:tc>
          <w:tcPr>
            <w:tcW w:w="1274" w:type="dxa"/>
          </w:tcPr>
          <w:p w14:paraId="46E864C2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8EAADB" w:themeFill="accent1" w:themeFillTint="99"/>
          </w:tcPr>
          <w:p w14:paraId="5C6E3C31" w14:textId="1C117C6E" w:rsidR="00BC10C5" w:rsidRPr="00853A71" w:rsidRDefault="00924542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BMI</w:t>
            </w:r>
          </w:p>
        </w:tc>
        <w:tc>
          <w:tcPr>
            <w:tcW w:w="1537" w:type="dxa"/>
          </w:tcPr>
          <w:p w14:paraId="0C081C37" w14:textId="77777777" w:rsidR="00BC10C5" w:rsidRPr="00853A71" w:rsidRDefault="00BC10C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018061D" w14:textId="2D61E0F6" w:rsidR="005666AC" w:rsidRDefault="005666AC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978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1780"/>
        <w:gridCol w:w="589"/>
        <w:gridCol w:w="512"/>
        <w:gridCol w:w="695"/>
        <w:gridCol w:w="1260"/>
        <w:gridCol w:w="990"/>
        <w:gridCol w:w="540"/>
        <w:gridCol w:w="429"/>
        <w:gridCol w:w="682"/>
        <w:gridCol w:w="374"/>
        <w:gridCol w:w="965"/>
        <w:gridCol w:w="965"/>
      </w:tblGrid>
      <w:tr w:rsidR="004F33BE" w:rsidRPr="001E411E" w14:paraId="53121E07" w14:textId="77777777" w:rsidTr="00F42019">
        <w:tc>
          <w:tcPr>
            <w:tcW w:w="2369" w:type="dxa"/>
            <w:gridSpan w:val="2"/>
            <w:shd w:val="clear" w:color="auto" w:fill="8EAADB" w:themeFill="accent1" w:themeFillTint="99"/>
          </w:tcPr>
          <w:p w14:paraId="4AAEDDE3" w14:textId="4EE8C61B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COMPLETE HOME ADDRESS</w:t>
            </w:r>
          </w:p>
        </w:tc>
        <w:tc>
          <w:tcPr>
            <w:tcW w:w="3457" w:type="dxa"/>
            <w:gridSpan w:val="4"/>
          </w:tcPr>
          <w:p w14:paraId="6A817243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51" w:type="dxa"/>
            <w:gridSpan w:val="3"/>
            <w:shd w:val="clear" w:color="auto" w:fill="8EAADB" w:themeFill="accent1" w:themeFillTint="99"/>
          </w:tcPr>
          <w:p w14:paraId="03096A81" w14:textId="2705D314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NEARLY AIRPORT</w:t>
            </w:r>
          </w:p>
        </w:tc>
        <w:tc>
          <w:tcPr>
            <w:tcW w:w="2304" w:type="dxa"/>
            <w:gridSpan w:val="3"/>
          </w:tcPr>
          <w:p w14:paraId="21083626" w14:textId="77777777" w:rsidR="0079070A" w:rsidRPr="001E411E" w:rsidRDefault="0079070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F55" w:rsidRPr="001E411E" w14:paraId="520897C5" w14:textId="77777777" w:rsidTr="00F42019">
        <w:tc>
          <w:tcPr>
            <w:tcW w:w="1780" w:type="dxa"/>
            <w:shd w:val="clear" w:color="auto" w:fill="8EAADB" w:themeFill="accent1" w:themeFillTint="99"/>
          </w:tcPr>
          <w:p w14:paraId="7916E4A8" w14:textId="3D13BF7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PHONE/CELL</w:t>
            </w:r>
          </w:p>
        </w:tc>
        <w:tc>
          <w:tcPr>
            <w:tcW w:w="1796" w:type="dxa"/>
            <w:gridSpan w:val="3"/>
          </w:tcPr>
          <w:p w14:paraId="7E4EF35E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35DB648B" w14:textId="678BD740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WHATSAPP</w:t>
            </w:r>
          </w:p>
        </w:tc>
        <w:tc>
          <w:tcPr>
            <w:tcW w:w="1959" w:type="dxa"/>
            <w:gridSpan w:val="3"/>
          </w:tcPr>
          <w:p w14:paraId="558CDFE9" w14:textId="25112D11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56" w:type="dxa"/>
            <w:gridSpan w:val="2"/>
            <w:shd w:val="clear" w:color="auto" w:fill="8EAADB" w:themeFill="accent1" w:themeFillTint="99"/>
          </w:tcPr>
          <w:p w14:paraId="1876DBB8" w14:textId="39BFB52E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E-MAIL</w:t>
            </w:r>
          </w:p>
        </w:tc>
        <w:tc>
          <w:tcPr>
            <w:tcW w:w="1930" w:type="dxa"/>
            <w:gridSpan w:val="2"/>
          </w:tcPr>
          <w:p w14:paraId="4C2567B6" w14:textId="77777777" w:rsidR="00674F55" w:rsidRPr="001E411E" w:rsidRDefault="00674F55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33BE" w:rsidRPr="001E411E" w14:paraId="7FE43B99" w14:textId="77777777" w:rsidTr="00F42019">
        <w:tc>
          <w:tcPr>
            <w:tcW w:w="1780" w:type="dxa"/>
            <w:shd w:val="clear" w:color="auto" w:fill="8EAADB" w:themeFill="accent1" w:themeFillTint="99"/>
          </w:tcPr>
          <w:p w14:paraId="2EB33490" w14:textId="72234BC4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LANGUAGES</w:t>
            </w:r>
          </w:p>
        </w:tc>
        <w:tc>
          <w:tcPr>
            <w:tcW w:w="1101" w:type="dxa"/>
            <w:gridSpan w:val="2"/>
            <w:shd w:val="clear" w:color="auto" w:fill="8EAADB" w:themeFill="accent1" w:themeFillTint="99"/>
          </w:tcPr>
          <w:p w14:paraId="2BF4438B" w14:textId="6B4F3638" w:rsidR="00CB7F03" w:rsidRPr="001E411E" w:rsidRDefault="004F33BE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ENGLISH</w:t>
            </w:r>
          </w:p>
        </w:tc>
        <w:tc>
          <w:tcPr>
            <w:tcW w:w="695" w:type="dxa"/>
          </w:tcPr>
          <w:p w14:paraId="54CFED0F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60" w:type="dxa"/>
            <w:shd w:val="clear" w:color="auto" w:fill="8EAADB" w:themeFill="accent1" w:themeFillTint="99"/>
          </w:tcPr>
          <w:p w14:paraId="47C62FD1" w14:textId="75F30B50" w:rsidR="00CB7F03" w:rsidRPr="001E411E" w:rsidRDefault="009D207A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SPANISH</w:t>
            </w:r>
          </w:p>
        </w:tc>
        <w:tc>
          <w:tcPr>
            <w:tcW w:w="1530" w:type="dxa"/>
            <w:gridSpan w:val="2"/>
          </w:tcPr>
          <w:p w14:paraId="192536D3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85" w:type="dxa"/>
            <w:gridSpan w:val="3"/>
            <w:shd w:val="clear" w:color="auto" w:fill="8EAADB" w:themeFill="accent1" w:themeFillTint="99"/>
          </w:tcPr>
          <w:p w14:paraId="43B50495" w14:textId="5089BD7B" w:rsidR="00CB7F03" w:rsidRPr="001E411E" w:rsidRDefault="002433B1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OTHE</w:t>
            </w:r>
            <w:r w:rsidR="00753D7F">
              <w:rPr>
                <w:rFonts w:ascii="Arial" w:hAnsi="Arial" w:cs="Arial"/>
                <w:sz w:val="16"/>
                <w:szCs w:val="16"/>
              </w:rPr>
              <w:t>RS</w:t>
            </w:r>
          </w:p>
        </w:tc>
        <w:tc>
          <w:tcPr>
            <w:tcW w:w="965" w:type="dxa"/>
          </w:tcPr>
          <w:p w14:paraId="127DB05B" w14:textId="77777777" w:rsidR="00CB7F03" w:rsidRPr="001E411E" w:rsidRDefault="00CB7F03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965" w:type="dxa"/>
          </w:tcPr>
          <w:p w14:paraId="7AE35FEF" w14:textId="1841F690" w:rsidR="00CB7F03" w:rsidRPr="001E411E" w:rsidRDefault="004C7426" w:rsidP="004C7426">
            <w:pPr>
              <w:pStyle w:val="YourName"/>
              <w:spacing w:before="0"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26F642B0" w14:textId="77777777" w:rsidR="00924542" w:rsidRDefault="00924542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194"/>
        <w:gridCol w:w="1143"/>
        <w:gridCol w:w="495"/>
        <w:gridCol w:w="1747"/>
        <w:gridCol w:w="688"/>
        <w:gridCol w:w="1249"/>
        <w:gridCol w:w="2266"/>
      </w:tblGrid>
      <w:tr w:rsidR="00B54453" w:rsidRPr="00B54453" w14:paraId="3DFE1312" w14:textId="77777777" w:rsidTr="00F42019">
        <w:tc>
          <w:tcPr>
            <w:tcW w:w="9782" w:type="dxa"/>
            <w:gridSpan w:val="7"/>
            <w:shd w:val="clear" w:color="auto" w:fill="8EAADB" w:themeFill="accent1" w:themeFillTint="99"/>
          </w:tcPr>
          <w:p w14:paraId="72B8FE3B" w14:textId="729CCBC7" w:rsidR="00B54453" w:rsidRPr="00B54453" w:rsidRDefault="00EF62CF" w:rsidP="00B5445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MARLINS / LANGUAGE - TEST</w:t>
            </w:r>
          </w:p>
        </w:tc>
      </w:tr>
      <w:tr w:rsidR="004A42AD" w:rsidRPr="00B54453" w14:paraId="41C60D33" w14:textId="77777777" w:rsidTr="00F42019">
        <w:tc>
          <w:tcPr>
            <w:tcW w:w="3337" w:type="dxa"/>
            <w:gridSpan w:val="2"/>
            <w:shd w:val="clear" w:color="auto" w:fill="8EAADB" w:themeFill="accent1" w:themeFillTint="99"/>
          </w:tcPr>
          <w:p w14:paraId="2D159603" w14:textId="5D7213F2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TOTAL %</w:t>
            </w:r>
          </w:p>
        </w:tc>
        <w:tc>
          <w:tcPr>
            <w:tcW w:w="2930" w:type="dxa"/>
            <w:gridSpan w:val="3"/>
            <w:shd w:val="clear" w:color="auto" w:fill="8EAADB" w:themeFill="accent1" w:themeFillTint="99"/>
          </w:tcPr>
          <w:p w14:paraId="3028CEFA" w14:textId="6CA05500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ISSUE DATE</w:t>
            </w:r>
          </w:p>
        </w:tc>
        <w:tc>
          <w:tcPr>
            <w:tcW w:w="3515" w:type="dxa"/>
            <w:gridSpan w:val="2"/>
            <w:shd w:val="clear" w:color="auto" w:fill="8EAADB" w:themeFill="accent1" w:themeFillTint="99"/>
          </w:tcPr>
          <w:p w14:paraId="1419EDD7" w14:textId="0CC16D6C" w:rsidR="004A42AD" w:rsidRPr="00B54453" w:rsidRDefault="004A42AD" w:rsidP="004A42AD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PLACE OF ISSUE</w:t>
            </w:r>
          </w:p>
        </w:tc>
      </w:tr>
      <w:tr w:rsidR="00003CD3" w:rsidRPr="00B54453" w14:paraId="639DDC8F" w14:textId="77777777" w:rsidTr="00F42019">
        <w:tc>
          <w:tcPr>
            <w:tcW w:w="3337" w:type="dxa"/>
            <w:gridSpan w:val="2"/>
          </w:tcPr>
          <w:p w14:paraId="097CB84B" w14:textId="167E8685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930" w:type="dxa"/>
            <w:gridSpan w:val="3"/>
          </w:tcPr>
          <w:p w14:paraId="10B6C1D5" w14:textId="0EFB593D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3515" w:type="dxa"/>
            <w:gridSpan w:val="2"/>
          </w:tcPr>
          <w:p w14:paraId="2541AD30" w14:textId="5B9B201F" w:rsidR="00003CD3" w:rsidRPr="00B54453" w:rsidRDefault="00003CD3" w:rsidP="00003CD3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  <w:tr w:rsidR="00B54453" w:rsidRPr="00B54453" w14:paraId="45881D29" w14:textId="77777777" w:rsidTr="00F42019">
        <w:tc>
          <w:tcPr>
            <w:tcW w:w="2194" w:type="dxa"/>
            <w:shd w:val="clear" w:color="auto" w:fill="8EAADB" w:themeFill="accent1" w:themeFillTint="99"/>
          </w:tcPr>
          <w:p w14:paraId="3A2336C9" w14:textId="2E5903B0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LISTENING</w:t>
            </w:r>
          </w:p>
        </w:tc>
        <w:tc>
          <w:tcPr>
            <w:tcW w:w="1638" w:type="dxa"/>
            <w:gridSpan w:val="2"/>
            <w:shd w:val="clear" w:color="auto" w:fill="8EAADB" w:themeFill="accent1" w:themeFillTint="99"/>
          </w:tcPr>
          <w:p w14:paraId="73F998E1" w14:textId="4A24F5AE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GRAMMAR</w:t>
            </w:r>
          </w:p>
        </w:tc>
        <w:tc>
          <w:tcPr>
            <w:tcW w:w="1747" w:type="dxa"/>
            <w:shd w:val="clear" w:color="auto" w:fill="8EAADB" w:themeFill="accent1" w:themeFillTint="99"/>
          </w:tcPr>
          <w:p w14:paraId="496AE41A" w14:textId="7545C5BC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VOCABULARY</w:t>
            </w:r>
          </w:p>
        </w:tc>
        <w:tc>
          <w:tcPr>
            <w:tcW w:w="1937" w:type="dxa"/>
            <w:gridSpan w:val="2"/>
            <w:shd w:val="clear" w:color="auto" w:fill="8EAADB" w:themeFill="accent1" w:themeFillTint="99"/>
          </w:tcPr>
          <w:p w14:paraId="24BD96BC" w14:textId="225AF934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TIME AND NUMBERS</w:t>
            </w:r>
          </w:p>
        </w:tc>
        <w:tc>
          <w:tcPr>
            <w:tcW w:w="2266" w:type="dxa"/>
            <w:shd w:val="clear" w:color="auto" w:fill="8EAADB" w:themeFill="accent1" w:themeFillTint="99"/>
          </w:tcPr>
          <w:p w14:paraId="184C633F" w14:textId="68F5860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READING</w:t>
            </w:r>
          </w:p>
        </w:tc>
      </w:tr>
      <w:tr w:rsidR="00B54453" w:rsidRPr="00B54453" w14:paraId="699C4808" w14:textId="77777777" w:rsidTr="00F42019">
        <w:tc>
          <w:tcPr>
            <w:tcW w:w="2194" w:type="dxa"/>
          </w:tcPr>
          <w:p w14:paraId="11D38D5B" w14:textId="5226C038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638" w:type="dxa"/>
            <w:gridSpan w:val="2"/>
          </w:tcPr>
          <w:p w14:paraId="7BE29F44" w14:textId="5C91E1E3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747" w:type="dxa"/>
          </w:tcPr>
          <w:p w14:paraId="4004F149" w14:textId="6393A74A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1937" w:type="dxa"/>
            <w:gridSpan w:val="2"/>
          </w:tcPr>
          <w:p w14:paraId="18A9417B" w14:textId="3285BC51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  <w:tc>
          <w:tcPr>
            <w:tcW w:w="2266" w:type="dxa"/>
          </w:tcPr>
          <w:p w14:paraId="3041DBDC" w14:textId="4F96419F" w:rsidR="00B54453" w:rsidRPr="00B54453" w:rsidRDefault="00F77522" w:rsidP="00F77522">
            <w:pPr>
              <w:pStyle w:val="YourName"/>
              <w:spacing w:before="0" w:line="276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%</w:t>
            </w:r>
          </w:p>
        </w:tc>
      </w:tr>
    </w:tbl>
    <w:p w14:paraId="348E8BC1" w14:textId="77777777" w:rsidR="006835D7" w:rsidRDefault="006835D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23D703FC" w14:textId="4F36F079" w:rsidR="002C6CEC" w:rsidRDefault="00CC0B7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EMERGENCY CONTACT / NEXT </w:t>
      </w:r>
      <w:r w:rsidR="00C144A8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r w:rsidR="00324ECD">
        <w:rPr>
          <w:rFonts w:ascii="Cambria" w:hAnsi="Cambria"/>
          <w:sz w:val="24"/>
          <w:szCs w:val="24"/>
        </w:rPr>
        <w:t>KIN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2668"/>
        <w:gridCol w:w="2197"/>
        <w:gridCol w:w="2210"/>
        <w:gridCol w:w="2707"/>
      </w:tblGrid>
      <w:tr w:rsidR="007364C4" w:rsidRPr="00A80EC3" w14:paraId="2B8675EE" w14:textId="77777777" w:rsidTr="00F42019">
        <w:tc>
          <w:tcPr>
            <w:tcW w:w="9782" w:type="dxa"/>
            <w:gridSpan w:val="4"/>
            <w:shd w:val="clear" w:color="auto" w:fill="8EAADB" w:themeFill="accent1" w:themeFillTint="99"/>
          </w:tcPr>
          <w:p w14:paraId="24E620D6" w14:textId="350135E5" w:rsidR="007364C4" w:rsidRPr="00A80EC3" w:rsidRDefault="00A80EC3" w:rsidP="007364C4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EMERGENCY CONTACT / NEXT </w:t>
            </w:r>
            <w:r w:rsidR="00C144A8">
              <w:rPr>
                <w:rFonts w:ascii="Arial" w:hAnsi="Arial" w:cs="Arial"/>
                <w:b w:val="0"/>
                <w:bCs/>
                <w:sz w:val="16"/>
                <w:szCs w:val="16"/>
              </w:rPr>
              <w:t>OF</w:t>
            </w:r>
            <w:r w:rsidRPr="00A80EC3">
              <w:rPr>
                <w:rFonts w:ascii="Arial" w:hAnsi="Arial" w:cs="Arial"/>
                <w:b w:val="0"/>
                <w:bCs/>
                <w:sz w:val="16"/>
                <w:szCs w:val="16"/>
              </w:rPr>
              <w:t xml:space="preserve"> KIN</w:t>
            </w:r>
          </w:p>
        </w:tc>
      </w:tr>
      <w:tr w:rsidR="007364C4" w:rsidRPr="00A80EC3" w14:paraId="26FAB655" w14:textId="77777777" w:rsidTr="00F42019">
        <w:tc>
          <w:tcPr>
            <w:tcW w:w="2668" w:type="dxa"/>
            <w:shd w:val="clear" w:color="auto" w:fill="8EAADB" w:themeFill="accent1" w:themeFillTint="99"/>
          </w:tcPr>
          <w:p w14:paraId="4FD7F3CF" w14:textId="35A4F5D3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RELATIONSHIP</w:t>
            </w:r>
          </w:p>
        </w:tc>
        <w:tc>
          <w:tcPr>
            <w:tcW w:w="2197" w:type="dxa"/>
            <w:shd w:val="clear" w:color="auto" w:fill="8EAADB" w:themeFill="accent1" w:themeFillTint="99"/>
          </w:tcPr>
          <w:p w14:paraId="2AB11ED9" w14:textId="49B514B6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COMPLETE NAME</w:t>
            </w:r>
          </w:p>
        </w:tc>
        <w:tc>
          <w:tcPr>
            <w:tcW w:w="2210" w:type="dxa"/>
            <w:shd w:val="clear" w:color="auto" w:fill="8EAADB" w:themeFill="accent1" w:themeFillTint="99"/>
          </w:tcPr>
          <w:p w14:paraId="67F92BB8" w14:textId="613A1D6C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TELEPHONE NUMBER / MOBILE</w:t>
            </w:r>
          </w:p>
        </w:tc>
        <w:tc>
          <w:tcPr>
            <w:tcW w:w="2707" w:type="dxa"/>
            <w:shd w:val="clear" w:color="auto" w:fill="8EAADB" w:themeFill="accent1" w:themeFillTint="99"/>
          </w:tcPr>
          <w:p w14:paraId="5D0F1738" w14:textId="516F02BE" w:rsidR="007364C4" w:rsidRPr="00E25DBE" w:rsidRDefault="00E25DBE" w:rsidP="00165F23">
            <w:pPr>
              <w:pStyle w:val="YourName"/>
              <w:spacing w:before="0" w:line="276" w:lineRule="auto"/>
              <w:rPr>
                <w:rFonts w:ascii="Arial" w:hAnsi="Arial" w:cs="Arial"/>
                <w:b w:val="0"/>
                <w:bCs/>
                <w:sz w:val="16"/>
                <w:szCs w:val="16"/>
              </w:rPr>
            </w:pPr>
            <w:r w:rsidRPr="00E25DBE">
              <w:rPr>
                <w:rFonts w:ascii="Arial" w:hAnsi="Arial" w:cs="Arial"/>
                <w:b w:val="0"/>
                <w:bCs/>
                <w:sz w:val="16"/>
                <w:szCs w:val="16"/>
              </w:rPr>
              <w:t>ADDRESS</w:t>
            </w:r>
          </w:p>
        </w:tc>
      </w:tr>
      <w:tr w:rsidR="00324ECD" w:rsidRPr="00A80EC3" w14:paraId="704111FB" w14:textId="77777777" w:rsidTr="00F42019">
        <w:tc>
          <w:tcPr>
            <w:tcW w:w="2668" w:type="dxa"/>
          </w:tcPr>
          <w:p w14:paraId="6066EA2D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97" w:type="dxa"/>
          </w:tcPr>
          <w:p w14:paraId="67329B7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10" w:type="dxa"/>
          </w:tcPr>
          <w:p w14:paraId="1B82D2EA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07" w:type="dxa"/>
          </w:tcPr>
          <w:p w14:paraId="04E214B5" w14:textId="77777777" w:rsidR="00324ECD" w:rsidRPr="00A80EC3" w:rsidRDefault="00324ECD" w:rsidP="00B1658C">
            <w:pPr>
              <w:pStyle w:val="YourName"/>
              <w:spacing w:before="0" w:line="276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BCB15B" w14:textId="77777777" w:rsidR="00910DCE" w:rsidRDefault="00910DCE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7FB7B179" w14:textId="0E509FEF" w:rsidR="00D21C04" w:rsidRDefault="001608FA" w:rsidP="00B1658C">
      <w:pPr>
        <w:pStyle w:val="YourName"/>
        <w:spacing w:before="0" w:line="276" w:lineRule="auto"/>
        <w:jc w:val="left"/>
        <w:rPr>
          <w:rFonts w:ascii="Calibri" w:eastAsia="Calibri" w:hAnsi="Calibri"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3. </w:t>
      </w:r>
      <w:r w:rsidRPr="009339A6">
        <w:rPr>
          <w:rFonts w:ascii="Calibri" w:eastAsia="Calibri" w:hAnsi="Calibri"/>
          <w:bCs/>
          <w:sz w:val="24"/>
          <w:szCs w:val="24"/>
        </w:rPr>
        <w:t>WORK EXPERIENCE</w:t>
      </w:r>
      <w:r>
        <w:rPr>
          <w:rFonts w:ascii="Calibri" w:eastAsia="Calibri" w:hAnsi="Calibri"/>
          <w:bCs/>
          <w:sz w:val="24"/>
          <w:szCs w:val="24"/>
        </w:rPr>
        <w:t xml:space="preserve"> ONBOARD</w:t>
      </w:r>
    </w:p>
    <w:tbl>
      <w:tblPr>
        <w:tblW w:w="96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1"/>
        <w:gridCol w:w="1581"/>
        <w:gridCol w:w="1098"/>
        <w:gridCol w:w="1062"/>
        <w:gridCol w:w="841"/>
        <w:gridCol w:w="811"/>
        <w:gridCol w:w="1190"/>
        <w:gridCol w:w="1470"/>
      </w:tblGrid>
      <w:tr w:rsidR="00EC094F" w:rsidRPr="00A87C21" w14:paraId="089663D5" w14:textId="77777777" w:rsidTr="00EC094F">
        <w:trPr>
          <w:trHeight w:val="638"/>
          <w:jc w:val="center"/>
        </w:trPr>
        <w:tc>
          <w:tcPr>
            <w:tcW w:w="1597" w:type="dxa"/>
            <w:shd w:val="clear" w:color="auto" w:fill="8EAADB" w:themeFill="accent1" w:themeFillTint="99"/>
            <w:vAlign w:val="center"/>
          </w:tcPr>
          <w:p w14:paraId="4DE77CFF" w14:textId="4864963F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39B2AD1B" w14:textId="428E34EB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596" w:type="dxa"/>
            <w:shd w:val="clear" w:color="auto" w:fill="8EAADB" w:themeFill="accent1" w:themeFillTint="99"/>
            <w:vAlign w:val="center"/>
          </w:tcPr>
          <w:p w14:paraId="3D41A828" w14:textId="27F96BD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16A7B330" w14:textId="11C3D9C3" w:rsidR="00A07745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102" w:type="dxa"/>
            <w:shd w:val="clear" w:color="auto" w:fill="8EAADB" w:themeFill="accent1" w:themeFillTint="99"/>
            <w:vAlign w:val="center"/>
          </w:tcPr>
          <w:p w14:paraId="3A91EBC4" w14:textId="24028A57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</w:p>
        </w:tc>
        <w:tc>
          <w:tcPr>
            <w:tcW w:w="1075" w:type="dxa"/>
            <w:shd w:val="clear" w:color="auto" w:fill="8EAADB" w:themeFill="accent1" w:themeFillTint="99"/>
          </w:tcPr>
          <w:p w14:paraId="0B0E81F1" w14:textId="64771659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VESSEL NAME</w:t>
            </w:r>
          </w:p>
        </w:tc>
        <w:tc>
          <w:tcPr>
            <w:tcW w:w="860" w:type="dxa"/>
            <w:shd w:val="clear" w:color="auto" w:fill="8EAADB" w:themeFill="accent1" w:themeFillTint="99"/>
          </w:tcPr>
          <w:p w14:paraId="469BB5D2" w14:textId="0E2D1762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IMO #</w:t>
            </w:r>
          </w:p>
        </w:tc>
        <w:tc>
          <w:tcPr>
            <w:tcW w:w="834" w:type="dxa"/>
            <w:shd w:val="clear" w:color="auto" w:fill="8EAADB" w:themeFill="accent1" w:themeFillTint="99"/>
          </w:tcPr>
          <w:p w14:paraId="5E9B06C3" w14:textId="19BD8F70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GT / </w:t>
            </w:r>
          </w:p>
          <w:p w14:paraId="7C5F5FFF" w14:textId="32F4BDC1" w:rsidR="006549BC" w:rsidRPr="001E1599" w:rsidRDefault="001E1599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HP</w:t>
            </w:r>
          </w:p>
        </w:tc>
        <w:tc>
          <w:tcPr>
            <w:tcW w:w="1211" w:type="dxa"/>
            <w:shd w:val="clear" w:color="auto" w:fill="8EAADB" w:themeFill="accent1" w:themeFillTint="99"/>
          </w:tcPr>
          <w:p w14:paraId="71F2AED2" w14:textId="5D53C618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TYPE OF VESSEL</w:t>
            </w:r>
          </w:p>
        </w:tc>
        <w:tc>
          <w:tcPr>
            <w:tcW w:w="1359" w:type="dxa"/>
            <w:shd w:val="clear" w:color="auto" w:fill="8EAADB" w:themeFill="accent1" w:themeFillTint="99"/>
          </w:tcPr>
          <w:p w14:paraId="0629B1CB" w14:textId="3B131E96" w:rsidR="006549BC" w:rsidRPr="001E1599" w:rsidRDefault="001E1599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RANK/POSITION</w:t>
            </w:r>
          </w:p>
        </w:tc>
      </w:tr>
      <w:tr w:rsidR="00A07745" w:rsidRPr="00A87C21" w14:paraId="087D66A2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0C80A6D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3E8E46E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7341CA00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3DEF5EE8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2318BC54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06FDB863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4E976796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216DB31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tr w:rsidR="00A07745" w:rsidRPr="00A87C21" w14:paraId="2DA927D9" w14:textId="77777777" w:rsidTr="001E1599">
        <w:trPr>
          <w:trHeight w:val="638"/>
          <w:jc w:val="center"/>
        </w:trPr>
        <w:tc>
          <w:tcPr>
            <w:tcW w:w="1597" w:type="dxa"/>
            <w:shd w:val="clear" w:color="auto" w:fill="auto"/>
            <w:vAlign w:val="center"/>
          </w:tcPr>
          <w:p w14:paraId="4DD71B6F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596" w:type="dxa"/>
            <w:shd w:val="clear" w:color="auto" w:fill="auto"/>
            <w:vAlign w:val="center"/>
          </w:tcPr>
          <w:p w14:paraId="50444F35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102" w:type="dxa"/>
            <w:shd w:val="clear" w:color="auto" w:fill="auto"/>
            <w:vAlign w:val="center"/>
          </w:tcPr>
          <w:p w14:paraId="679F94F2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75" w:type="dxa"/>
            <w:shd w:val="clear" w:color="auto" w:fill="auto"/>
          </w:tcPr>
          <w:p w14:paraId="7021E8F2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60" w:type="dxa"/>
            <w:shd w:val="clear" w:color="auto" w:fill="auto"/>
          </w:tcPr>
          <w:p w14:paraId="5FF26E5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834" w:type="dxa"/>
            <w:shd w:val="clear" w:color="auto" w:fill="auto"/>
          </w:tcPr>
          <w:p w14:paraId="7281000F" w14:textId="77777777" w:rsidR="006549BC" w:rsidRPr="00A87C21" w:rsidRDefault="006549BC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211" w:type="dxa"/>
            <w:shd w:val="clear" w:color="auto" w:fill="auto"/>
          </w:tcPr>
          <w:p w14:paraId="59EC3F93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59" w:type="dxa"/>
            <w:shd w:val="clear" w:color="auto" w:fill="auto"/>
          </w:tcPr>
          <w:p w14:paraId="574FDB9E" w14:textId="77777777" w:rsidR="006549BC" w:rsidRPr="00A87C21" w:rsidRDefault="006549BC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4C52C895" w14:textId="77777777" w:rsidR="001608FA" w:rsidRDefault="001608FA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09F33706" w14:textId="46144D72" w:rsidR="00D21C04" w:rsidRDefault="00D21C04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4. PERSONAL DOCUMENTATION / SEAFARER DOCUMENTATION</w:t>
      </w:r>
    </w:p>
    <w:tbl>
      <w:tblPr>
        <w:tblW w:w="94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1432"/>
        <w:gridCol w:w="1841"/>
        <w:gridCol w:w="1616"/>
        <w:gridCol w:w="1453"/>
        <w:gridCol w:w="1616"/>
      </w:tblGrid>
      <w:tr w:rsidR="00654B39" w:rsidRPr="009B7D72" w14:paraId="4C95CFA4" w14:textId="77777777" w:rsidTr="00C11686">
        <w:trPr>
          <w:trHeight w:val="275"/>
          <w:jc w:val="center"/>
        </w:trPr>
        <w:tc>
          <w:tcPr>
            <w:tcW w:w="9494" w:type="dxa"/>
            <w:gridSpan w:val="6"/>
            <w:shd w:val="clear" w:color="auto" w:fill="8EAADB" w:themeFill="accent1" w:themeFillTint="99"/>
          </w:tcPr>
          <w:p w14:paraId="56CB33FA" w14:textId="5EE2ED0D" w:rsidR="00654B39" w:rsidRPr="009D57C0" w:rsidRDefault="00C11686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C11686">
              <w:rPr>
                <w:rFonts w:ascii="Arial" w:eastAsia="Calibri" w:hAnsi="Arial"/>
                <w:b/>
                <w:sz w:val="16"/>
                <w:lang w:val="en-GB" w:eastAsia="fr-FR"/>
              </w:rPr>
              <w:t>PERSONAL DOCUMENTATION / SEAFARER DOCUMENTATION</w:t>
            </w:r>
          </w:p>
        </w:tc>
      </w:tr>
      <w:tr w:rsidR="00654B39" w:rsidRPr="009B7D72" w14:paraId="02650B38" w14:textId="77777777" w:rsidTr="00EC094F">
        <w:trPr>
          <w:trHeight w:val="596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9E367C2" w14:textId="67E70BFF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TYPE OF DOCUMENT / ID </w:t>
            </w:r>
          </w:p>
        </w:tc>
        <w:tc>
          <w:tcPr>
            <w:tcW w:w="1432" w:type="dxa"/>
            <w:shd w:val="clear" w:color="auto" w:fill="8EAADB" w:themeFill="accent1" w:themeFillTint="99"/>
          </w:tcPr>
          <w:p w14:paraId="54107CC7" w14:textId="25C42B5A" w:rsidR="00654B39" w:rsidRPr="009D57C0" w:rsidRDefault="00654B39" w:rsidP="00654B39">
            <w:pPr>
              <w:spacing w:before="60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COUNTRY OF ISSUE</w:t>
            </w:r>
          </w:p>
        </w:tc>
        <w:tc>
          <w:tcPr>
            <w:tcW w:w="1841" w:type="dxa"/>
            <w:shd w:val="clear" w:color="auto" w:fill="8EAADB" w:themeFill="accent1" w:themeFillTint="99"/>
          </w:tcPr>
          <w:p w14:paraId="178FCF70" w14:textId="71BFDCE1" w:rsidR="00654B39" w:rsidRPr="009D57C0" w:rsidRDefault="00654B39" w:rsidP="00C1168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NO.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0315B9CF" w14:textId="6889A4FD" w:rsidR="00654B39" w:rsidRPr="009D57C0" w:rsidRDefault="00654B39" w:rsidP="00753D7F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9D57C0">
              <w:rPr>
                <w:rFonts w:ascii="Arial" w:eastAsia="Calibri" w:hAnsi="Arial"/>
                <w:b/>
                <w:sz w:val="16"/>
                <w:lang w:val="en-GB" w:eastAsia="fr-FR"/>
              </w:rPr>
              <w:t>ISSUED AT (PLACE)</w:t>
            </w:r>
          </w:p>
        </w:tc>
        <w:tc>
          <w:tcPr>
            <w:tcW w:w="1453" w:type="dxa"/>
            <w:shd w:val="clear" w:color="auto" w:fill="8EAADB" w:themeFill="accent1" w:themeFillTint="99"/>
          </w:tcPr>
          <w:p w14:paraId="038B647E" w14:textId="77777777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DATE OF ISSUE</w:t>
            </w:r>
          </w:p>
          <w:p w14:paraId="7385DD90" w14:textId="159ADC70" w:rsidR="00654B39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sz w:val="16"/>
                <w:lang w:val="en-GB" w:eastAsia="fr-FR"/>
              </w:rPr>
              <w:t>(MM/DD/YYYY)</w:t>
            </w:r>
          </w:p>
        </w:tc>
        <w:tc>
          <w:tcPr>
            <w:tcW w:w="1616" w:type="dxa"/>
            <w:shd w:val="clear" w:color="auto" w:fill="8EAADB" w:themeFill="accent1" w:themeFillTint="99"/>
          </w:tcPr>
          <w:p w14:paraId="71078409" w14:textId="77777777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Arial" w:eastAsia="Calibri" w:hAnsi="Arial"/>
                <w:b/>
                <w:sz w:val="16"/>
                <w:lang w:val="en-GB" w:eastAsia="fr-FR"/>
              </w:rPr>
              <w:t>VALID UNTIL</w:t>
            </w:r>
          </w:p>
          <w:p w14:paraId="7191D353" w14:textId="5165FB4D" w:rsidR="00654B39" w:rsidRPr="001D0E86" w:rsidRDefault="00654B39" w:rsidP="00654B39">
            <w:pPr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1D0E86">
              <w:rPr>
                <w:rFonts w:ascii="CG Omega" w:eastAsia="Calibri" w:hAnsi="CG Omega"/>
                <w:b/>
                <w:sz w:val="16"/>
                <w:lang w:val="en-GB" w:eastAsia="fr-FR"/>
              </w:rPr>
              <w:t>(MM/DD/YYYY)</w:t>
            </w:r>
          </w:p>
        </w:tc>
      </w:tr>
      <w:tr w:rsidR="009B7D72" w:rsidRPr="009B7D72" w14:paraId="6251185A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A72524B" w14:textId="4BEECA0A" w:rsidR="009D57C0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II/5</w:t>
            </w:r>
          </w:p>
        </w:tc>
        <w:tc>
          <w:tcPr>
            <w:tcW w:w="1432" w:type="dxa"/>
            <w:shd w:val="clear" w:color="auto" w:fill="auto"/>
          </w:tcPr>
          <w:p w14:paraId="1ECBE6B5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0F5E70F8" w14:textId="77777777" w:rsidR="009D57C0" w:rsidRPr="009B7D72" w:rsidRDefault="009D57C0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5208AF3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3C7F503D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7B360455" w14:textId="77777777" w:rsidR="009D57C0" w:rsidRPr="009B7D72" w:rsidRDefault="009D57C0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0B6195" w:rsidRPr="009B7D72" w14:paraId="0784BA9E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900F1F3" w14:textId="46AAEC2C" w:rsidR="000B6195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COC II/4</w:t>
            </w:r>
          </w:p>
        </w:tc>
        <w:tc>
          <w:tcPr>
            <w:tcW w:w="1432" w:type="dxa"/>
            <w:shd w:val="clear" w:color="auto" w:fill="auto"/>
          </w:tcPr>
          <w:p w14:paraId="544EBB89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6B7D62D0" w14:textId="77777777" w:rsidR="000B6195" w:rsidRPr="009B7D72" w:rsidRDefault="000B6195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4444C2EB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CF686DE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8A0AFCA" w14:textId="77777777" w:rsidR="000B6195" w:rsidRPr="009B7D72" w:rsidRDefault="000B6195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9D530A" w:rsidRPr="009B7D72" w14:paraId="24DD6724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4E5EBB74" w14:textId="12FEFA03" w:rsidR="009D530A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B1/ B2</w:t>
            </w:r>
          </w:p>
        </w:tc>
        <w:tc>
          <w:tcPr>
            <w:tcW w:w="1432" w:type="dxa"/>
            <w:shd w:val="clear" w:color="auto" w:fill="auto"/>
          </w:tcPr>
          <w:p w14:paraId="234A3BFE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71EC337F" w14:textId="77777777" w:rsidR="009D530A" w:rsidRPr="009B7D72" w:rsidRDefault="009D530A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D80802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15C04889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0CAB5B62" w14:textId="77777777" w:rsidR="009D530A" w:rsidRPr="009B7D72" w:rsidRDefault="009D530A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4B92E062" w14:textId="77777777" w:rsidTr="00EC094F">
        <w:trPr>
          <w:trHeight w:val="317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50A5991F" w14:textId="106E8E91" w:rsidR="00636459" w:rsidRPr="00D93660" w:rsidRDefault="00356806" w:rsidP="00356806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CERTIFICATES</w:t>
            </w:r>
          </w:p>
        </w:tc>
        <w:tc>
          <w:tcPr>
            <w:tcW w:w="1432" w:type="dxa"/>
            <w:shd w:val="clear" w:color="auto" w:fill="auto"/>
          </w:tcPr>
          <w:p w14:paraId="7BF01E96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</w:tcPr>
          <w:p w14:paraId="45D26903" w14:textId="77777777" w:rsidR="00636459" w:rsidRPr="009B7D72" w:rsidRDefault="00636459" w:rsidP="009B7D72">
            <w:pPr>
              <w:spacing w:before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34137022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</w:tcPr>
          <w:p w14:paraId="68C18C3C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</w:tcPr>
          <w:p w14:paraId="642DC95D" w14:textId="77777777" w:rsidR="00636459" w:rsidRPr="009B7D72" w:rsidRDefault="00636459" w:rsidP="009B7D72">
            <w:pPr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</w:tr>
      <w:tr w:rsidR="00636459" w:rsidRPr="009B7D72" w14:paraId="76E2FCCC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604E3CEC" w14:textId="28E3C982" w:rsidR="00636459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FLAG SEAMANBOOK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3484230B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4C4139C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D519C5E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3EE8BAA2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14CB5B1" w14:textId="77777777" w:rsidR="00636459" w:rsidRPr="009D57C0" w:rsidRDefault="00636459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356806" w:rsidRPr="009B7D72" w14:paraId="15FC1C5F" w14:textId="77777777" w:rsidTr="00EC094F">
        <w:trPr>
          <w:trHeight w:val="35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2496D305" w14:textId="7B2C4393" w:rsidR="00356806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MCV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92A3B2F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742D682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D0126C4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0038E015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20F945EB" w14:textId="77777777" w:rsidR="00356806" w:rsidRPr="009D57C0" w:rsidRDefault="00356806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9B7D72" w:rsidRPr="009B7D72" w14:paraId="5698DBBE" w14:textId="77777777" w:rsidTr="00EC094F">
        <w:trPr>
          <w:trHeight w:val="27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6F7FA5C" w14:textId="09DFF4E7" w:rsidR="009D57C0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PASSPORT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424C5AF6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064A6A69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6FE0E5DB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DEE6BD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F46B4F3" w14:textId="77777777" w:rsidR="009D57C0" w:rsidRPr="009B7D72" w:rsidRDefault="009D57C0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2784B89B" w14:textId="77777777" w:rsidTr="00EC094F">
        <w:trPr>
          <w:trHeight w:val="353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095D82FB" w14:textId="0A073A5D" w:rsidR="005B1C95" w:rsidRPr="00D93660" w:rsidRDefault="00356806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 xml:space="preserve">SEAMAN´S BOOK </w:t>
            </w:r>
            <w:r w:rsidR="00D93660"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(NATIONAL)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63767A19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533703A6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0093C6B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403BBC17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EAB951F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  <w:tr w:rsidR="005B1C95" w:rsidRPr="009B7D72" w14:paraId="71575645" w14:textId="77777777" w:rsidTr="00EC094F">
        <w:trPr>
          <w:trHeight w:val="231"/>
          <w:jc w:val="center"/>
        </w:trPr>
        <w:tc>
          <w:tcPr>
            <w:tcW w:w="1536" w:type="dxa"/>
            <w:shd w:val="clear" w:color="auto" w:fill="8EAADB" w:themeFill="accent1" w:themeFillTint="99"/>
          </w:tcPr>
          <w:p w14:paraId="1ABA86C3" w14:textId="313AC8F2" w:rsidR="005B1C95" w:rsidRPr="00D93660" w:rsidRDefault="00D93660" w:rsidP="00356806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  <w:r w:rsidRPr="00D93660">
              <w:rPr>
                <w:rFonts w:ascii="Arial" w:eastAsia="Calibri" w:hAnsi="Arial"/>
                <w:b/>
                <w:sz w:val="16"/>
                <w:lang w:val="en-GB" w:eastAsia="fr-FR"/>
              </w:rPr>
              <w:t>US VISA C1-D</w:t>
            </w:r>
          </w:p>
        </w:tc>
        <w:tc>
          <w:tcPr>
            <w:tcW w:w="1432" w:type="dxa"/>
            <w:shd w:val="clear" w:color="auto" w:fill="auto"/>
            <w:vAlign w:val="center"/>
          </w:tcPr>
          <w:p w14:paraId="00D0B658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" w:eastAsia="Calibri" w:hAnsi="Arial"/>
                <w:b/>
                <w:sz w:val="16"/>
                <w:lang w:val="en-GB" w:eastAsia="fr-FR"/>
              </w:rPr>
            </w:pPr>
          </w:p>
        </w:tc>
        <w:tc>
          <w:tcPr>
            <w:tcW w:w="1841" w:type="dxa"/>
            <w:shd w:val="clear" w:color="auto" w:fill="auto"/>
            <w:vAlign w:val="center"/>
          </w:tcPr>
          <w:p w14:paraId="61EFF6BA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4DD93695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453" w:type="dxa"/>
            <w:shd w:val="clear" w:color="auto" w:fill="auto"/>
            <w:vAlign w:val="center"/>
          </w:tcPr>
          <w:p w14:paraId="210FBE7C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  <w:tc>
          <w:tcPr>
            <w:tcW w:w="1616" w:type="dxa"/>
            <w:shd w:val="clear" w:color="auto" w:fill="auto"/>
            <w:vAlign w:val="center"/>
          </w:tcPr>
          <w:p w14:paraId="740B520B" w14:textId="77777777" w:rsidR="005B1C95" w:rsidRPr="009D57C0" w:rsidRDefault="005B1C95" w:rsidP="009B7D72">
            <w:pPr>
              <w:spacing w:before="60" w:after="60"/>
              <w:jc w:val="center"/>
              <w:rPr>
                <w:rFonts w:ascii="Arial Narrow" w:eastAsia="Calibri" w:hAnsi="Arial Narrow"/>
                <w:lang w:val="en-GB" w:eastAsia="fr-FR"/>
              </w:rPr>
            </w:pPr>
          </w:p>
        </w:tc>
      </w:tr>
    </w:tbl>
    <w:p w14:paraId="5268EDDD" w14:textId="4C1B7552" w:rsidR="00313D37" w:rsidRDefault="00313D37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</w:p>
    <w:p w14:paraId="37557AF8" w14:textId="5066974F" w:rsidR="00DB1CCF" w:rsidRDefault="008644FF" w:rsidP="00B1658C">
      <w:pPr>
        <w:pStyle w:val="YourName"/>
        <w:spacing w:before="0" w:line="276" w:lineRule="auto"/>
        <w:jc w:val="left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5</w:t>
      </w:r>
      <w:r w:rsidR="00DB1CCF">
        <w:rPr>
          <w:rFonts w:ascii="Cambria" w:hAnsi="Cambria"/>
          <w:sz w:val="24"/>
          <w:szCs w:val="24"/>
        </w:rPr>
        <w:t xml:space="preserve">. </w:t>
      </w:r>
      <w:r w:rsidR="00DD18A1">
        <w:rPr>
          <w:rFonts w:ascii="Cambria" w:hAnsi="Cambria"/>
          <w:sz w:val="24"/>
          <w:szCs w:val="24"/>
        </w:rPr>
        <w:t>TRAINING AND CERTIFICATION</w:t>
      </w:r>
    </w:p>
    <w:tbl>
      <w:tblPr>
        <w:tblW w:w="9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9"/>
        <w:gridCol w:w="1395"/>
        <w:gridCol w:w="2675"/>
        <w:gridCol w:w="1658"/>
        <w:gridCol w:w="1582"/>
      </w:tblGrid>
      <w:tr w:rsidR="00F5501D" w:rsidRPr="00BB237C" w14:paraId="7C474021" w14:textId="77777777" w:rsidTr="00EC094F">
        <w:trPr>
          <w:trHeight w:val="570"/>
          <w:jc w:val="center"/>
        </w:trPr>
        <w:tc>
          <w:tcPr>
            <w:tcW w:w="9569" w:type="dxa"/>
            <w:gridSpan w:val="5"/>
            <w:shd w:val="clear" w:color="auto" w:fill="8EAADB" w:themeFill="accent1" w:themeFillTint="99"/>
            <w:vAlign w:val="center"/>
          </w:tcPr>
          <w:p w14:paraId="655B57E1" w14:textId="57053960" w:rsidR="00F5501D" w:rsidRPr="00BB237C" w:rsidRDefault="00F5501D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STCW CERTIFICATES</w:t>
            </w:r>
          </w:p>
        </w:tc>
      </w:tr>
      <w:tr w:rsidR="00F5501D" w:rsidRPr="00BB237C" w14:paraId="61A9B6E3" w14:textId="77777777" w:rsidTr="00EC094F">
        <w:trPr>
          <w:trHeight w:val="57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47439AF" w14:textId="18BB4591" w:rsidR="00F5501D" w:rsidRPr="00C11686" w:rsidRDefault="00C11686" w:rsidP="00F5501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DESCRIPTION OF CERT / COURSE</w:t>
            </w:r>
          </w:p>
        </w:tc>
        <w:tc>
          <w:tcPr>
            <w:tcW w:w="1395" w:type="dxa"/>
            <w:shd w:val="clear" w:color="auto" w:fill="8EAADB" w:themeFill="accent1" w:themeFillTint="99"/>
            <w:vAlign w:val="center"/>
          </w:tcPr>
          <w:p w14:paraId="09D5C69E" w14:textId="3C97B92F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69315F48" w14:textId="0102CE30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NUMBER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26213CBA" w14:textId="72B409E3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ISSUE</w:t>
            </w:r>
          </w:p>
          <w:p w14:paraId="642370CD" w14:textId="62B647D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3EAB6262" w14:textId="1D58B036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 EXPIRY</w:t>
            </w:r>
          </w:p>
          <w:p w14:paraId="4FEA1162" w14:textId="2C6E5B32" w:rsidR="00F5501D" w:rsidRPr="00C11686" w:rsidRDefault="00C1168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11686">
              <w:rPr>
                <w:rFonts w:ascii="Calibri" w:eastAsia="Calibri" w:hAnsi="Calibri" w:cs="Calibri"/>
                <w:b/>
                <w:lang w:val="en-GB" w:eastAsia="fr-FR"/>
              </w:rPr>
              <w:t>(MM/DD/YYYY)</w:t>
            </w:r>
          </w:p>
        </w:tc>
      </w:tr>
      <w:tr w:rsidR="00BF494D" w:rsidRPr="00BB237C" w14:paraId="1EA0858B" w14:textId="77777777" w:rsidTr="00011E7A">
        <w:trPr>
          <w:trHeight w:val="57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24E1F02" w14:textId="64464BA8" w:rsidR="00BF494D" w:rsidRPr="00C11686" w:rsidRDefault="00BF494D" w:rsidP="00BF494D">
            <w:pPr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Basic Safety Maritime Training Course</w:t>
            </w: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 (BST)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A088AC2" w14:textId="77777777" w:rsidR="00BF494D" w:rsidRPr="00C11686" w:rsidRDefault="00BF494D" w:rsidP="00BF494D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4C0180E" w14:textId="77777777" w:rsidR="00BF494D" w:rsidRPr="00C11686" w:rsidRDefault="00BF494D" w:rsidP="00BF494D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3867BA49" w14:textId="77777777" w:rsidR="00BF494D" w:rsidRPr="00C11686" w:rsidRDefault="00BF494D" w:rsidP="00BF494D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E625D41" w14:textId="77777777" w:rsidR="00BF494D" w:rsidRPr="00C11686" w:rsidRDefault="00BF494D" w:rsidP="00BF494D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</w:p>
        </w:tc>
      </w:tr>
      <w:tr w:rsidR="00BF494D" w:rsidRPr="00F5501D" w14:paraId="2347782C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685616E" w14:textId="07D9E4AA" w:rsidR="00BF494D" w:rsidRPr="00CA205E" w:rsidRDefault="00BF494D" w:rsidP="00BF494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personal Survival Techniques 1.19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5F7B558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2AF4B887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957D86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A16AF15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249CEAA3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E87011C" w14:textId="32E24323" w:rsidR="00BF494D" w:rsidRPr="00CA205E" w:rsidRDefault="00BF494D" w:rsidP="00BF494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Fire prevention and firefighting 1.20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C4278BE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1D1F0E9B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B801445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B966B3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3869942E" w14:textId="77777777" w:rsidTr="00011E7A">
        <w:trPr>
          <w:trHeight w:val="36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20263E6A" w14:textId="45668B64" w:rsidR="00BF494D" w:rsidRPr="00CA205E" w:rsidRDefault="00BF494D" w:rsidP="00BF494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Elementary first Aid 1.13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63520A0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6F319C33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D4236F4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043142B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65BFEA4A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446D508" w14:textId="0E8C0382" w:rsidR="00BF494D" w:rsidRPr="00CA205E" w:rsidRDefault="00BF494D" w:rsidP="00BF494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Personal Safety and social responsibilities 1.21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2C67339A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E336E6B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61FBFAF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B097AFB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7A0E3A27" w14:textId="77777777" w:rsidTr="00011E7A">
        <w:trPr>
          <w:trHeight w:val="460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4F92EEA" w14:textId="0ED9F277" w:rsidR="00BF494D" w:rsidRPr="00CA205E" w:rsidRDefault="00BF494D" w:rsidP="00BF494D">
            <w:pP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Security Awareness Training for all seafarers Course 3.27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6897C5B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374957C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6A979B7F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55355517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5773775A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A0A6F1C" w14:textId="03B69882" w:rsidR="00BF494D" w:rsidRPr="00CA205E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Security Awareness Training for all seafarers </w:t>
            </w: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lastRenderedPageBreak/>
              <w:t>with designated security Duties Course 3.26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5D556C0C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311EF143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B1A5635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0C69F1F2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305241A9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D9D5CFD" w14:textId="5EADAF55" w:rsidR="00BF494D" w:rsidRPr="00CA205E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Safety training for personnel proving direct services to passenger in passenger spaces 1.44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905367D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8085EC8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42904C8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44A95C99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02F8F921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62F10A7" w14:textId="247A08DC" w:rsidR="00BF494D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Crowd Management Training 1.41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369EC8EF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48F52B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0965F54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80603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32B9963D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6D7BE9F1" w14:textId="14C56107" w:rsidR="00BF494D" w:rsidRPr="00CA205E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ship crisis management training 1.42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45CAB92A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0D2E486B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439CE146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747B214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35F9B168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01FA3CD9" w14:textId="4717BA26" w:rsidR="00BF494D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Passenger Safety, cargo safety and Hull Integrity Training. 1.29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77FD0474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40A0DC1D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76292CC2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4A701B8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151D37DD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3B53DEAD" w14:textId="1CF4DF92" w:rsidR="00BF494D" w:rsidRPr="00CA205E" w:rsidRDefault="00BF494D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Proficiency in the Management of Survival Crafts and rescue boats Course 1.23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1B926CFD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B6BED17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56737A9F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27341BDA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  <w:tr w:rsidR="00BF494D" w:rsidRPr="00F5501D" w14:paraId="3B7D06CD" w14:textId="77777777" w:rsidTr="00011E7A">
        <w:trPr>
          <w:trHeight w:val="475"/>
          <w:jc w:val="center"/>
        </w:trPr>
        <w:tc>
          <w:tcPr>
            <w:tcW w:w="2259" w:type="dxa"/>
            <w:shd w:val="clear" w:color="auto" w:fill="8EAADB" w:themeFill="accent1" w:themeFillTint="99"/>
            <w:vAlign w:val="center"/>
          </w:tcPr>
          <w:p w14:paraId="5A78AA45" w14:textId="24031F34" w:rsidR="00BF494D" w:rsidRPr="00CA205E" w:rsidRDefault="003B18F1" w:rsidP="00BF494D">
            <w:pPr>
              <w:jc w:val="both"/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</w:pPr>
            <w:r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 xml:space="preserve">SHIP </w:t>
            </w:r>
            <w:r w:rsidR="00BF494D" w:rsidRPr="00CA205E">
              <w:rPr>
                <w:rFonts w:ascii="Arial" w:eastAsia="Calibri" w:hAnsi="Arial"/>
                <w:b/>
                <w:iCs/>
                <w:sz w:val="16"/>
                <w:lang w:val="en-GB" w:eastAsia="fr-FR"/>
              </w:rPr>
              <w:t>COOK MLC 2006 certificate</w:t>
            </w:r>
          </w:p>
        </w:tc>
        <w:tc>
          <w:tcPr>
            <w:tcW w:w="1395" w:type="dxa"/>
            <w:shd w:val="clear" w:color="auto" w:fill="auto"/>
            <w:vAlign w:val="center"/>
          </w:tcPr>
          <w:p w14:paraId="6228FB5F" w14:textId="77777777" w:rsidR="00BF494D" w:rsidRPr="00F5501D" w:rsidRDefault="00BF494D" w:rsidP="00BF494D">
            <w:pPr>
              <w:rPr>
                <w:rFonts w:ascii="Arial" w:eastAsia="Calibri" w:hAnsi="Arial"/>
                <w:b/>
                <w:bCs/>
                <w:iCs/>
                <w:sz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auto"/>
            <w:vAlign w:val="center"/>
          </w:tcPr>
          <w:p w14:paraId="59405157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 w:cs="Arabic Typesetting"/>
                <w:bCs/>
                <w:iCs/>
                <w:lang w:val="en-GB" w:eastAsia="fr-FR"/>
              </w:rPr>
            </w:pPr>
          </w:p>
        </w:tc>
        <w:tc>
          <w:tcPr>
            <w:tcW w:w="1658" w:type="dxa"/>
            <w:shd w:val="clear" w:color="auto" w:fill="auto"/>
            <w:vAlign w:val="center"/>
          </w:tcPr>
          <w:p w14:paraId="137D4AAE" w14:textId="77777777" w:rsidR="00BF494D" w:rsidRPr="00F5501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  <w:tc>
          <w:tcPr>
            <w:tcW w:w="1582" w:type="dxa"/>
            <w:shd w:val="clear" w:color="auto" w:fill="auto"/>
            <w:vAlign w:val="center"/>
          </w:tcPr>
          <w:p w14:paraId="6DE0125A" w14:textId="77777777" w:rsidR="00BF494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  <w:p w14:paraId="48A6A10B" w14:textId="77777777" w:rsidR="00BF494D" w:rsidRDefault="00BF494D" w:rsidP="00BF494D">
            <w:pPr>
              <w:jc w:val="center"/>
              <w:rPr>
                <w:rFonts w:ascii="Arial Narrow" w:eastAsia="Calibri" w:hAnsi="Arial Narrow"/>
                <w:bCs/>
                <w:iCs/>
                <w:lang w:val="en-GB" w:eastAsia="fr-FR"/>
              </w:rPr>
            </w:pPr>
          </w:p>
        </w:tc>
      </w:tr>
    </w:tbl>
    <w:p w14:paraId="295444A7" w14:textId="77777777" w:rsidR="005B2A2E" w:rsidRDefault="005B2A2E"/>
    <w:p w14:paraId="0C9E6B6E" w14:textId="77777777" w:rsidR="00861A07" w:rsidRDefault="00861A07"/>
    <w:p w14:paraId="7F3D4BE3" w14:textId="77777777" w:rsidR="00861A07" w:rsidRDefault="00861A07"/>
    <w:p w14:paraId="10915D0C" w14:textId="77777777" w:rsidR="00861A07" w:rsidRDefault="00861A07"/>
    <w:p w14:paraId="4CAE9012" w14:textId="77777777" w:rsidR="00861A07" w:rsidRDefault="00861A07"/>
    <w:p w14:paraId="7E91DF70" w14:textId="1484E154" w:rsidR="00ED03B0" w:rsidRPr="00D64FDF" w:rsidRDefault="005B2A2E">
      <w:pPr>
        <w:rPr>
          <w:rFonts w:ascii="Cambria" w:hAnsi="Cambria"/>
          <w:b/>
          <w:bCs/>
          <w:sz w:val="24"/>
          <w:szCs w:val="24"/>
        </w:rPr>
      </w:pPr>
      <w:r w:rsidRPr="00D64FDF">
        <w:rPr>
          <w:rFonts w:ascii="Cambria" w:hAnsi="Cambria"/>
          <w:b/>
          <w:bCs/>
          <w:sz w:val="24"/>
          <w:szCs w:val="24"/>
        </w:rPr>
        <w:t>6. WORK EXP</w:t>
      </w:r>
      <w:r w:rsidR="002A0D7B">
        <w:rPr>
          <w:rFonts w:ascii="Cambria" w:hAnsi="Cambria"/>
          <w:b/>
          <w:bCs/>
          <w:sz w:val="24"/>
          <w:szCs w:val="24"/>
        </w:rPr>
        <w:t>ERI</w:t>
      </w:r>
      <w:r w:rsidRPr="00D64FDF">
        <w:rPr>
          <w:rFonts w:ascii="Cambria" w:hAnsi="Cambria"/>
          <w:b/>
          <w:bCs/>
          <w:sz w:val="24"/>
          <w:szCs w:val="24"/>
        </w:rPr>
        <w:t>ENCE</w:t>
      </w:r>
      <w:r w:rsidR="00ED03B0" w:rsidRPr="00D64FDF">
        <w:rPr>
          <w:rFonts w:ascii="Cambria" w:hAnsi="Cambria"/>
          <w:b/>
          <w:bCs/>
          <w:sz w:val="24"/>
          <w:szCs w:val="24"/>
        </w:rPr>
        <w:t xml:space="preserve"> ONSHORE</w:t>
      </w: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6"/>
        <w:gridCol w:w="1336"/>
        <w:gridCol w:w="1025"/>
        <w:gridCol w:w="1684"/>
        <w:gridCol w:w="981"/>
        <w:gridCol w:w="910"/>
        <w:gridCol w:w="2263"/>
      </w:tblGrid>
      <w:tr w:rsidR="00B21F96" w:rsidRPr="00A87C21" w14:paraId="1BB425B3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8EAADB" w:themeFill="accent1" w:themeFillTint="99"/>
            <w:vAlign w:val="center"/>
          </w:tcPr>
          <w:p w14:paraId="3D35B7F6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ON</w:t>
            </w:r>
          </w:p>
          <w:p w14:paraId="50DF1DFA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336" w:type="dxa"/>
            <w:shd w:val="clear" w:color="auto" w:fill="8EAADB" w:themeFill="accent1" w:themeFillTint="99"/>
            <w:vAlign w:val="center"/>
          </w:tcPr>
          <w:p w14:paraId="1A8DCFD9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DATE OFF</w:t>
            </w:r>
          </w:p>
          <w:p w14:paraId="4D6B6B02" w14:textId="77777777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025" w:type="dxa"/>
            <w:shd w:val="clear" w:color="auto" w:fill="8EAADB" w:themeFill="accent1" w:themeFillTint="99"/>
            <w:vAlign w:val="center"/>
          </w:tcPr>
          <w:p w14:paraId="2CF507E4" w14:textId="20AD69B4" w:rsidR="00B21F96" w:rsidRPr="001E1599" w:rsidRDefault="00B21F96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 w:rsidRPr="001E1599">
              <w:rPr>
                <w:rFonts w:ascii="Arial" w:eastAsia="Calibri" w:hAnsi="Arial" w:cs="Arial"/>
                <w:sz w:val="16"/>
                <w:szCs w:val="16"/>
                <w:lang w:eastAsia="en-US"/>
              </w:rPr>
              <w:t>COMPANY NAME</w:t>
            </w: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 </w:t>
            </w:r>
          </w:p>
        </w:tc>
        <w:tc>
          <w:tcPr>
            <w:tcW w:w="1684" w:type="dxa"/>
            <w:shd w:val="clear" w:color="auto" w:fill="8EAADB" w:themeFill="accent1" w:themeFillTint="99"/>
          </w:tcPr>
          <w:p w14:paraId="4F3C7957" w14:textId="1567D542" w:rsidR="00B21F96" w:rsidRPr="001E1599" w:rsidRDefault="00B21F96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DUTIES OR RESPONSIBILITIES</w:t>
            </w:r>
          </w:p>
        </w:tc>
        <w:tc>
          <w:tcPr>
            <w:tcW w:w="981" w:type="dxa"/>
            <w:shd w:val="clear" w:color="auto" w:fill="8EAADB" w:themeFill="accent1" w:themeFillTint="99"/>
          </w:tcPr>
          <w:p w14:paraId="49B54584" w14:textId="3E49C33A" w:rsidR="00B21F96" w:rsidRPr="001E1599" w:rsidRDefault="00124271" w:rsidP="002568F8">
            <w:pPr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RANK / POSITION</w:t>
            </w:r>
          </w:p>
        </w:tc>
        <w:tc>
          <w:tcPr>
            <w:tcW w:w="910" w:type="dxa"/>
            <w:shd w:val="clear" w:color="auto" w:fill="8EAADB" w:themeFill="accent1" w:themeFillTint="99"/>
          </w:tcPr>
          <w:p w14:paraId="4A38B27E" w14:textId="73D088B9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>REASON FOR LEAVING</w:t>
            </w:r>
          </w:p>
        </w:tc>
        <w:tc>
          <w:tcPr>
            <w:tcW w:w="2263" w:type="dxa"/>
            <w:shd w:val="clear" w:color="auto" w:fill="8EAADB" w:themeFill="accent1" w:themeFillTint="99"/>
          </w:tcPr>
          <w:p w14:paraId="7C2467EF" w14:textId="0BA6560A" w:rsidR="00B21F96" w:rsidRPr="001E1599" w:rsidRDefault="00124271" w:rsidP="002568F8">
            <w:pPr>
              <w:jc w:val="center"/>
              <w:rPr>
                <w:rFonts w:ascii="Arial" w:eastAsia="Calibri" w:hAnsi="Arial" w:cs="Arial"/>
                <w:sz w:val="16"/>
                <w:szCs w:val="16"/>
                <w:lang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eastAsia="en-US"/>
              </w:rPr>
              <w:t xml:space="preserve">NAME OF CONTACT </w:t>
            </w:r>
            <w:r w:rsidR="00D64FDF">
              <w:rPr>
                <w:rFonts w:ascii="Arial" w:eastAsia="Calibri" w:hAnsi="Arial" w:cs="Arial"/>
                <w:sz w:val="16"/>
                <w:szCs w:val="16"/>
                <w:lang w:eastAsia="en-US"/>
              </w:rPr>
              <w:t>PERSON &amp; TELEPHONE NUMBER</w:t>
            </w:r>
          </w:p>
        </w:tc>
      </w:tr>
      <w:tr w:rsidR="00D64FDF" w:rsidRPr="00A87C21" w14:paraId="3BD1AC5F" w14:textId="77777777" w:rsidTr="00E61660">
        <w:trPr>
          <w:trHeight w:val="638"/>
          <w:jc w:val="center"/>
        </w:trPr>
        <w:tc>
          <w:tcPr>
            <w:tcW w:w="1336" w:type="dxa"/>
            <w:shd w:val="clear" w:color="auto" w:fill="auto"/>
            <w:vAlign w:val="center"/>
          </w:tcPr>
          <w:p w14:paraId="691710D4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14:paraId="34ED75D3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025" w:type="dxa"/>
            <w:shd w:val="clear" w:color="auto" w:fill="auto"/>
            <w:vAlign w:val="center"/>
          </w:tcPr>
          <w:p w14:paraId="14CDED35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1684" w:type="dxa"/>
            <w:shd w:val="clear" w:color="auto" w:fill="auto"/>
          </w:tcPr>
          <w:p w14:paraId="3B11BDA8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auto"/>
          </w:tcPr>
          <w:p w14:paraId="171429CF" w14:textId="77777777" w:rsidR="00D64FDF" w:rsidRPr="00A87C21" w:rsidRDefault="00D64FDF" w:rsidP="002568F8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910" w:type="dxa"/>
            <w:shd w:val="clear" w:color="auto" w:fill="auto"/>
          </w:tcPr>
          <w:p w14:paraId="7B94B80C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2263" w:type="dxa"/>
            <w:shd w:val="clear" w:color="auto" w:fill="auto"/>
          </w:tcPr>
          <w:p w14:paraId="13659A00" w14:textId="77777777" w:rsidR="00D64FDF" w:rsidRPr="00A87C21" w:rsidRDefault="00D64FDF" w:rsidP="002568F8">
            <w:pPr>
              <w:jc w:val="center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</w:tbl>
    <w:p w14:paraId="06A07B08" w14:textId="77777777" w:rsidR="00F52F51" w:rsidRDefault="00F52F51"/>
    <w:p w14:paraId="2E468083" w14:textId="66642570" w:rsidR="005B2A2E" w:rsidRPr="00E61660" w:rsidRDefault="00F52F51">
      <w:pPr>
        <w:rPr>
          <w:rFonts w:ascii="Cambria" w:hAnsi="Cambria"/>
          <w:b/>
          <w:bCs/>
          <w:sz w:val="24"/>
          <w:szCs w:val="24"/>
        </w:rPr>
      </w:pPr>
      <w:r w:rsidRPr="00E61660">
        <w:rPr>
          <w:rFonts w:ascii="Cambria" w:hAnsi="Cambria"/>
          <w:b/>
          <w:bCs/>
          <w:sz w:val="24"/>
          <w:szCs w:val="24"/>
        </w:rPr>
        <w:t>7. HIGHE</w:t>
      </w:r>
      <w:r w:rsidR="00E61660" w:rsidRPr="00E61660">
        <w:rPr>
          <w:rFonts w:ascii="Cambria" w:hAnsi="Cambria"/>
          <w:b/>
          <w:bCs/>
          <w:sz w:val="24"/>
          <w:szCs w:val="24"/>
        </w:rPr>
        <w:t>ST LEVEL OF EDUCATION / OTHER TRAINING OR CERTIFICATE</w:t>
      </w:r>
    </w:p>
    <w:tbl>
      <w:tblPr>
        <w:tblW w:w="9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9"/>
        <w:gridCol w:w="2675"/>
        <w:gridCol w:w="1658"/>
        <w:gridCol w:w="1658"/>
        <w:gridCol w:w="1582"/>
      </w:tblGrid>
      <w:tr w:rsidR="009C5166" w:rsidRPr="00BB237C" w14:paraId="656E08AE" w14:textId="77777777" w:rsidTr="009C5166">
        <w:trPr>
          <w:trHeight w:val="475"/>
          <w:jc w:val="center"/>
        </w:trPr>
        <w:tc>
          <w:tcPr>
            <w:tcW w:w="9672" w:type="dxa"/>
            <w:gridSpan w:val="5"/>
            <w:shd w:val="clear" w:color="auto" w:fill="8EAADB" w:themeFill="accent1" w:themeFillTint="99"/>
          </w:tcPr>
          <w:p w14:paraId="5D717A4F" w14:textId="46159240" w:rsidR="009C5166" w:rsidRPr="00BB237C" w:rsidRDefault="009C5166" w:rsidP="00BB237C">
            <w:pPr>
              <w:jc w:val="center"/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</w:pPr>
            <w:r w:rsidRPr="00E61660">
              <w:rPr>
                <w:rFonts w:ascii="Arial Narrow" w:eastAsia="Calibri" w:hAnsi="Arial Narrow"/>
                <w:b/>
                <w:iCs/>
                <w:sz w:val="16"/>
                <w:szCs w:val="16"/>
                <w:lang w:val="en-GB" w:eastAsia="fr-FR"/>
              </w:rPr>
              <w:t>HIGHEST LEVEL OF EDUCATION / OTHER TRAINING OR CERTIFICATE</w:t>
            </w:r>
          </w:p>
        </w:tc>
      </w:tr>
      <w:tr w:rsidR="009C5166" w:rsidRPr="00BB237C" w14:paraId="08C45C6D" w14:textId="77777777" w:rsidTr="009C5166">
        <w:trPr>
          <w:trHeight w:val="475"/>
          <w:jc w:val="center"/>
        </w:trPr>
        <w:tc>
          <w:tcPr>
            <w:tcW w:w="2099" w:type="dxa"/>
            <w:shd w:val="clear" w:color="auto" w:fill="8EAADB" w:themeFill="accent1" w:themeFillTint="99"/>
            <w:vAlign w:val="center"/>
          </w:tcPr>
          <w:p w14:paraId="494FEF33" w14:textId="71DB1F94" w:rsidR="009C5166" w:rsidRPr="00BB237C" w:rsidRDefault="009C5166" w:rsidP="00F5501D">
            <w:pPr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NAME OF EDUCATION INSTITUTION / TECHNICAL INSTITUTE / UNIVERSITY</w:t>
            </w:r>
          </w:p>
        </w:tc>
        <w:tc>
          <w:tcPr>
            <w:tcW w:w="2675" w:type="dxa"/>
            <w:shd w:val="clear" w:color="auto" w:fill="8EAADB" w:themeFill="accent1" w:themeFillTint="99"/>
            <w:vAlign w:val="center"/>
          </w:tcPr>
          <w:p w14:paraId="1A985843" w14:textId="3B9FCEC0" w:rsidR="009C5166" w:rsidRPr="00BB237C" w:rsidRDefault="009C5166" w:rsidP="00BB237C">
            <w:pPr>
              <w:jc w:val="center"/>
              <w:rPr>
                <w:rFonts w:ascii="Calibri" w:eastAsia="Calibri" w:hAnsi="Calibri" w:cs="Calibri"/>
                <w:b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bCs/>
                <w:lang w:eastAsia="en-US"/>
              </w:rPr>
              <w:t>OBTAINED TITLE OR GRADE</w:t>
            </w:r>
          </w:p>
        </w:tc>
        <w:tc>
          <w:tcPr>
            <w:tcW w:w="1658" w:type="dxa"/>
            <w:shd w:val="clear" w:color="auto" w:fill="8EAADB" w:themeFill="accent1" w:themeFillTint="99"/>
          </w:tcPr>
          <w:p w14:paraId="52C460D5" w14:textId="74490C0C" w:rsidR="009C5166" w:rsidRPr="00BB237C" w:rsidRDefault="009C516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>
              <w:rPr>
                <w:rFonts w:ascii="Calibri" w:eastAsia="Calibri" w:hAnsi="Calibri" w:cs="Calibri"/>
                <w:b/>
                <w:iCs/>
                <w:lang w:val="en-GB" w:eastAsia="fr-FR"/>
              </w:rPr>
              <w:t>COUNTRY OF ISSUE</w:t>
            </w:r>
          </w:p>
        </w:tc>
        <w:tc>
          <w:tcPr>
            <w:tcW w:w="1658" w:type="dxa"/>
            <w:shd w:val="clear" w:color="auto" w:fill="8EAADB" w:themeFill="accent1" w:themeFillTint="99"/>
            <w:vAlign w:val="center"/>
          </w:tcPr>
          <w:p w14:paraId="617EC8EC" w14:textId="16EE65CE" w:rsidR="009C5166" w:rsidRPr="00BB237C" w:rsidRDefault="009C516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ON</w:t>
            </w:r>
          </w:p>
          <w:p w14:paraId="57EEE39E" w14:textId="17BDA431" w:rsidR="009C5166" w:rsidRPr="00BB237C" w:rsidRDefault="009C5166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  <w:tc>
          <w:tcPr>
            <w:tcW w:w="1582" w:type="dxa"/>
            <w:shd w:val="clear" w:color="auto" w:fill="8EAADB" w:themeFill="accent1" w:themeFillTint="99"/>
            <w:vAlign w:val="center"/>
          </w:tcPr>
          <w:p w14:paraId="029F1518" w14:textId="083B44D8" w:rsidR="009C5166" w:rsidRPr="00BB237C" w:rsidRDefault="009C5166" w:rsidP="00BB237C">
            <w:pPr>
              <w:jc w:val="center"/>
              <w:rPr>
                <w:rFonts w:ascii="Calibri" w:eastAsia="Calibri" w:hAnsi="Calibri" w:cs="Calibri"/>
                <w:b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iCs/>
                <w:lang w:val="en-GB" w:eastAsia="fr-FR"/>
              </w:rPr>
              <w:t>DATE OFF</w:t>
            </w:r>
          </w:p>
          <w:p w14:paraId="2BF8F464" w14:textId="2404BD4F" w:rsidR="009C5166" w:rsidRPr="00BB237C" w:rsidRDefault="009C5166" w:rsidP="00BB237C">
            <w:pPr>
              <w:jc w:val="center"/>
              <w:rPr>
                <w:rFonts w:ascii="Calibri" w:eastAsia="Calibri" w:hAnsi="Calibri" w:cs="Calibri"/>
                <w:bCs/>
                <w:iCs/>
                <w:lang w:val="en-GB" w:eastAsia="fr-FR"/>
              </w:rPr>
            </w:pP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(</w:t>
            </w:r>
            <w:r>
              <w:rPr>
                <w:rFonts w:ascii="Calibri" w:eastAsia="Calibri" w:hAnsi="Calibri" w:cs="Calibri"/>
                <w:b/>
                <w:lang w:val="en-GB" w:eastAsia="fr-FR"/>
              </w:rPr>
              <w:t>MM/DD/YYYY</w:t>
            </w:r>
            <w:r w:rsidRPr="00BB237C">
              <w:rPr>
                <w:rFonts w:ascii="Calibri" w:eastAsia="Calibri" w:hAnsi="Calibri" w:cs="Calibri"/>
                <w:b/>
                <w:lang w:val="en-GB" w:eastAsia="fr-FR"/>
              </w:rPr>
              <w:t>)</w:t>
            </w:r>
          </w:p>
        </w:tc>
      </w:tr>
      <w:tr w:rsidR="009C5166" w:rsidRPr="00BB237C" w14:paraId="53C59121" w14:textId="77777777" w:rsidTr="009C5166">
        <w:trPr>
          <w:trHeight w:val="475"/>
          <w:jc w:val="center"/>
        </w:trPr>
        <w:tc>
          <w:tcPr>
            <w:tcW w:w="2099" w:type="dxa"/>
            <w:shd w:val="clear" w:color="auto" w:fill="FFFFFF"/>
            <w:vAlign w:val="center"/>
          </w:tcPr>
          <w:p w14:paraId="701A7FA3" w14:textId="77777777" w:rsidR="009C5166" w:rsidRPr="00BB237C" w:rsidRDefault="009C5166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439F7957" w14:textId="77777777" w:rsidR="009C5166" w:rsidRPr="00BB237C" w:rsidRDefault="009C5166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</w:tcPr>
          <w:p w14:paraId="6F2FEA64" w14:textId="77777777" w:rsidR="009C5166" w:rsidRPr="00BB237C" w:rsidRDefault="009C5166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57FED273" w14:textId="16FC7C0E" w:rsidR="009C5166" w:rsidRPr="00BB237C" w:rsidRDefault="009C5166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65DC696E" w14:textId="77777777" w:rsidR="009C5166" w:rsidRPr="00BB237C" w:rsidRDefault="009C5166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  <w:tr w:rsidR="009C5166" w:rsidRPr="00BB237C" w14:paraId="3CBD12FC" w14:textId="77777777" w:rsidTr="009C5166">
        <w:trPr>
          <w:trHeight w:val="475"/>
          <w:jc w:val="center"/>
        </w:trPr>
        <w:tc>
          <w:tcPr>
            <w:tcW w:w="2099" w:type="dxa"/>
            <w:shd w:val="clear" w:color="auto" w:fill="FFFFFF"/>
            <w:vAlign w:val="center"/>
          </w:tcPr>
          <w:p w14:paraId="5D5D759B" w14:textId="77777777" w:rsidR="009C5166" w:rsidRPr="00BB237C" w:rsidRDefault="009C5166" w:rsidP="00F5501D">
            <w:pPr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2675" w:type="dxa"/>
            <w:shd w:val="clear" w:color="auto" w:fill="FFFFFF"/>
            <w:vAlign w:val="center"/>
          </w:tcPr>
          <w:p w14:paraId="6575943F" w14:textId="77777777" w:rsidR="009C5166" w:rsidRPr="00BB237C" w:rsidRDefault="009C5166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6"/>
                <w:szCs w:val="16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</w:tcPr>
          <w:p w14:paraId="2A0E4615" w14:textId="77777777" w:rsidR="009C5166" w:rsidRPr="00BB237C" w:rsidRDefault="009C5166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658" w:type="dxa"/>
            <w:shd w:val="clear" w:color="auto" w:fill="FFFFFF"/>
            <w:vAlign w:val="center"/>
          </w:tcPr>
          <w:p w14:paraId="6AC52607" w14:textId="32EF86AC" w:rsidR="009C5166" w:rsidRPr="00BB237C" w:rsidRDefault="009C5166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  <w:tc>
          <w:tcPr>
            <w:tcW w:w="1582" w:type="dxa"/>
            <w:shd w:val="clear" w:color="auto" w:fill="FFFFFF"/>
            <w:vAlign w:val="center"/>
          </w:tcPr>
          <w:p w14:paraId="2850BF06" w14:textId="77777777" w:rsidR="009C5166" w:rsidRPr="00BB237C" w:rsidRDefault="009C5166" w:rsidP="00BB237C">
            <w:pPr>
              <w:jc w:val="center"/>
              <w:rPr>
                <w:rFonts w:ascii="Microsoft Sans Serif" w:eastAsia="Calibri" w:hAnsi="Microsoft Sans Serif" w:cs="Microsoft Sans Serif"/>
                <w:b/>
                <w:iCs/>
                <w:sz w:val="14"/>
                <w:szCs w:val="14"/>
                <w:lang w:val="en-GB" w:eastAsia="fr-FR"/>
              </w:rPr>
            </w:pPr>
          </w:p>
        </w:tc>
      </w:tr>
    </w:tbl>
    <w:p w14:paraId="3C8E242A" w14:textId="41E90330" w:rsidR="00F5501D" w:rsidRDefault="00F5501D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1298E963" w14:textId="77777777" w:rsidR="009C5166" w:rsidRDefault="009C516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34AA0E2B" w14:textId="77777777" w:rsidR="009C5166" w:rsidRDefault="009C516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6CEB1562" w14:textId="77777777" w:rsidR="009C5166" w:rsidRDefault="009C516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EE119A7" w14:textId="77777777" w:rsidR="009C5166" w:rsidRDefault="009C516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p w14:paraId="49B051A0" w14:textId="37BCDE61" w:rsidR="009339A6" w:rsidRDefault="00CB77C1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  <w:r>
        <w:rPr>
          <w:rFonts w:ascii="Calibri" w:eastAsia="Calibri" w:hAnsi="Calibri"/>
          <w:b/>
          <w:bCs/>
          <w:sz w:val="24"/>
          <w:szCs w:val="24"/>
          <w:lang w:eastAsia="en-US"/>
        </w:rPr>
        <w:lastRenderedPageBreak/>
        <w:t xml:space="preserve">8. </w:t>
      </w:r>
      <w:r w:rsidR="00702B4B">
        <w:rPr>
          <w:rFonts w:ascii="Calibri" w:eastAsia="Calibri" w:hAnsi="Calibri"/>
          <w:b/>
          <w:bCs/>
          <w:sz w:val="24"/>
          <w:szCs w:val="24"/>
          <w:lang w:eastAsia="en-US"/>
        </w:rPr>
        <w:t>VACCINATION BOOK</w:t>
      </w:r>
    </w:p>
    <w:tbl>
      <w:tblPr>
        <w:tblStyle w:val="TableGrid"/>
        <w:tblW w:w="9568" w:type="dxa"/>
        <w:tblLook w:val="04A0" w:firstRow="1" w:lastRow="0" w:firstColumn="1" w:lastColumn="0" w:noHBand="0" w:noVBand="1"/>
      </w:tblPr>
      <w:tblGrid>
        <w:gridCol w:w="1912"/>
        <w:gridCol w:w="1912"/>
        <w:gridCol w:w="1912"/>
        <w:gridCol w:w="1912"/>
        <w:gridCol w:w="1920"/>
      </w:tblGrid>
      <w:tr w:rsidR="003B17E4" w:rsidRPr="003B17E4" w14:paraId="05959A74" w14:textId="77777777" w:rsidTr="005337E5">
        <w:trPr>
          <w:trHeight w:val="307"/>
        </w:trPr>
        <w:tc>
          <w:tcPr>
            <w:tcW w:w="9568" w:type="dxa"/>
            <w:gridSpan w:val="5"/>
            <w:shd w:val="clear" w:color="auto" w:fill="8EAADB" w:themeFill="accent1" w:themeFillTint="99"/>
          </w:tcPr>
          <w:p w14:paraId="330FF0CC" w14:textId="63AC0DB9" w:rsidR="003B17E4" w:rsidRPr="00DB0334" w:rsidRDefault="003B17E4" w:rsidP="003B17E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DB0334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 BOOK</w:t>
            </w:r>
          </w:p>
        </w:tc>
      </w:tr>
      <w:tr w:rsidR="003B17E4" w:rsidRPr="003B17E4" w14:paraId="51C78FC2" w14:textId="77777777" w:rsidTr="005337E5">
        <w:trPr>
          <w:trHeight w:val="921"/>
        </w:trPr>
        <w:tc>
          <w:tcPr>
            <w:tcW w:w="1912" w:type="dxa"/>
            <w:shd w:val="clear" w:color="auto" w:fill="8EAADB" w:themeFill="accent1" w:themeFillTint="99"/>
          </w:tcPr>
          <w:p w14:paraId="57530D89" w14:textId="41616373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TYPE OF VACCINE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283B1FDB" w14:textId="1D005BE8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COUNTRY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F41DB4A" w14:textId="458B7A71" w:rsidR="003B17E4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DOZE</w:t>
            </w:r>
          </w:p>
        </w:tc>
        <w:tc>
          <w:tcPr>
            <w:tcW w:w="1912" w:type="dxa"/>
            <w:shd w:val="clear" w:color="auto" w:fill="8EAADB" w:themeFill="accent1" w:themeFillTint="99"/>
          </w:tcPr>
          <w:p w14:paraId="7ED2F7F5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DATE OF ISSUE</w:t>
            </w:r>
          </w:p>
          <w:p w14:paraId="1C8691B5" w14:textId="5982CBDD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(MM/DD/YYYY)</w:t>
            </w:r>
          </w:p>
        </w:tc>
        <w:tc>
          <w:tcPr>
            <w:tcW w:w="1917" w:type="dxa"/>
            <w:shd w:val="clear" w:color="auto" w:fill="8EAADB" w:themeFill="accent1" w:themeFillTint="99"/>
          </w:tcPr>
          <w:p w14:paraId="67098B16" w14:textId="77777777" w:rsid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VACCINATION</w:t>
            </w:r>
          </w:p>
          <w:p w14:paraId="13C8917F" w14:textId="00705886" w:rsidR="00850140" w:rsidRDefault="00850140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MARK</w:t>
            </w:r>
          </w:p>
          <w:p w14:paraId="71908EEA" w14:textId="0799C9B7" w:rsidR="00573E1D" w:rsidRPr="003B17E4" w:rsidRDefault="00573E1D" w:rsidP="0085014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3B17E4" w:rsidRPr="003B17E4" w14:paraId="5088DC48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6FE2DCEA" w14:textId="620B4A6B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D41FC3C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1776741F" w14:textId="24784DD7" w:rsidR="003B17E4" w:rsidRPr="003B17E4" w:rsidRDefault="00850140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FIRST DOZE</w:t>
            </w:r>
          </w:p>
        </w:tc>
        <w:tc>
          <w:tcPr>
            <w:tcW w:w="1912" w:type="dxa"/>
          </w:tcPr>
          <w:p w14:paraId="36519983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737AFEAB" w14:textId="77777777" w:rsidR="003B17E4" w:rsidRPr="003B17E4" w:rsidRDefault="003B17E4" w:rsidP="009339A6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6CFDA48F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2D77A13B" w14:textId="1FCC967D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61711D9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4B8801F1" w14:textId="52FD8AD0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SECOND DOZE</w:t>
            </w:r>
          </w:p>
        </w:tc>
        <w:tc>
          <w:tcPr>
            <w:tcW w:w="1912" w:type="dxa"/>
          </w:tcPr>
          <w:p w14:paraId="3BBF5238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35C1F5C0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772068C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99EEBAC" w14:textId="06B604CB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 w:rsidRPr="00A6506B"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COVID BOOK</w:t>
            </w:r>
          </w:p>
        </w:tc>
        <w:tc>
          <w:tcPr>
            <w:tcW w:w="1912" w:type="dxa"/>
          </w:tcPr>
          <w:p w14:paraId="40C40AB6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3BDBD12B" w14:textId="550121D2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BOOSTER</w:t>
            </w:r>
          </w:p>
        </w:tc>
        <w:tc>
          <w:tcPr>
            <w:tcW w:w="1912" w:type="dxa"/>
          </w:tcPr>
          <w:p w14:paraId="7AF42B6B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0432AF0C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  <w:tr w:rsidR="005337E5" w:rsidRPr="003B17E4" w14:paraId="2D27A5D1" w14:textId="77777777" w:rsidTr="005337E5">
        <w:trPr>
          <w:trHeight w:val="307"/>
        </w:trPr>
        <w:tc>
          <w:tcPr>
            <w:tcW w:w="1912" w:type="dxa"/>
            <w:shd w:val="clear" w:color="auto" w:fill="8EAADB" w:themeFill="accent1" w:themeFillTint="99"/>
          </w:tcPr>
          <w:p w14:paraId="5C72029F" w14:textId="586225CF" w:rsidR="005337E5" w:rsidRPr="003B17E4" w:rsidRDefault="00C11686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  <w:t>YELLOW FEVER</w:t>
            </w:r>
          </w:p>
        </w:tc>
        <w:tc>
          <w:tcPr>
            <w:tcW w:w="1912" w:type="dxa"/>
          </w:tcPr>
          <w:p w14:paraId="1CDB7ED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  <w:shd w:val="clear" w:color="auto" w:fill="8EAADB" w:themeFill="accent1" w:themeFillTint="99"/>
          </w:tcPr>
          <w:p w14:paraId="2B9D688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2" w:type="dxa"/>
          </w:tcPr>
          <w:p w14:paraId="50BFD0E5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  <w:tc>
          <w:tcPr>
            <w:tcW w:w="1917" w:type="dxa"/>
          </w:tcPr>
          <w:p w14:paraId="69BDB077" w14:textId="77777777" w:rsidR="005337E5" w:rsidRPr="003B17E4" w:rsidRDefault="005337E5" w:rsidP="005337E5">
            <w:pPr>
              <w:rPr>
                <w:rFonts w:ascii="Arial" w:hAnsi="Arial" w:cs="Arial"/>
                <w:b/>
                <w:bCs/>
                <w:sz w:val="16"/>
                <w:szCs w:val="16"/>
                <w:lang w:eastAsia="en-US"/>
              </w:rPr>
            </w:pPr>
          </w:p>
        </w:tc>
      </w:tr>
    </w:tbl>
    <w:p w14:paraId="2A75A60A" w14:textId="77777777" w:rsidR="00702B4B" w:rsidRPr="009339A6" w:rsidRDefault="00702B4B" w:rsidP="009339A6">
      <w:pPr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1B2DBEDA" w14:textId="6C649F01" w:rsidR="009339A6" w:rsidRDefault="009339A6" w:rsidP="009339A6">
      <w:pPr>
        <w:spacing w:after="160" w:line="259" w:lineRule="auto"/>
        <w:rPr>
          <w:rFonts w:ascii="Calibri" w:eastAsia="Calibri" w:hAnsi="Calibri"/>
          <w:b/>
          <w:bCs/>
          <w:sz w:val="24"/>
          <w:szCs w:val="24"/>
          <w:lang w:eastAsia="en-US"/>
        </w:rPr>
      </w:pPr>
    </w:p>
    <w:p w14:paraId="232C2401" w14:textId="44FF82CB" w:rsidR="009339A6" w:rsidRDefault="009339A6" w:rsidP="00F5501D">
      <w:pPr>
        <w:pStyle w:val="YourName"/>
        <w:spacing w:before="0" w:line="276" w:lineRule="auto"/>
        <w:jc w:val="left"/>
        <w:rPr>
          <w:rFonts w:ascii="Cambria" w:hAnsi="Cambria"/>
          <w:b w:val="0"/>
          <w:sz w:val="24"/>
          <w:szCs w:val="24"/>
        </w:rPr>
      </w:pPr>
    </w:p>
    <w:sectPr w:rsidR="009339A6" w:rsidSect="00D33F5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17" w:right="1701" w:bottom="1417" w:left="1701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07766" w14:textId="77777777" w:rsidR="00C572F6" w:rsidRDefault="00C572F6">
      <w:r>
        <w:separator/>
      </w:r>
    </w:p>
  </w:endnote>
  <w:endnote w:type="continuationSeparator" w:id="0">
    <w:p w14:paraId="57E23889" w14:textId="77777777" w:rsidR="00C572F6" w:rsidRDefault="00C5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G Omega">
    <w:altName w:val="Candar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abic Typesetting">
    <w:charset w:val="B2"/>
    <w:family w:val="script"/>
    <w:pitch w:val="variable"/>
    <w:sig w:usb0="80002007" w:usb1="80000000" w:usb2="00000008" w:usb3="00000000" w:csb0="000000D3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5AFC5" w14:textId="77777777" w:rsidR="008F7A3B" w:rsidRDefault="008F7A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5E70F" w14:textId="77777777" w:rsidR="00AB6160" w:rsidRPr="00AB6160" w:rsidRDefault="00AB6160" w:rsidP="00AB6160">
    <w:pPr>
      <w:tabs>
        <w:tab w:val="center" w:pos="4320"/>
        <w:tab w:val="right" w:pos="8640"/>
      </w:tabs>
      <w:jc w:val="right"/>
      <w:rPr>
        <w:lang w:val="fr-FR"/>
      </w:rPr>
    </w:pPr>
    <w:r w:rsidRPr="00AB6160">
      <w:rPr>
        <w:lang w:val="fr-FR"/>
      </w:rPr>
      <w:t>Code: F-PMSSA-01</w:t>
    </w:r>
  </w:p>
  <w:p w14:paraId="50BE12AC" w14:textId="77777777" w:rsidR="00AB6160" w:rsidRPr="00AB6160" w:rsidRDefault="00AB6160" w:rsidP="00AB6160">
    <w:pPr>
      <w:tabs>
        <w:tab w:val="center" w:pos="4320"/>
        <w:tab w:val="right" w:pos="8640"/>
      </w:tabs>
      <w:jc w:val="right"/>
      <w:rPr>
        <w:lang w:val="fr-FR"/>
      </w:rPr>
    </w:pPr>
    <w:r w:rsidRPr="00AB6160">
      <w:rPr>
        <w:lang w:val="fr-FR"/>
      </w:rPr>
      <w:t>Revision: 05</w:t>
    </w:r>
  </w:p>
  <w:p w14:paraId="62AFCEDD" w14:textId="77777777" w:rsidR="00AB6160" w:rsidRPr="00AB6160" w:rsidRDefault="00AB6160" w:rsidP="00AB6160">
    <w:pPr>
      <w:tabs>
        <w:tab w:val="center" w:pos="4320"/>
        <w:tab w:val="right" w:pos="8640"/>
      </w:tabs>
      <w:jc w:val="right"/>
      <w:rPr>
        <w:lang w:val="fr-FR"/>
      </w:rPr>
    </w:pPr>
    <w:r w:rsidRPr="00AB6160">
      <w:rPr>
        <w:lang w:val="fr-FR"/>
      </w:rPr>
      <w:t>Date: 07 November 2024</w:t>
    </w:r>
  </w:p>
  <w:p w14:paraId="132B7018" w14:textId="10F1EF47" w:rsidR="005D72C3" w:rsidRPr="00AB6160" w:rsidRDefault="005D72C3" w:rsidP="00AB6160">
    <w:pPr>
      <w:tabs>
        <w:tab w:val="center" w:pos="4320"/>
        <w:tab w:val="right" w:pos="8640"/>
      </w:tabs>
      <w:jc w:val="right"/>
      <w:rPr>
        <w:lang w:val="fr-FR"/>
      </w:rPr>
    </w:pPr>
    <w:r w:rsidRPr="00AB6160">
      <w:rPr>
        <w:lang w:val="fr-FR"/>
      </w:rPr>
      <w:t>P</w:t>
    </w:r>
    <w:r w:rsidR="00AB6160" w:rsidRPr="00AB6160">
      <w:rPr>
        <w:lang w:val="fr-FR"/>
      </w:rPr>
      <w:t>ag</w:t>
    </w:r>
    <w:r w:rsidR="00AB6160">
      <w:rPr>
        <w:lang w:val="fr-FR"/>
      </w:rPr>
      <w:t>e</w:t>
    </w:r>
    <w:r w:rsidRPr="00AB6160">
      <w:rPr>
        <w:lang w:val="fr-FR"/>
      </w:rPr>
      <w:t xml:space="preserve"> </w:t>
    </w:r>
    <w:r w:rsidRPr="005D72C3">
      <w:rPr>
        <w:b/>
        <w:bCs/>
      </w:rPr>
      <w:fldChar w:fldCharType="begin"/>
    </w:r>
    <w:r w:rsidRPr="00AB6160">
      <w:rPr>
        <w:b/>
        <w:bCs/>
        <w:lang w:val="fr-FR"/>
      </w:rPr>
      <w:instrText>PAGE  \* Arabic  \* MERGEFORMAT</w:instrText>
    </w:r>
    <w:r w:rsidRPr="005D72C3">
      <w:rPr>
        <w:b/>
        <w:bCs/>
      </w:rPr>
      <w:fldChar w:fldCharType="separate"/>
    </w:r>
    <w:r w:rsidRPr="00AB6160">
      <w:rPr>
        <w:b/>
        <w:bCs/>
        <w:lang w:val="fr-FR"/>
      </w:rPr>
      <w:t>1</w:t>
    </w:r>
    <w:r w:rsidRPr="005D72C3">
      <w:rPr>
        <w:b/>
        <w:bCs/>
      </w:rPr>
      <w:fldChar w:fldCharType="end"/>
    </w:r>
    <w:r w:rsidRPr="00AB6160">
      <w:rPr>
        <w:lang w:val="fr-FR"/>
      </w:rPr>
      <w:t xml:space="preserve"> </w:t>
    </w:r>
    <w:r w:rsidR="00AB6160">
      <w:rPr>
        <w:lang w:val="fr-FR"/>
      </w:rPr>
      <w:t>of</w:t>
    </w:r>
    <w:r w:rsidRPr="00AB6160">
      <w:rPr>
        <w:lang w:val="fr-FR"/>
      </w:rPr>
      <w:t xml:space="preserve"> </w:t>
    </w:r>
    <w:r w:rsidRPr="005D72C3">
      <w:rPr>
        <w:b/>
        <w:bCs/>
      </w:rPr>
      <w:fldChar w:fldCharType="begin"/>
    </w:r>
    <w:r w:rsidRPr="00AB6160">
      <w:rPr>
        <w:b/>
        <w:bCs/>
        <w:lang w:val="fr-FR"/>
      </w:rPr>
      <w:instrText>NUMPAGES  \* Arabic  \* MERGEFORMAT</w:instrText>
    </w:r>
    <w:r w:rsidRPr="005D72C3">
      <w:rPr>
        <w:b/>
        <w:bCs/>
      </w:rPr>
      <w:fldChar w:fldCharType="separate"/>
    </w:r>
    <w:r w:rsidRPr="00AB6160">
      <w:rPr>
        <w:b/>
        <w:bCs/>
        <w:lang w:val="fr-FR"/>
      </w:rPr>
      <w:t>3</w:t>
    </w:r>
    <w:r w:rsidRPr="005D72C3">
      <w:rPr>
        <w:b/>
        <w:bCs/>
      </w:rPr>
      <w:fldChar w:fldCharType="end"/>
    </w:r>
  </w:p>
  <w:p w14:paraId="0477FCDF" w14:textId="77777777" w:rsidR="005D72C3" w:rsidRPr="00AB6160" w:rsidRDefault="005D72C3" w:rsidP="005D72C3">
    <w:pPr>
      <w:tabs>
        <w:tab w:val="center" w:pos="4320"/>
        <w:tab w:val="right" w:pos="8640"/>
      </w:tabs>
      <w:jc w:val="right"/>
      <w:rPr>
        <w:lang w:val="fr-FR"/>
      </w:rPr>
    </w:pPr>
  </w:p>
  <w:p w14:paraId="2AEED184" w14:textId="6B2258F8" w:rsidR="009A4038" w:rsidRPr="00AB6160" w:rsidRDefault="009A4038" w:rsidP="005D72C3">
    <w:pPr>
      <w:pStyle w:val="Footer"/>
      <w:rPr>
        <w:lang w:val="fr-FR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D3FF7" w14:textId="77777777" w:rsidR="00AB6160" w:rsidRPr="00AB6160" w:rsidRDefault="00AB6160" w:rsidP="00AB6160">
    <w:pPr>
      <w:pStyle w:val="Footer"/>
      <w:jc w:val="right"/>
      <w:rPr>
        <w:lang w:val="fr-FR"/>
      </w:rPr>
    </w:pPr>
    <w:r w:rsidRPr="00AB6160">
      <w:rPr>
        <w:lang w:val="fr-FR"/>
      </w:rPr>
      <w:t>Code: F-PMSSA-01</w:t>
    </w:r>
  </w:p>
  <w:p w14:paraId="204BB6D5" w14:textId="77777777" w:rsidR="00AB6160" w:rsidRPr="00AB6160" w:rsidRDefault="00AB6160" w:rsidP="00AB6160">
    <w:pPr>
      <w:pStyle w:val="Footer"/>
      <w:jc w:val="right"/>
      <w:rPr>
        <w:lang w:val="fr-FR"/>
      </w:rPr>
    </w:pPr>
    <w:r w:rsidRPr="00AB6160">
      <w:rPr>
        <w:lang w:val="fr-FR"/>
      </w:rPr>
      <w:t>Revision: 05</w:t>
    </w:r>
  </w:p>
  <w:p w14:paraId="6D9E3760" w14:textId="77777777" w:rsidR="00AB6160" w:rsidRPr="00AB6160" w:rsidRDefault="00AB6160" w:rsidP="00AB6160">
    <w:pPr>
      <w:pStyle w:val="Footer"/>
      <w:jc w:val="right"/>
      <w:rPr>
        <w:lang w:val="fr-FR"/>
      </w:rPr>
    </w:pPr>
    <w:r w:rsidRPr="00AB6160">
      <w:rPr>
        <w:lang w:val="fr-FR"/>
      </w:rPr>
      <w:t>Date: 07 November 2024</w:t>
    </w:r>
  </w:p>
  <w:p w14:paraId="4D6AFACC" w14:textId="101DDEBE" w:rsidR="000D7E5B" w:rsidRPr="00AB6160" w:rsidRDefault="000D7E5B" w:rsidP="00AB6160">
    <w:pPr>
      <w:pStyle w:val="Footer"/>
      <w:jc w:val="right"/>
      <w:rPr>
        <w:lang w:val="fr-FR"/>
      </w:rPr>
    </w:pPr>
    <w:r w:rsidRPr="00AB6160">
      <w:rPr>
        <w:lang w:val="fr-FR"/>
      </w:rPr>
      <w:t>P</w:t>
    </w:r>
    <w:r w:rsidR="00AB6160" w:rsidRPr="00AB6160">
      <w:rPr>
        <w:lang w:val="fr-FR"/>
      </w:rPr>
      <w:t>ag</w:t>
    </w:r>
    <w:r w:rsidR="00AB6160">
      <w:rPr>
        <w:lang w:val="fr-FR"/>
      </w:rPr>
      <w:t>e</w:t>
    </w:r>
    <w:r w:rsidRPr="00AB6160">
      <w:rPr>
        <w:lang w:val="fr-FR"/>
      </w:rPr>
      <w:t xml:space="preserve"> </w:t>
    </w:r>
    <w:r>
      <w:rPr>
        <w:b/>
        <w:bCs/>
      </w:rPr>
      <w:fldChar w:fldCharType="begin"/>
    </w:r>
    <w:r w:rsidRPr="00AB6160">
      <w:rPr>
        <w:b/>
        <w:bCs/>
        <w:lang w:val="fr-FR"/>
      </w:rPr>
      <w:instrText>PAGE  \* Arabic  \* MERGEFORMAT</w:instrText>
    </w:r>
    <w:r>
      <w:rPr>
        <w:b/>
        <w:bCs/>
      </w:rPr>
      <w:fldChar w:fldCharType="separate"/>
    </w:r>
    <w:r w:rsidR="00121E8D" w:rsidRPr="00AB6160">
      <w:rPr>
        <w:b/>
        <w:bCs/>
        <w:noProof/>
        <w:lang w:val="fr-FR"/>
      </w:rPr>
      <w:t>1</w:t>
    </w:r>
    <w:r>
      <w:rPr>
        <w:b/>
        <w:bCs/>
      </w:rPr>
      <w:fldChar w:fldCharType="end"/>
    </w:r>
    <w:r w:rsidRPr="00AB6160">
      <w:rPr>
        <w:lang w:val="fr-FR"/>
      </w:rPr>
      <w:t xml:space="preserve"> </w:t>
    </w:r>
    <w:r w:rsidR="00AB6160">
      <w:rPr>
        <w:lang w:val="fr-FR"/>
      </w:rPr>
      <w:t>of</w:t>
    </w:r>
    <w:r w:rsidRPr="00AB6160">
      <w:rPr>
        <w:lang w:val="fr-FR"/>
      </w:rPr>
      <w:t xml:space="preserve"> </w:t>
    </w:r>
    <w:r>
      <w:rPr>
        <w:b/>
        <w:bCs/>
      </w:rPr>
      <w:fldChar w:fldCharType="begin"/>
    </w:r>
    <w:r w:rsidRPr="00AB6160">
      <w:rPr>
        <w:b/>
        <w:bCs/>
        <w:lang w:val="fr-FR"/>
      </w:rPr>
      <w:instrText>NUMPAGES  \* Arabic  \* MERGEFORMAT</w:instrText>
    </w:r>
    <w:r>
      <w:rPr>
        <w:b/>
        <w:bCs/>
      </w:rPr>
      <w:fldChar w:fldCharType="separate"/>
    </w:r>
    <w:r w:rsidR="00121E8D" w:rsidRPr="00AB6160">
      <w:rPr>
        <w:b/>
        <w:bCs/>
        <w:noProof/>
        <w:lang w:val="fr-FR"/>
      </w:rPr>
      <w:t>4</w:t>
    </w:r>
    <w:r>
      <w:rPr>
        <w:b/>
        <w:bCs/>
      </w:rPr>
      <w:fldChar w:fldCharType="end"/>
    </w:r>
  </w:p>
  <w:p w14:paraId="1C2434A9" w14:textId="77777777" w:rsidR="000D7E5B" w:rsidRPr="00AB6160" w:rsidRDefault="000D7E5B" w:rsidP="000D7E5B">
    <w:pPr>
      <w:pStyle w:val="Footer"/>
      <w:jc w:val="right"/>
      <w:rPr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97D8F" w14:textId="77777777" w:rsidR="00C572F6" w:rsidRDefault="00C572F6">
      <w:r>
        <w:separator/>
      </w:r>
    </w:p>
  </w:footnote>
  <w:footnote w:type="continuationSeparator" w:id="0">
    <w:p w14:paraId="6A0BE0A9" w14:textId="77777777" w:rsidR="00C572F6" w:rsidRDefault="00C57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2241C" w14:textId="77777777" w:rsidR="008F7A3B" w:rsidRDefault="008F7A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30F4C7" w14:textId="561AB54B" w:rsidR="009A4038" w:rsidRPr="00121E8D" w:rsidRDefault="00DA5161" w:rsidP="00121E8D">
    <w:pPr>
      <w:pStyle w:val="Header"/>
      <w:jc w:val="center"/>
      <w:rPr>
        <w:rFonts w:ascii="Calibri" w:hAnsi="Calibri" w:cs="Calibri"/>
        <w:sz w:val="52"/>
        <w:szCs w:val="56"/>
      </w:rPr>
    </w:pPr>
    <w:r>
      <w:rPr>
        <w:noProof/>
        <w:sz w:val="18"/>
        <w:lang w:val="es-PA" w:eastAsia="es-PA"/>
      </w:rPr>
      <w:drawing>
        <wp:anchor distT="0" distB="0" distL="114300" distR="114300" simplePos="0" relativeHeight="251658240" behindDoc="0" locked="0" layoutInCell="1" allowOverlap="1" wp14:anchorId="3FF48DE8" wp14:editId="56F02726">
          <wp:simplePos x="0" y="0"/>
          <wp:positionH relativeFrom="column">
            <wp:posOffset>-745490</wp:posOffset>
          </wp:positionH>
          <wp:positionV relativeFrom="paragraph">
            <wp:posOffset>22860</wp:posOffset>
          </wp:positionV>
          <wp:extent cx="1185545" cy="431800"/>
          <wp:effectExtent l="0" t="0" r="0" b="0"/>
          <wp:wrapSquare wrapText="bothSides"/>
          <wp:docPr id="4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431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  <w:p w14:paraId="211BF657" w14:textId="77777777" w:rsidR="009A4038" w:rsidRDefault="009A40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050C45" w14:textId="6F1AD887" w:rsidR="000D7E5B" w:rsidRPr="00BB237C" w:rsidRDefault="00DA5161" w:rsidP="00121E8D">
    <w:pPr>
      <w:pStyle w:val="Header"/>
      <w:jc w:val="center"/>
      <w:rPr>
        <w:rFonts w:ascii="Calibri" w:hAnsi="Calibri" w:cs="Calibri"/>
        <w:sz w:val="56"/>
        <w:szCs w:val="56"/>
      </w:rPr>
    </w:pPr>
    <w:r>
      <w:rPr>
        <w:noProof/>
        <w:lang w:val="es-PA" w:eastAsia="es-PA"/>
      </w:rPr>
      <w:drawing>
        <wp:anchor distT="0" distB="0" distL="114300" distR="114300" simplePos="0" relativeHeight="251657216" behindDoc="0" locked="0" layoutInCell="1" allowOverlap="1" wp14:anchorId="3FF48DE8" wp14:editId="5D3D8D3E">
          <wp:simplePos x="0" y="0"/>
          <wp:positionH relativeFrom="column">
            <wp:posOffset>5455199</wp:posOffset>
          </wp:positionH>
          <wp:positionV relativeFrom="paragraph">
            <wp:posOffset>-20166</wp:posOffset>
          </wp:positionV>
          <wp:extent cx="1108075" cy="403860"/>
          <wp:effectExtent l="0" t="0" r="0" b="0"/>
          <wp:wrapSquare wrapText="bothSides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4038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21E8D" w:rsidRPr="00121E8D">
      <w:rPr>
        <w:rFonts w:ascii="Calibri" w:hAnsi="Calibri" w:cs="Calibri"/>
        <w:sz w:val="52"/>
        <w:szCs w:val="56"/>
      </w:rPr>
      <w:t>LOGISTIC INTERNATIONAL SERVICES CORPORATION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5212401">
    <w:abstractNumId w:val="0"/>
  </w:num>
  <w:num w:numId="2" w16cid:durableId="13734615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/>
  <w:attachedTemplate r:id="rId1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10"/>
    <w:rsid w:val="00003CD3"/>
    <w:rsid w:val="00011E7A"/>
    <w:rsid w:val="000323C0"/>
    <w:rsid w:val="00035491"/>
    <w:rsid w:val="00053608"/>
    <w:rsid w:val="000553F9"/>
    <w:rsid w:val="00097A60"/>
    <w:rsid w:val="000A3898"/>
    <w:rsid w:val="000B456E"/>
    <w:rsid w:val="000B60A7"/>
    <w:rsid w:val="000B6195"/>
    <w:rsid w:val="000B6648"/>
    <w:rsid w:val="000C1C2A"/>
    <w:rsid w:val="000C31DE"/>
    <w:rsid w:val="000D7E5B"/>
    <w:rsid w:val="000E11FC"/>
    <w:rsid w:val="000E5E70"/>
    <w:rsid w:val="000E71FD"/>
    <w:rsid w:val="00111F43"/>
    <w:rsid w:val="00113255"/>
    <w:rsid w:val="00121E8D"/>
    <w:rsid w:val="00123764"/>
    <w:rsid w:val="00124271"/>
    <w:rsid w:val="00155562"/>
    <w:rsid w:val="0015571C"/>
    <w:rsid w:val="001608FA"/>
    <w:rsid w:val="00161C10"/>
    <w:rsid w:val="0016481C"/>
    <w:rsid w:val="00165F23"/>
    <w:rsid w:val="0016740C"/>
    <w:rsid w:val="00171269"/>
    <w:rsid w:val="00192924"/>
    <w:rsid w:val="001B6ACB"/>
    <w:rsid w:val="001B6DE1"/>
    <w:rsid w:val="001C2A59"/>
    <w:rsid w:val="001D0E86"/>
    <w:rsid w:val="001D2D92"/>
    <w:rsid w:val="001E1599"/>
    <w:rsid w:val="001E411E"/>
    <w:rsid w:val="001F4998"/>
    <w:rsid w:val="00220730"/>
    <w:rsid w:val="0023525A"/>
    <w:rsid w:val="002433B1"/>
    <w:rsid w:val="00264C71"/>
    <w:rsid w:val="002741F4"/>
    <w:rsid w:val="002834A0"/>
    <w:rsid w:val="00286C15"/>
    <w:rsid w:val="002A0D7B"/>
    <w:rsid w:val="002C6CEC"/>
    <w:rsid w:val="002D3A44"/>
    <w:rsid w:val="002D48C5"/>
    <w:rsid w:val="0030555F"/>
    <w:rsid w:val="00313D37"/>
    <w:rsid w:val="00324ECD"/>
    <w:rsid w:val="00335D6F"/>
    <w:rsid w:val="003424F4"/>
    <w:rsid w:val="00356806"/>
    <w:rsid w:val="003862ED"/>
    <w:rsid w:val="003963BA"/>
    <w:rsid w:val="003B17E4"/>
    <w:rsid w:val="003B18F1"/>
    <w:rsid w:val="003B3894"/>
    <w:rsid w:val="003B539B"/>
    <w:rsid w:val="003B715E"/>
    <w:rsid w:val="004031AA"/>
    <w:rsid w:val="00414048"/>
    <w:rsid w:val="004275EC"/>
    <w:rsid w:val="00452EDE"/>
    <w:rsid w:val="004727D5"/>
    <w:rsid w:val="004871C7"/>
    <w:rsid w:val="004A42AD"/>
    <w:rsid w:val="004C4199"/>
    <w:rsid w:val="004C6F82"/>
    <w:rsid w:val="004C7426"/>
    <w:rsid w:val="004F33BE"/>
    <w:rsid w:val="005033ED"/>
    <w:rsid w:val="00514858"/>
    <w:rsid w:val="00530EE1"/>
    <w:rsid w:val="005337E5"/>
    <w:rsid w:val="005666AC"/>
    <w:rsid w:val="00573E1D"/>
    <w:rsid w:val="00574FF6"/>
    <w:rsid w:val="005A0C83"/>
    <w:rsid w:val="005B173D"/>
    <w:rsid w:val="005B1C95"/>
    <w:rsid w:val="005B2A2E"/>
    <w:rsid w:val="005B6050"/>
    <w:rsid w:val="005B6DE9"/>
    <w:rsid w:val="005C2431"/>
    <w:rsid w:val="005D72C3"/>
    <w:rsid w:val="005F6293"/>
    <w:rsid w:val="006114A2"/>
    <w:rsid w:val="006252DD"/>
    <w:rsid w:val="006300F6"/>
    <w:rsid w:val="00636459"/>
    <w:rsid w:val="00637449"/>
    <w:rsid w:val="006549BC"/>
    <w:rsid w:val="00654B39"/>
    <w:rsid w:val="00655B0E"/>
    <w:rsid w:val="00661F0C"/>
    <w:rsid w:val="00674F55"/>
    <w:rsid w:val="0068111A"/>
    <w:rsid w:val="006835D7"/>
    <w:rsid w:val="006946BC"/>
    <w:rsid w:val="006A063A"/>
    <w:rsid w:val="006A7359"/>
    <w:rsid w:val="006D784A"/>
    <w:rsid w:val="006F7FB0"/>
    <w:rsid w:val="00702B4B"/>
    <w:rsid w:val="00722D88"/>
    <w:rsid w:val="0072648A"/>
    <w:rsid w:val="007364C4"/>
    <w:rsid w:val="00753D7F"/>
    <w:rsid w:val="0077736F"/>
    <w:rsid w:val="00786AA1"/>
    <w:rsid w:val="0079070A"/>
    <w:rsid w:val="0079622D"/>
    <w:rsid w:val="007974B5"/>
    <w:rsid w:val="007B2468"/>
    <w:rsid w:val="007C40D1"/>
    <w:rsid w:val="007D270C"/>
    <w:rsid w:val="007F07E5"/>
    <w:rsid w:val="007F3D6F"/>
    <w:rsid w:val="0080495A"/>
    <w:rsid w:val="0081033C"/>
    <w:rsid w:val="00826296"/>
    <w:rsid w:val="00842FB6"/>
    <w:rsid w:val="00850140"/>
    <w:rsid w:val="00853A71"/>
    <w:rsid w:val="00861A07"/>
    <w:rsid w:val="008644FF"/>
    <w:rsid w:val="00877BF2"/>
    <w:rsid w:val="008C02D8"/>
    <w:rsid w:val="008C3870"/>
    <w:rsid w:val="008F7A3B"/>
    <w:rsid w:val="00910DCE"/>
    <w:rsid w:val="00924542"/>
    <w:rsid w:val="009339A6"/>
    <w:rsid w:val="0093509D"/>
    <w:rsid w:val="00935826"/>
    <w:rsid w:val="009A4038"/>
    <w:rsid w:val="009A532D"/>
    <w:rsid w:val="009B7D72"/>
    <w:rsid w:val="009C0579"/>
    <w:rsid w:val="009C5166"/>
    <w:rsid w:val="009D207A"/>
    <w:rsid w:val="009D530A"/>
    <w:rsid w:val="009D57C0"/>
    <w:rsid w:val="009D625F"/>
    <w:rsid w:val="009F5FE7"/>
    <w:rsid w:val="00A029B7"/>
    <w:rsid w:val="00A0484B"/>
    <w:rsid w:val="00A05722"/>
    <w:rsid w:val="00A07745"/>
    <w:rsid w:val="00A15C81"/>
    <w:rsid w:val="00A50A89"/>
    <w:rsid w:val="00A66831"/>
    <w:rsid w:val="00A80EC3"/>
    <w:rsid w:val="00A859BD"/>
    <w:rsid w:val="00A87C21"/>
    <w:rsid w:val="00AA2EF2"/>
    <w:rsid w:val="00AB6160"/>
    <w:rsid w:val="00AD79B4"/>
    <w:rsid w:val="00B03A4B"/>
    <w:rsid w:val="00B12AA3"/>
    <w:rsid w:val="00B13DD8"/>
    <w:rsid w:val="00B1658C"/>
    <w:rsid w:val="00B21F96"/>
    <w:rsid w:val="00B34924"/>
    <w:rsid w:val="00B54453"/>
    <w:rsid w:val="00B6189C"/>
    <w:rsid w:val="00B64D5F"/>
    <w:rsid w:val="00B866AB"/>
    <w:rsid w:val="00B90AE3"/>
    <w:rsid w:val="00BA465F"/>
    <w:rsid w:val="00BB1C6E"/>
    <w:rsid w:val="00BB1C6F"/>
    <w:rsid w:val="00BB237C"/>
    <w:rsid w:val="00BC10C5"/>
    <w:rsid w:val="00BF3FEB"/>
    <w:rsid w:val="00BF494D"/>
    <w:rsid w:val="00C013D2"/>
    <w:rsid w:val="00C11686"/>
    <w:rsid w:val="00C144A8"/>
    <w:rsid w:val="00C24944"/>
    <w:rsid w:val="00C572F6"/>
    <w:rsid w:val="00C576B3"/>
    <w:rsid w:val="00C634DF"/>
    <w:rsid w:val="00C81BD5"/>
    <w:rsid w:val="00C86643"/>
    <w:rsid w:val="00C93642"/>
    <w:rsid w:val="00C97DC3"/>
    <w:rsid w:val="00CA205E"/>
    <w:rsid w:val="00CB77C1"/>
    <w:rsid w:val="00CB7F03"/>
    <w:rsid w:val="00CC0B7A"/>
    <w:rsid w:val="00D0414F"/>
    <w:rsid w:val="00D04F3E"/>
    <w:rsid w:val="00D21C04"/>
    <w:rsid w:val="00D33F5B"/>
    <w:rsid w:val="00D50633"/>
    <w:rsid w:val="00D608FF"/>
    <w:rsid w:val="00D620B4"/>
    <w:rsid w:val="00D64FDF"/>
    <w:rsid w:val="00D660D6"/>
    <w:rsid w:val="00D76175"/>
    <w:rsid w:val="00D93660"/>
    <w:rsid w:val="00DA5161"/>
    <w:rsid w:val="00DA6F29"/>
    <w:rsid w:val="00DB0334"/>
    <w:rsid w:val="00DB1CCF"/>
    <w:rsid w:val="00DD18A1"/>
    <w:rsid w:val="00DD7245"/>
    <w:rsid w:val="00E16579"/>
    <w:rsid w:val="00E224CC"/>
    <w:rsid w:val="00E25DBE"/>
    <w:rsid w:val="00E30DD9"/>
    <w:rsid w:val="00E5527C"/>
    <w:rsid w:val="00E56E6D"/>
    <w:rsid w:val="00E61660"/>
    <w:rsid w:val="00E63796"/>
    <w:rsid w:val="00E871B2"/>
    <w:rsid w:val="00EC094F"/>
    <w:rsid w:val="00ED03B0"/>
    <w:rsid w:val="00ED1E4D"/>
    <w:rsid w:val="00EF063D"/>
    <w:rsid w:val="00EF587C"/>
    <w:rsid w:val="00EF62CF"/>
    <w:rsid w:val="00F3184C"/>
    <w:rsid w:val="00F42019"/>
    <w:rsid w:val="00F52F51"/>
    <w:rsid w:val="00F5501D"/>
    <w:rsid w:val="00F648BA"/>
    <w:rsid w:val="00F77522"/>
    <w:rsid w:val="00F77CF1"/>
    <w:rsid w:val="00F811C5"/>
    <w:rsid w:val="00F87694"/>
    <w:rsid w:val="00FB6E24"/>
    <w:rsid w:val="022FCCA8"/>
    <w:rsid w:val="247088A5"/>
    <w:rsid w:val="391575FA"/>
    <w:rsid w:val="3E45B551"/>
    <w:rsid w:val="4C4D7FDF"/>
    <w:rsid w:val="50DB7B5A"/>
    <w:rsid w:val="6E7CB13E"/>
    <w:rsid w:val="7639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36B71C8"/>
  <w15:chartTrackingRefBased/>
  <w15:docId w15:val="{470DA474-67FE-4316-A7F3-F5904B421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PA" w:eastAsia="es-P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D03B0"/>
    <w:rPr>
      <w:lang w:val="en-US"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after="60" w:line="220" w:lineRule="atLeast"/>
      <w:outlineLvl w:val="1"/>
    </w:pPr>
    <w:rPr>
      <w:rFonts w:ascii="Tahoma" w:eastAsia="MS Mincho" w:hAnsi="Tahoma" w:cs="Tahoma"/>
      <w:b/>
      <w:spacing w:val="10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rPr>
      <w:rFonts w:ascii="Cambria" w:eastAsia="MS Gothic" w:hAnsi="Cambria" w:cs="Times New Roman"/>
      <w:b/>
      <w:bCs/>
      <w:color w:val="4F81BD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link w:val="BodyText3"/>
    <w:rPr>
      <w:sz w:val="16"/>
      <w:szCs w:val="16"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val="en-US" w:eastAsia="en-US"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table" w:styleId="TableGrid">
    <w:name w:val="Table Grid"/>
    <w:basedOn w:val="TableNormal"/>
    <w:uiPriority w:val="39"/>
    <w:rsid w:val="005666AC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eNormal"/>
    <w:next w:val="TableGrid"/>
    <w:uiPriority w:val="39"/>
    <w:rsid w:val="001B6DE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eNormal"/>
    <w:next w:val="TableGrid"/>
    <w:uiPriority w:val="39"/>
    <w:rsid w:val="00DB1CCF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1">
    <w:name w:val="Tabla con cuadrícula11"/>
    <w:basedOn w:val="TableNormal"/>
    <w:next w:val="TableGrid"/>
    <w:uiPriority w:val="59"/>
    <w:rsid w:val="00F5501D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eNormal"/>
    <w:next w:val="TableGrid"/>
    <w:uiPriority w:val="59"/>
    <w:rsid w:val="009D57C0"/>
    <w:rPr>
      <w:rFonts w:ascii="Calibri" w:eastAsia="Calibri" w:hAnsi="Calibri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eNormal"/>
    <w:next w:val="TableGrid"/>
    <w:uiPriority w:val="39"/>
    <w:rsid w:val="000B60A7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5">
    <w:name w:val="Tabla con cuadrícula5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eNormal"/>
    <w:next w:val="TableGrid"/>
    <w:uiPriority w:val="39"/>
    <w:rsid w:val="009339A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7">
    <w:name w:val="Tabla con cuadrícula7"/>
    <w:basedOn w:val="TableNormal"/>
    <w:next w:val="TableGrid"/>
    <w:uiPriority w:val="39"/>
    <w:rsid w:val="000B6195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3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Curriculum%20cronol&#243;gic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194535D730FC4F91776C9D49A3D6D6" ma:contentTypeVersion="15" ma:contentTypeDescription="Crear nuevo documento." ma:contentTypeScope="" ma:versionID="97a84b6b164b3ae9936ac9c7f534aadf">
  <xsd:schema xmlns:xsd="http://www.w3.org/2001/XMLSchema" xmlns:xs="http://www.w3.org/2001/XMLSchema" xmlns:p="http://schemas.microsoft.com/office/2006/metadata/properties" xmlns:ns2="cea94bc2-3398-4f79-ba6a-0997bda510f7" xmlns:ns3="c4e61caa-2111-433d-b45f-1727ae8e0d72" targetNamespace="http://schemas.microsoft.com/office/2006/metadata/properties" ma:root="true" ma:fieldsID="4d84c1a09ecda22d13286bb4c908924d" ns2:_="" ns3:_="">
    <xsd:import namespace="cea94bc2-3398-4f79-ba6a-0997bda510f7"/>
    <xsd:import namespace="c4e61caa-2111-433d-b45f-1727ae8e0d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94bc2-3398-4f79-ba6a-0997bda510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7f020ea5-912c-469e-8608-9fe5dff9e33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e61caa-2111-433d-b45f-1727ae8e0d72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6feb71a-bc62-4829-af28-a85e60b2bb15}" ma:internalName="TaxCatchAll" ma:showField="CatchAllData" ma:web="c4e61caa-2111-433d-b45f-1727ae8e0d7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ea94bc2-3398-4f79-ba6a-0997bda510f7">
      <Terms xmlns="http://schemas.microsoft.com/office/infopath/2007/PartnerControls"/>
    </lcf76f155ced4ddcb4097134ff3c332f>
    <TaxCatchAll xmlns="c4e61caa-2111-433d-b45f-1727ae8e0d72" xsi:nil="true"/>
  </documentManagement>
</p:properties>
</file>

<file path=customXml/itemProps1.xml><?xml version="1.0" encoding="utf-8"?>
<ds:datastoreItem xmlns:ds="http://schemas.openxmlformats.org/officeDocument/2006/customXml" ds:itemID="{366C30E7-94E0-4F4B-A6B1-0FBA56160F9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024BF1-DA7B-4D29-99CF-858E74C8ED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a94bc2-3398-4f79-ba6a-0997bda510f7"/>
    <ds:schemaRef ds:uri="c4e61caa-2111-433d-b45f-1727ae8e0d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47B0BF-E1F4-46A6-A8A2-F5664BEFF417}">
  <ds:schemaRefs>
    <ds:schemaRef ds:uri="http://schemas.microsoft.com/office/2006/metadata/properties"/>
    <ds:schemaRef ds:uri="http://schemas.microsoft.com/office/infopath/2007/PartnerControls"/>
    <ds:schemaRef ds:uri="cea94bc2-3398-4f79-ba6a-0997bda510f7"/>
    <ds:schemaRef ds:uri="c4e61caa-2111-433d-b45f-1727ae8e0d7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Curriculum cronológico</Template>
  <TotalTime>42</TotalTime>
  <Pages>4</Pages>
  <Words>429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Almillategui</dc:creator>
  <cp:keywords/>
  <cp:lastModifiedBy>Logistics-isc</cp:lastModifiedBy>
  <cp:revision>30</cp:revision>
  <cp:lastPrinted>2024-11-13T15:08:00Z</cp:lastPrinted>
  <dcterms:created xsi:type="dcterms:W3CDTF">2024-11-08T14:09:00Z</dcterms:created>
  <dcterms:modified xsi:type="dcterms:W3CDTF">2024-11-13T16:47:00Z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TC060915233082</vt:lpwstr>
  </property>
  <property fmtid="{D5CDD505-2E9C-101B-9397-08002B2CF9AE}" pid="3" name="ContentTypeId">
    <vt:lpwstr>0x0101007C194535D730FC4F91776C9D49A3D6D6</vt:lpwstr>
  </property>
  <property fmtid="{D5CDD505-2E9C-101B-9397-08002B2CF9AE}" pid="4" name="MediaServiceImageTags">
    <vt:lpwstr/>
  </property>
</Properties>
</file>