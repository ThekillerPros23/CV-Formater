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416D5699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  <w:r w:rsidR="008E5238" w:rsidRPr="008E5238">
        <w:rPr>
          <w:rFonts w:ascii="Cambria" w:hAnsi="Cambria"/>
          <w:b w:val="0"/>
          <w:sz w:val="28"/>
          <w:szCs w:val="28"/>
          <w:u w:val="single"/>
        </w:rPr>
        <w:t>MESSMAN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0F8741B1">
                <wp:simplePos x="0" y="0"/>
                <wp:positionH relativeFrom="column">
                  <wp:posOffset>-157497</wp:posOffset>
                </wp:positionH>
                <wp:positionV relativeFrom="paragraph">
                  <wp:posOffset>432864</wp:posOffset>
                </wp:positionV>
                <wp:extent cx="987751" cy="1186249"/>
                <wp:effectExtent l="0" t="0" r="22225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751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4pt;margin-top:34.1pt;width:77.8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7435" w:type="dxa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541"/>
      </w:tblGrid>
      <w:tr w:rsidR="000A3898" w:rsidRPr="00853A71" w14:paraId="7ECCFD37" w14:textId="77777777" w:rsidTr="00E93EF2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278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E93EF2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278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E93EF2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93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E93EF2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93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E93EF2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93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E93EF2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278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2141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E93EF2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004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Lb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74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541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2270"/>
      </w:tblGrid>
      <w:tr w:rsidR="00B54453" w:rsidRPr="00B54453" w14:paraId="3DFE1312" w14:textId="77777777" w:rsidTr="00E93EF2">
        <w:tc>
          <w:tcPr>
            <w:tcW w:w="9355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E93EF2">
        <w:tc>
          <w:tcPr>
            <w:tcW w:w="2906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293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519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E93EF2">
        <w:tc>
          <w:tcPr>
            <w:tcW w:w="2906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93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519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E93EF2">
        <w:tc>
          <w:tcPr>
            <w:tcW w:w="1763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638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747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1937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22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E93EF2">
        <w:tc>
          <w:tcPr>
            <w:tcW w:w="1763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38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47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937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2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711"/>
      </w:tblGrid>
      <w:tr w:rsidR="007364C4" w:rsidRPr="00A80EC3" w14:paraId="2B8675EE" w14:textId="77777777" w:rsidTr="00E93EF2">
        <w:tc>
          <w:tcPr>
            <w:tcW w:w="9355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E93EF2">
        <w:tc>
          <w:tcPr>
            <w:tcW w:w="22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19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210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711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E93EF2">
        <w:tc>
          <w:tcPr>
            <w:tcW w:w="22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1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544"/>
        <w:gridCol w:w="1087"/>
        <w:gridCol w:w="1028"/>
        <w:gridCol w:w="792"/>
        <w:gridCol w:w="754"/>
        <w:gridCol w:w="1137"/>
        <w:gridCol w:w="1470"/>
      </w:tblGrid>
      <w:tr w:rsidR="00EC094F" w:rsidRPr="00A87C21" w14:paraId="089663D5" w14:textId="77777777" w:rsidTr="00E93EF2">
        <w:trPr>
          <w:trHeight w:val="638"/>
        </w:trPr>
        <w:tc>
          <w:tcPr>
            <w:tcW w:w="1543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44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87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28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792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75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137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470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E93EF2">
        <w:trPr>
          <w:trHeight w:val="638"/>
        </w:trPr>
        <w:tc>
          <w:tcPr>
            <w:tcW w:w="1543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8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92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5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7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70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4. PERSONAL DOCUMENTATION / SEAFARER DOCUMENTATION</w:t>
      </w:r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E93EF2">
        <w:trPr>
          <w:trHeight w:val="275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93EF2">
        <w:trPr>
          <w:trHeight w:val="596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93EF2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93EF2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93EF2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93EF2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93EF2">
        <w:trPr>
          <w:trHeight w:val="351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93EF2">
        <w:trPr>
          <w:trHeight w:val="351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93EF2">
        <w:trPr>
          <w:trHeight w:val="271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93EF2">
        <w:trPr>
          <w:trHeight w:val="353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93EF2">
        <w:trPr>
          <w:trHeight w:val="231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E93EF2">
        <w:trPr>
          <w:trHeight w:val="570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93EF2">
        <w:trPr>
          <w:trHeight w:val="570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F27E14" w:rsidRPr="00BB237C" w14:paraId="2DC91414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0071137" w14:textId="06D1EEC7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A2C3C47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E114CB4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8B8783A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E8EC97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04D3575C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B33E7B4" w14:textId="318B95C2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14CDBFA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C9FDBC3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BBEAECA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446B40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31ECB5D1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B13520B" w14:textId="5042761D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F3F5320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B64D860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CDCE7E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7775BD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4AEC2D0D" w14:textId="77777777" w:rsidTr="00E93EF2">
        <w:trPr>
          <w:trHeight w:val="36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C829A0B" w14:textId="20CD599D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5C8444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D4B1099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C8AD00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4A1B6BD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4458A722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502D191" w14:textId="1CB290CC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82E9393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E03774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DBC612A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EE86432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43F13845" w14:textId="77777777" w:rsidTr="00E93EF2">
        <w:trPr>
          <w:trHeight w:val="460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6141816" w14:textId="33826E52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BECCF26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6D39F66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96E78A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B3D9105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1D835100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8088589" w14:textId="7BCDE5F7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9F7A3C7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C52B5F3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1B0F02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51B9080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60AEC99A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1C71FF3" w14:textId="794FA4A3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F219AE5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740396E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5E7FC90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FD104B8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3F06979E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93FDB53" w14:textId="6D039D1A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lastRenderedPageBreak/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CDD53F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07AA069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68C3C5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2B3E6C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156D4E26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573C4BC" w14:textId="55C741EA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4F5662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FB1D1A1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C3FA35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62B2AB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12054C58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76FC2C1" w14:textId="0F83562F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8F4A70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527B336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F12D04C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FCDB77E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4D68F9C3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C791314" w14:textId="2E215EC4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BDDC2F4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58CD891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D08EB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72BFBD5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229D54E9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759871B" w14:textId="750A2FBF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F27E14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Training for Oil and chemical cargo tanker Operations 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0A108C6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CDA7855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4473E02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228036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2775A296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94931D2" w14:textId="6F829272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8093B4E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534D61B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706C18B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93BD561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0E9B630C" w14:textId="77777777" w:rsidTr="00E93EF2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64D592E" w14:textId="74986E54" w:rsidR="00F27E14" w:rsidRPr="00CA205E" w:rsidRDefault="004F2FE8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Ratings forming part of a navigational watch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062E684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D32479E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F2674B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E5941A" w14:textId="77777777" w:rsidR="00F27E14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1A717B7E" w14:textId="5DCFEDE0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7E91DF70" w14:textId="1DDC7593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 xml:space="preserve">6. WORK </w:t>
      </w:r>
      <w:r w:rsidR="00525D3E" w:rsidRPr="00525D3E">
        <w:rPr>
          <w:rFonts w:ascii="Cambria" w:hAnsi="Cambria"/>
          <w:b/>
          <w:bCs/>
          <w:sz w:val="24"/>
          <w:szCs w:val="24"/>
        </w:rPr>
        <w:t>EXPERIENCE</w:t>
      </w:r>
      <w:r w:rsidR="00525D3E">
        <w:rPr>
          <w:rFonts w:ascii="Cambria" w:hAnsi="Cambria"/>
          <w:b/>
          <w:bCs/>
          <w:sz w:val="24"/>
          <w:szCs w:val="24"/>
        </w:rPr>
        <w:t xml:space="preserve"> </w:t>
      </w:r>
      <w:r w:rsidR="00ED03B0" w:rsidRPr="00D64FDF">
        <w:rPr>
          <w:rFonts w:ascii="Cambria" w:hAnsi="Cambria"/>
          <w:b/>
          <w:bCs/>
          <w:sz w:val="24"/>
          <w:szCs w:val="24"/>
        </w:rPr>
        <w:t>ONSHORE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93EF2">
        <w:trPr>
          <w:trHeight w:val="638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93EF2">
        <w:trPr>
          <w:trHeight w:val="638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02959051" w14:textId="77777777" w:rsidR="00722474" w:rsidRDefault="00722474" w:rsidP="0072247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 HIGHEST LEVEL OF EDUCATION / OTHER TRAINING OR CERTIFICATE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0"/>
        <w:gridCol w:w="2675"/>
        <w:gridCol w:w="1658"/>
        <w:gridCol w:w="1658"/>
        <w:gridCol w:w="1582"/>
      </w:tblGrid>
      <w:tr w:rsidR="00722474" w:rsidRPr="00722474" w14:paraId="07F623BB" w14:textId="77777777" w:rsidTr="00722474">
        <w:trPr>
          <w:trHeight w:val="475"/>
          <w:jc w:val="center"/>
        </w:trPr>
        <w:tc>
          <w:tcPr>
            <w:tcW w:w="97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CE35E3" w14:textId="77777777" w:rsidR="00722474" w:rsidRDefault="00722474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722474" w:rsidRPr="00722474" w14:paraId="1304123E" w14:textId="77777777" w:rsidTr="00722474">
        <w:trPr>
          <w:trHeight w:val="475"/>
          <w:jc w:val="center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8C57462" w14:textId="77777777" w:rsidR="00722474" w:rsidRDefault="00722474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A0E96F7" w14:textId="77777777" w:rsidR="00722474" w:rsidRDefault="00722474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C24085" w14:textId="77777777" w:rsidR="00722474" w:rsidRDefault="00722474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3321067" w14:textId="77777777" w:rsidR="00722474" w:rsidRDefault="00722474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32ABE9FA" w14:textId="77777777" w:rsidR="00722474" w:rsidRDefault="00722474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83BFC42" w14:textId="77777777" w:rsidR="00722474" w:rsidRDefault="00722474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004931B1" w14:textId="77777777" w:rsidR="00722474" w:rsidRDefault="00722474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722474" w:rsidRPr="00722474" w14:paraId="4D4F9E5E" w14:textId="77777777" w:rsidTr="00722474">
        <w:trPr>
          <w:trHeight w:val="475"/>
          <w:jc w:val="center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3C9E2F" w14:textId="77777777" w:rsidR="00722474" w:rsidRDefault="00722474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8D21C3" w14:textId="77777777" w:rsidR="00722474" w:rsidRDefault="00722474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54F3BB" w14:textId="77777777" w:rsidR="00722474" w:rsidRDefault="00722474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17281F" w14:textId="77777777" w:rsidR="00722474" w:rsidRDefault="00722474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6B0946" w14:textId="77777777" w:rsidR="00722474" w:rsidRDefault="00722474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6FB2F341" w14:textId="3F2B0424" w:rsidR="00E93EF2" w:rsidRDefault="00E93EF2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49B051A0" w14:textId="2B54CFC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5337E5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2A75A60A" w14:textId="77777777" w:rsidR="00702B4B" w:rsidRPr="009339A6" w:rsidRDefault="00702B4B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64C02461" w14:textId="54E91408" w:rsidR="009339A6" w:rsidRPr="009339A6" w:rsidRDefault="005337E5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lastRenderedPageBreak/>
        <w:t>9</w:t>
      </w:r>
      <w:r w:rsidR="009339A6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. </w:t>
      </w:r>
      <w:r w:rsidR="009339A6" w:rsidRPr="009339A6">
        <w:rPr>
          <w:rFonts w:ascii="Calibri" w:eastAsia="Calibri" w:hAnsi="Calibri"/>
          <w:b/>
          <w:bCs/>
          <w:sz w:val="24"/>
          <w:szCs w:val="24"/>
          <w:lang w:eastAsia="en-US"/>
        </w:rPr>
        <w:t>SKILLS / RESPONSIBILITIES / LEARNING EXPERIENCE / ACHIEVEMENTS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0"/>
        <w:gridCol w:w="1065"/>
        <w:gridCol w:w="1130"/>
      </w:tblGrid>
      <w:tr w:rsidR="001F1ECB" w:rsidRPr="00466704" w14:paraId="2D195DB8" w14:textId="77777777" w:rsidTr="00E93EF2">
        <w:trPr>
          <w:trHeight w:val="588"/>
        </w:trPr>
        <w:tc>
          <w:tcPr>
            <w:tcW w:w="7460" w:type="dxa"/>
            <w:shd w:val="clear" w:color="auto" w:fill="8EAADB" w:themeFill="accent1" w:themeFillTint="99"/>
          </w:tcPr>
          <w:p w14:paraId="1F99D43E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SKILLS / RESPONSIBILITIES / LEARNING EXPERIENCE / ACHIEVEMENTS</w:t>
            </w:r>
          </w:p>
        </w:tc>
        <w:tc>
          <w:tcPr>
            <w:tcW w:w="1065" w:type="dxa"/>
            <w:shd w:val="clear" w:color="auto" w:fill="8EAADB" w:themeFill="accent1" w:themeFillTint="99"/>
          </w:tcPr>
          <w:p w14:paraId="6B70000C" w14:textId="77777777" w:rsidR="001F1ECB" w:rsidRPr="00466704" w:rsidRDefault="001F1ECB" w:rsidP="007E5683">
            <w:pPr>
              <w:spacing w:line="360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1130" w:type="dxa"/>
            <w:shd w:val="clear" w:color="auto" w:fill="8EAADB" w:themeFill="accent1" w:themeFillTint="99"/>
          </w:tcPr>
          <w:p w14:paraId="42BECF09" w14:textId="77777777" w:rsidR="001F1ECB" w:rsidRPr="00466704" w:rsidRDefault="001F1ECB" w:rsidP="007E5683">
            <w:pPr>
              <w:spacing w:line="360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1F1ECB" w:rsidRPr="00466704" w14:paraId="3547B63B" w14:textId="77777777" w:rsidTr="00E93EF2">
        <w:trPr>
          <w:trHeight w:val="362"/>
        </w:trPr>
        <w:tc>
          <w:tcPr>
            <w:tcW w:w="7460" w:type="dxa"/>
            <w:shd w:val="clear" w:color="auto" w:fill="auto"/>
          </w:tcPr>
          <w:p w14:paraId="412D2054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Hard work</w: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ing</w:t>
            </w:r>
          </w:p>
        </w:tc>
        <w:tc>
          <w:tcPr>
            <w:tcW w:w="1065" w:type="dxa"/>
            <w:shd w:val="clear" w:color="auto" w:fill="auto"/>
          </w:tcPr>
          <w:p w14:paraId="7B3E111A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17230371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744312AD" w14:textId="77777777" w:rsidTr="00E93EF2">
        <w:trPr>
          <w:trHeight w:val="588"/>
        </w:trPr>
        <w:tc>
          <w:tcPr>
            <w:tcW w:w="7460" w:type="dxa"/>
            <w:shd w:val="clear" w:color="auto" w:fill="auto"/>
          </w:tcPr>
          <w:p w14:paraId="1B26C768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Well Organized and effective support skills, being able to take the initiative with jobs at hand. Proper cleaning techniques and chemical handling</w:t>
            </w:r>
          </w:p>
        </w:tc>
        <w:tc>
          <w:tcPr>
            <w:tcW w:w="1065" w:type="dxa"/>
            <w:shd w:val="clear" w:color="auto" w:fill="auto"/>
          </w:tcPr>
          <w:p w14:paraId="39BCAFAE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16AC8A51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7A34AF26" w14:textId="77777777" w:rsidTr="00E93EF2">
        <w:trPr>
          <w:trHeight w:val="588"/>
        </w:trPr>
        <w:tc>
          <w:tcPr>
            <w:tcW w:w="7460" w:type="dxa"/>
            <w:shd w:val="clear" w:color="auto" w:fill="auto"/>
          </w:tcPr>
          <w:p w14:paraId="4C305B1A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Ability to work positively and cooperatively in a diverse team environment to meet the entire housekeeping operation.</w:t>
            </w:r>
          </w:p>
        </w:tc>
        <w:tc>
          <w:tcPr>
            <w:tcW w:w="1065" w:type="dxa"/>
            <w:shd w:val="clear" w:color="auto" w:fill="auto"/>
          </w:tcPr>
          <w:p w14:paraId="7623CFC8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56E7159B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2C4802FC" w14:textId="77777777" w:rsidTr="00E93EF2">
        <w:trPr>
          <w:trHeight w:val="588"/>
        </w:trPr>
        <w:tc>
          <w:tcPr>
            <w:tcW w:w="7460" w:type="dxa"/>
            <w:shd w:val="clear" w:color="auto" w:fill="auto"/>
          </w:tcPr>
          <w:p w14:paraId="52304ED2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Demonstrated aptitude and monitors at all times company´s OPP procedures for sanitation and cleanliness. </w:t>
            </w:r>
          </w:p>
        </w:tc>
        <w:tc>
          <w:tcPr>
            <w:tcW w:w="1065" w:type="dxa"/>
            <w:shd w:val="clear" w:color="auto" w:fill="auto"/>
          </w:tcPr>
          <w:p w14:paraId="224CBE9C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753924DC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32ACC202" w14:textId="77777777" w:rsidTr="00E93EF2">
        <w:trPr>
          <w:trHeight w:val="588"/>
        </w:trPr>
        <w:tc>
          <w:tcPr>
            <w:tcW w:w="7460" w:type="dxa"/>
            <w:shd w:val="clear" w:color="auto" w:fill="auto"/>
          </w:tcPr>
          <w:p w14:paraId="61A74926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Always in compliance with the company´s environmental policies and be committed to safeguarding the environment and performed all related duties and worn the proper PPE as required at all times.</w:t>
            </w:r>
          </w:p>
        </w:tc>
        <w:tc>
          <w:tcPr>
            <w:tcW w:w="1065" w:type="dxa"/>
            <w:shd w:val="clear" w:color="auto" w:fill="auto"/>
          </w:tcPr>
          <w:p w14:paraId="69AE1B35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5756A961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577F8E36" w14:textId="77777777" w:rsidTr="00E93EF2">
        <w:trPr>
          <w:trHeight w:val="588"/>
        </w:trPr>
        <w:tc>
          <w:tcPr>
            <w:tcW w:w="7460" w:type="dxa"/>
            <w:shd w:val="clear" w:color="auto" w:fill="auto"/>
          </w:tcPr>
          <w:p w14:paraId="289BA36A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Active worker and responsible Seaman able to adjust to a variety of activities such as: cleaning and sanitizing cabins, uploading and downloading provision, manipulate laundry equipment, handle cleaning machines, such as: Scrubbing machine, suction machine, shampooing machine, steaming machine, dealing with chemicals, doing the fogging, delivering food in quarantine areas, etc. </w:t>
            </w:r>
          </w:p>
        </w:tc>
        <w:tc>
          <w:tcPr>
            <w:tcW w:w="1065" w:type="dxa"/>
            <w:shd w:val="clear" w:color="auto" w:fill="auto"/>
          </w:tcPr>
          <w:p w14:paraId="75D8E76E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1D336392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61B59ABF" w14:textId="77777777" w:rsidTr="00E93EF2">
        <w:trPr>
          <w:trHeight w:val="588"/>
        </w:trPr>
        <w:tc>
          <w:tcPr>
            <w:tcW w:w="7460" w:type="dxa"/>
            <w:shd w:val="clear" w:color="auto" w:fill="auto"/>
          </w:tcPr>
          <w:p w14:paraId="537F93F8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F2943">
              <w:rPr>
                <w:rFonts w:ascii="Calibri" w:eastAsia="Calibri" w:hAnsi="Calibri"/>
                <w:sz w:val="22"/>
                <w:szCs w:val="22"/>
                <w:lang w:eastAsia="en-US"/>
              </w:rPr>
              <w:t>Friendly, open-minded, organized, and effective in providing support, with the ability to take initiative with tasks at hand. Proficient in proper cleaning techniques and chemical handling.</w:t>
            </w:r>
          </w:p>
        </w:tc>
        <w:tc>
          <w:tcPr>
            <w:tcW w:w="1065" w:type="dxa"/>
            <w:shd w:val="clear" w:color="auto" w:fill="auto"/>
          </w:tcPr>
          <w:p w14:paraId="605C6F94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55315C7A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7CED3329" w14:textId="77777777" w:rsidTr="00E93EF2">
        <w:trPr>
          <w:trHeight w:val="588"/>
        </w:trPr>
        <w:tc>
          <w:tcPr>
            <w:tcW w:w="7460" w:type="dxa"/>
            <w:shd w:val="clear" w:color="auto" w:fill="auto"/>
          </w:tcPr>
          <w:p w14:paraId="0EFE76D8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F2943">
              <w:rPr>
                <w:rFonts w:ascii="Calibri" w:eastAsia="Calibri" w:hAnsi="Calibri"/>
                <w:sz w:val="22"/>
                <w:szCs w:val="22"/>
                <w:lang w:eastAsia="en-US"/>
              </w:rPr>
              <w:t>Ability to work cooperatively every day, using common sense in a multicultural environment to meet the demands of the entire housekeeping operation.</w:t>
            </w:r>
          </w:p>
        </w:tc>
        <w:tc>
          <w:tcPr>
            <w:tcW w:w="1065" w:type="dxa"/>
            <w:shd w:val="clear" w:color="auto" w:fill="auto"/>
          </w:tcPr>
          <w:p w14:paraId="5321EDB2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57A8AC77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E93EF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C37D3" w14:textId="77777777" w:rsidR="007D014E" w:rsidRDefault="007D014E">
      <w:r>
        <w:separator/>
      </w:r>
    </w:p>
  </w:endnote>
  <w:endnote w:type="continuationSeparator" w:id="0">
    <w:p w14:paraId="0780EFA4" w14:textId="77777777" w:rsidR="007D014E" w:rsidRDefault="007D0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DDC87" w14:textId="37928F85" w:rsidR="006A4B81" w:rsidRPr="00525D3E" w:rsidRDefault="006A4B81" w:rsidP="006A4B81">
    <w:pPr>
      <w:tabs>
        <w:tab w:val="center" w:pos="4320"/>
        <w:tab w:val="right" w:pos="8640"/>
      </w:tabs>
      <w:jc w:val="right"/>
      <w:rPr>
        <w:lang w:val="fr-FR"/>
      </w:rPr>
    </w:pPr>
    <w:r w:rsidRPr="00525D3E">
      <w:rPr>
        <w:lang w:val="fr-FR"/>
      </w:rPr>
      <w:t>C</w:t>
    </w:r>
    <w:r w:rsidR="00525D3E" w:rsidRPr="00525D3E">
      <w:rPr>
        <w:lang w:val="fr-FR"/>
      </w:rPr>
      <w:t>ode</w:t>
    </w:r>
    <w:r w:rsidRPr="00525D3E">
      <w:rPr>
        <w:lang w:val="fr-FR"/>
      </w:rPr>
      <w:t>: F-PMSSA-01-</w:t>
    </w:r>
    <w:r w:rsidR="009C4F1F" w:rsidRPr="00525D3E">
      <w:rPr>
        <w:lang w:val="fr-FR"/>
      </w:rPr>
      <w:t>E</w:t>
    </w:r>
  </w:p>
  <w:p w14:paraId="7CC2066C" w14:textId="5A481F97" w:rsidR="006A4B81" w:rsidRPr="00525D3E" w:rsidRDefault="006A4B81" w:rsidP="006A4B81">
    <w:pPr>
      <w:tabs>
        <w:tab w:val="center" w:pos="4320"/>
        <w:tab w:val="right" w:pos="8640"/>
      </w:tabs>
      <w:jc w:val="right"/>
      <w:rPr>
        <w:lang w:val="fr-FR"/>
      </w:rPr>
    </w:pPr>
    <w:proofErr w:type="spellStart"/>
    <w:r w:rsidRPr="00525D3E">
      <w:rPr>
        <w:lang w:val="fr-FR"/>
      </w:rPr>
      <w:t>Revisi</w:t>
    </w:r>
    <w:r w:rsidR="00525D3E" w:rsidRPr="00525D3E">
      <w:rPr>
        <w:lang w:val="fr-FR"/>
      </w:rPr>
      <w:t>o</w:t>
    </w:r>
    <w:r w:rsidRPr="00525D3E">
      <w:rPr>
        <w:lang w:val="fr-FR"/>
      </w:rPr>
      <w:t>n</w:t>
    </w:r>
    <w:proofErr w:type="spellEnd"/>
    <w:r w:rsidRPr="00525D3E">
      <w:rPr>
        <w:lang w:val="fr-FR"/>
      </w:rPr>
      <w:t>: 02</w:t>
    </w:r>
  </w:p>
  <w:p w14:paraId="167AADE0" w14:textId="77777777" w:rsidR="00525D3E" w:rsidRPr="00525D3E" w:rsidRDefault="00525D3E" w:rsidP="006A4B81">
    <w:pPr>
      <w:tabs>
        <w:tab w:val="center" w:pos="4320"/>
        <w:tab w:val="right" w:pos="8640"/>
      </w:tabs>
      <w:jc w:val="right"/>
      <w:rPr>
        <w:lang w:val="fr-FR"/>
      </w:rPr>
    </w:pPr>
    <w:r w:rsidRPr="00525D3E">
      <w:rPr>
        <w:lang w:val="fr-FR"/>
      </w:rPr>
      <w:t xml:space="preserve">Date: 07 </w:t>
    </w:r>
    <w:proofErr w:type="spellStart"/>
    <w:r w:rsidRPr="00525D3E">
      <w:rPr>
        <w:lang w:val="fr-FR"/>
      </w:rPr>
      <w:t>November</w:t>
    </w:r>
    <w:proofErr w:type="spellEnd"/>
    <w:r w:rsidRPr="00525D3E">
      <w:rPr>
        <w:lang w:val="fr-FR"/>
      </w:rPr>
      <w:t xml:space="preserve"> 2024</w:t>
    </w:r>
  </w:p>
  <w:p w14:paraId="77C6B43A" w14:textId="09012C1D" w:rsidR="006A4B81" w:rsidRPr="00525D3E" w:rsidRDefault="006A4B81" w:rsidP="006A4B81">
    <w:pPr>
      <w:tabs>
        <w:tab w:val="center" w:pos="4320"/>
        <w:tab w:val="right" w:pos="8640"/>
      </w:tabs>
      <w:jc w:val="right"/>
      <w:rPr>
        <w:lang w:val="fr-FR"/>
      </w:rPr>
    </w:pPr>
    <w:r w:rsidRPr="00525D3E">
      <w:rPr>
        <w:lang w:val="fr-FR"/>
      </w:rPr>
      <w:t>P</w:t>
    </w:r>
    <w:r w:rsidR="00525D3E" w:rsidRPr="00525D3E">
      <w:rPr>
        <w:lang w:val="fr-FR"/>
      </w:rPr>
      <w:t>ag</w:t>
    </w:r>
    <w:r w:rsidR="00525D3E">
      <w:rPr>
        <w:lang w:val="fr-FR"/>
      </w:rPr>
      <w:t>e</w:t>
    </w:r>
    <w:r w:rsidRPr="00525D3E">
      <w:rPr>
        <w:lang w:val="fr-FR"/>
      </w:rPr>
      <w:t xml:space="preserve"> </w:t>
    </w:r>
    <w:r w:rsidRPr="006A4B81">
      <w:rPr>
        <w:b/>
        <w:bCs/>
      </w:rPr>
      <w:fldChar w:fldCharType="begin"/>
    </w:r>
    <w:r w:rsidRPr="00525D3E">
      <w:rPr>
        <w:b/>
        <w:bCs/>
        <w:lang w:val="fr-FR"/>
      </w:rPr>
      <w:instrText>PAGE  \* Arabic  \* MERGEFORMAT</w:instrText>
    </w:r>
    <w:r w:rsidRPr="006A4B81">
      <w:rPr>
        <w:b/>
        <w:bCs/>
      </w:rPr>
      <w:fldChar w:fldCharType="separate"/>
    </w:r>
    <w:r w:rsidRPr="00525D3E">
      <w:rPr>
        <w:b/>
        <w:bCs/>
        <w:lang w:val="fr-FR"/>
      </w:rPr>
      <w:t>1</w:t>
    </w:r>
    <w:r w:rsidRPr="006A4B81">
      <w:rPr>
        <w:b/>
        <w:bCs/>
      </w:rPr>
      <w:fldChar w:fldCharType="end"/>
    </w:r>
    <w:r w:rsidRPr="00525D3E">
      <w:rPr>
        <w:lang w:val="fr-FR"/>
      </w:rPr>
      <w:t xml:space="preserve"> </w:t>
    </w:r>
    <w:r w:rsidR="00525D3E">
      <w:rPr>
        <w:lang w:val="fr-FR"/>
      </w:rPr>
      <w:t>of</w:t>
    </w:r>
    <w:r w:rsidRPr="00525D3E">
      <w:rPr>
        <w:lang w:val="fr-FR"/>
      </w:rPr>
      <w:t xml:space="preserve"> </w:t>
    </w:r>
    <w:r w:rsidRPr="006A4B81">
      <w:rPr>
        <w:b/>
        <w:bCs/>
      </w:rPr>
      <w:fldChar w:fldCharType="begin"/>
    </w:r>
    <w:r w:rsidRPr="00525D3E">
      <w:rPr>
        <w:b/>
        <w:bCs/>
        <w:lang w:val="fr-FR"/>
      </w:rPr>
      <w:instrText>NUMPAGES  \* Arabic  \* MERGEFORMAT</w:instrText>
    </w:r>
    <w:r w:rsidRPr="006A4B81">
      <w:rPr>
        <w:b/>
        <w:bCs/>
      </w:rPr>
      <w:fldChar w:fldCharType="separate"/>
    </w:r>
    <w:r w:rsidRPr="00525D3E">
      <w:rPr>
        <w:b/>
        <w:bCs/>
        <w:lang w:val="fr-FR"/>
      </w:rPr>
      <w:t>3</w:t>
    </w:r>
    <w:r w:rsidRPr="006A4B81">
      <w:rPr>
        <w:b/>
        <w:bCs/>
      </w:rPr>
      <w:fldChar w:fldCharType="end"/>
    </w:r>
  </w:p>
  <w:p w14:paraId="1CFCFF05" w14:textId="77777777" w:rsidR="006A4B81" w:rsidRPr="00525D3E" w:rsidRDefault="006A4B81" w:rsidP="006A4B81">
    <w:pPr>
      <w:tabs>
        <w:tab w:val="center" w:pos="4320"/>
        <w:tab w:val="right" w:pos="8640"/>
      </w:tabs>
      <w:jc w:val="right"/>
      <w:rPr>
        <w:lang w:val="fr-FR"/>
      </w:rPr>
    </w:pPr>
  </w:p>
  <w:p w14:paraId="2AEED184" w14:textId="2F64BD45" w:rsidR="009A4038" w:rsidRPr="00525D3E" w:rsidRDefault="009A4038" w:rsidP="006A4B81">
    <w:pPr>
      <w:pStyle w:val="Footer"/>
      <w:rPr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9BA3" w14:textId="0F7B35A3" w:rsidR="000D7E5B" w:rsidRPr="00264C71" w:rsidRDefault="000D7E5B" w:rsidP="000D7E5B">
    <w:pPr>
      <w:pStyle w:val="Footer"/>
      <w:jc w:val="right"/>
      <w:rPr>
        <w:lang w:val="es-419"/>
      </w:rPr>
    </w:pPr>
    <w:proofErr w:type="spellStart"/>
    <w:r w:rsidRPr="00264C71">
      <w:rPr>
        <w:lang w:val="es-419"/>
      </w:rPr>
      <w:t>C</w:t>
    </w:r>
    <w:r w:rsidR="007E13DD">
      <w:rPr>
        <w:lang w:val="es-419"/>
      </w:rPr>
      <w:t>ode</w:t>
    </w:r>
    <w:proofErr w:type="spellEnd"/>
    <w:r w:rsidRPr="00264C71">
      <w:rPr>
        <w:lang w:val="es-419"/>
      </w:rPr>
      <w:t>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9C4F1F">
      <w:rPr>
        <w:lang w:val="es-419"/>
      </w:rPr>
      <w:t>E</w:t>
    </w:r>
  </w:p>
  <w:p w14:paraId="4575A5DD" w14:textId="2B2CA292" w:rsidR="000D7E5B" w:rsidRPr="00264C71" w:rsidRDefault="000D7E5B" w:rsidP="000D7E5B">
    <w:pPr>
      <w:pStyle w:val="Footer"/>
      <w:jc w:val="right"/>
      <w:rPr>
        <w:lang w:val="es-419"/>
      </w:rPr>
    </w:pPr>
    <w:proofErr w:type="spellStart"/>
    <w:r w:rsidRPr="00264C71">
      <w:rPr>
        <w:lang w:val="es-419"/>
      </w:rPr>
      <w:t>Revisi</w:t>
    </w:r>
    <w:r w:rsidR="007E13DD">
      <w:rPr>
        <w:lang w:val="es-419"/>
      </w:rPr>
      <w:t>o</w:t>
    </w:r>
    <w:r w:rsidRPr="00264C71">
      <w:rPr>
        <w:lang w:val="es-419"/>
      </w:rPr>
      <w:t>n</w:t>
    </w:r>
    <w:proofErr w:type="spellEnd"/>
    <w:r w:rsidRPr="00264C71">
      <w:rPr>
        <w:lang w:val="es-419"/>
      </w:rPr>
      <w:t>: 0</w:t>
    </w:r>
    <w:r w:rsidR="00123764">
      <w:rPr>
        <w:lang w:val="es-419"/>
      </w:rPr>
      <w:t>2</w:t>
    </w:r>
  </w:p>
  <w:p w14:paraId="60FC394D" w14:textId="77777777" w:rsidR="007E13DD" w:rsidRDefault="007E13DD" w:rsidP="000D7E5B">
    <w:pPr>
      <w:pStyle w:val="Footer"/>
      <w:jc w:val="right"/>
    </w:pPr>
    <w:r w:rsidRPr="007E13DD">
      <w:t>Date: 07 November 2024</w:t>
    </w:r>
  </w:p>
  <w:p w14:paraId="4D6AFACC" w14:textId="520C4074" w:rsidR="000D7E5B" w:rsidRPr="00121E8D" w:rsidRDefault="000D7E5B" w:rsidP="000D7E5B">
    <w:pPr>
      <w:pStyle w:val="Footer"/>
      <w:jc w:val="right"/>
      <w:rPr>
        <w:lang w:val="es-PA"/>
      </w:rPr>
    </w:pPr>
    <w:r>
      <w:rPr>
        <w:lang w:val="es-ES"/>
      </w:rPr>
      <w:t>P</w:t>
    </w:r>
    <w:r w:rsidR="007E13DD">
      <w:rPr>
        <w:lang w:val="es-ES"/>
      </w:rPr>
      <w:t>age</w:t>
    </w:r>
    <w:r>
      <w:rPr>
        <w:lang w:val="es-ES"/>
      </w:rPr>
      <w:t xml:space="preserve">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</w:t>
    </w:r>
    <w:proofErr w:type="spellStart"/>
    <w:r w:rsidR="007E13DD">
      <w:rPr>
        <w:lang w:val="es-ES"/>
      </w:rPr>
      <w:t>of</w:t>
    </w:r>
    <w:proofErr w:type="spellEnd"/>
    <w:r>
      <w:rPr>
        <w:lang w:val="es-ES"/>
      </w:rPr>
      <w:t xml:space="preserve">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4</w:t>
    </w:r>
    <w:r>
      <w:rPr>
        <w:b/>
        <w:bCs/>
      </w:rPr>
      <w:fldChar w:fldCharType="end"/>
    </w:r>
  </w:p>
  <w:p w14:paraId="1C2434A9" w14:textId="77777777" w:rsidR="000D7E5B" w:rsidRPr="00121E8D" w:rsidRDefault="000D7E5B" w:rsidP="000D7E5B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ED65B" w14:textId="77777777" w:rsidR="007D014E" w:rsidRDefault="007D014E">
      <w:r>
        <w:separator/>
      </w:r>
    </w:p>
  </w:footnote>
  <w:footnote w:type="continuationSeparator" w:id="0">
    <w:p w14:paraId="7EC07D73" w14:textId="77777777" w:rsidR="007D014E" w:rsidRDefault="007D0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35491"/>
    <w:rsid w:val="00053608"/>
    <w:rsid w:val="000553F9"/>
    <w:rsid w:val="00097A60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113371"/>
    <w:rsid w:val="00121E8D"/>
    <w:rsid w:val="00123764"/>
    <w:rsid w:val="00124271"/>
    <w:rsid w:val="0013090B"/>
    <w:rsid w:val="00155562"/>
    <w:rsid w:val="001608FA"/>
    <w:rsid w:val="00161C10"/>
    <w:rsid w:val="0016481C"/>
    <w:rsid w:val="00165F23"/>
    <w:rsid w:val="0016740C"/>
    <w:rsid w:val="00171269"/>
    <w:rsid w:val="00186595"/>
    <w:rsid w:val="00192924"/>
    <w:rsid w:val="001B6ACB"/>
    <w:rsid w:val="001B6DE1"/>
    <w:rsid w:val="001C2A59"/>
    <w:rsid w:val="001D0E86"/>
    <w:rsid w:val="001D2D92"/>
    <w:rsid w:val="001E1599"/>
    <w:rsid w:val="001E411E"/>
    <w:rsid w:val="001F1ECB"/>
    <w:rsid w:val="00220730"/>
    <w:rsid w:val="0023525A"/>
    <w:rsid w:val="002433B1"/>
    <w:rsid w:val="00264C71"/>
    <w:rsid w:val="002741F4"/>
    <w:rsid w:val="002834A0"/>
    <w:rsid w:val="00286C15"/>
    <w:rsid w:val="002C6CEC"/>
    <w:rsid w:val="002D3A44"/>
    <w:rsid w:val="002D48C5"/>
    <w:rsid w:val="0030555F"/>
    <w:rsid w:val="00313D37"/>
    <w:rsid w:val="00324ECD"/>
    <w:rsid w:val="00335D6F"/>
    <w:rsid w:val="003424F4"/>
    <w:rsid w:val="0034424D"/>
    <w:rsid w:val="00356806"/>
    <w:rsid w:val="003862ED"/>
    <w:rsid w:val="00390756"/>
    <w:rsid w:val="003963BA"/>
    <w:rsid w:val="003B17E4"/>
    <w:rsid w:val="003B3894"/>
    <w:rsid w:val="003B539B"/>
    <w:rsid w:val="003B715E"/>
    <w:rsid w:val="00414048"/>
    <w:rsid w:val="004275EC"/>
    <w:rsid w:val="00452EDE"/>
    <w:rsid w:val="004A42AD"/>
    <w:rsid w:val="004C4199"/>
    <w:rsid w:val="004C6F82"/>
    <w:rsid w:val="004C7426"/>
    <w:rsid w:val="004F2FE8"/>
    <w:rsid w:val="004F33BE"/>
    <w:rsid w:val="005033ED"/>
    <w:rsid w:val="00514858"/>
    <w:rsid w:val="00525D3E"/>
    <w:rsid w:val="00530EE1"/>
    <w:rsid w:val="005337E5"/>
    <w:rsid w:val="005666AC"/>
    <w:rsid w:val="00573E1D"/>
    <w:rsid w:val="00574FF6"/>
    <w:rsid w:val="005A0C83"/>
    <w:rsid w:val="005B1C95"/>
    <w:rsid w:val="005B2A2E"/>
    <w:rsid w:val="005B6DE9"/>
    <w:rsid w:val="005C2431"/>
    <w:rsid w:val="005F6293"/>
    <w:rsid w:val="006114A2"/>
    <w:rsid w:val="006252DD"/>
    <w:rsid w:val="00636459"/>
    <w:rsid w:val="006549BC"/>
    <w:rsid w:val="00654B39"/>
    <w:rsid w:val="00655B0E"/>
    <w:rsid w:val="006619F3"/>
    <w:rsid w:val="00661F0C"/>
    <w:rsid w:val="00670F87"/>
    <w:rsid w:val="00674F55"/>
    <w:rsid w:val="0068111A"/>
    <w:rsid w:val="006835D7"/>
    <w:rsid w:val="006946BC"/>
    <w:rsid w:val="006A063A"/>
    <w:rsid w:val="006A4B81"/>
    <w:rsid w:val="006A7359"/>
    <w:rsid w:val="006D2694"/>
    <w:rsid w:val="006F7FB0"/>
    <w:rsid w:val="00702B4B"/>
    <w:rsid w:val="00722474"/>
    <w:rsid w:val="00722D88"/>
    <w:rsid w:val="007364C4"/>
    <w:rsid w:val="00753D7F"/>
    <w:rsid w:val="0077736F"/>
    <w:rsid w:val="0079070A"/>
    <w:rsid w:val="0079622D"/>
    <w:rsid w:val="007C40D1"/>
    <w:rsid w:val="007D014E"/>
    <w:rsid w:val="007D270C"/>
    <w:rsid w:val="007E13DD"/>
    <w:rsid w:val="007F07E5"/>
    <w:rsid w:val="0080495A"/>
    <w:rsid w:val="0081033C"/>
    <w:rsid w:val="008162D7"/>
    <w:rsid w:val="00826296"/>
    <w:rsid w:val="00834AF3"/>
    <w:rsid w:val="00850140"/>
    <w:rsid w:val="00853A71"/>
    <w:rsid w:val="008644FF"/>
    <w:rsid w:val="008732CD"/>
    <w:rsid w:val="00877BF2"/>
    <w:rsid w:val="008C02D8"/>
    <w:rsid w:val="008C3870"/>
    <w:rsid w:val="008E5238"/>
    <w:rsid w:val="00910DCE"/>
    <w:rsid w:val="00924542"/>
    <w:rsid w:val="009339A6"/>
    <w:rsid w:val="0093509D"/>
    <w:rsid w:val="00935826"/>
    <w:rsid w:val="009A4038"/>
    <w:rsid w:val="009B5316"/>
    <w:rsid w:val="009B7D72"/>
    <w:rsid w:val="009C0579"/>
    <w:rsid w:val="009C4F1F"/>
    <w:rsid w:val="009D207A"/>
    <w:rsid w:val="009D530A"/>
    <w:rsid w:val="009D57C0"/>
    <w:rsid w:val="009D625F"/>
    <w:rsid w:val="00A029B7"/>
    <w:rsid w:val="00A0484B"/>
    <w:rsid w:val="00A07745"/>
    <w:rsid w:val="00A15C81"/>
    <w:rsid w:val="00A1665F"/>
    <w:rsid w:val="00A50A89"/>
    <w:rsid w:val="00A66831"/>
    <w:rsid w:val="00A7239D"/>
    <w:rsid w:val="00A80EC3"/>
    <w:rsid w:val="00A859BD"/>
    <w:rsid w:val="00A87C21"/>
    <w:rsid w:val="00AD79B4"/>
    <w:rsid w:val="00B03A4B"/>
    <w:rsid w:val="00B1658C"/>
    <w:rsid w:val="00B21F96"/>
    <w:rsid w:val="00B34924"/>
    <w:rsid w:val="00B54453"/>
    <w:rsid w:val="00B6189C"/>
    <w:rsid w:val="00B64D5F"/>
    <w:rsid w:val="00B866AB"/>
    <w:rsid w:val="00B90AE3"/>
    <w:rsid w:val="00BA465F"/>
    <w:rsid w:val="00BB1C6E"/>
    <w:rsid w:val="00BB1C6F"/>
    <w:rsid w:val="00BB237C"/>
    <w:rsid w:val="00BC10C5"/>
    <w:rsid w:val="00BF3FEB"/>
    <w:rsid w:val="00C013D2"/>
    <w:rsid w:val="00C11686"/>
    <w:rsid w:val="00C144A8"/>
    <w:rsid w:val="00C24944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21C04"/>
    <w:rsid w:val="00D608FF"/>
    <w:rsid w:val="00D620B4"/>
    <w:rsid w:val="00D64FDF"/>
    <w:rsid w:val="00D660D6"/>
    <w:rsid w:val="00D76175"/>
    <w:rsid w:val="00D93660"/>
    <w:rsid w:val="00DA5161"/>
    <w:rsid w:val="00DA6F29"/>
    <w:rsid w:val="00DA7AF9"/>
    <w:rsid w:val="00DB0334"/>
    <w:rsid w:val="00DB1CCF"/>
    <w:rsid w:val="00DD18A1"/>
    <w:rsid w:val="00DD7245"/>
    <w:rsid w:val="00DE4AE7"/>
    <w:rsid w:val="00E16579"/>
    <w:rsid w:val="00E22101"/>
    <w:rsid w:val="00E224CC"/>
    <w:rsid w:val="00E25DBE"/>
    <w:rsid w:val="00E30DD9"/>
    <w:rsid w:val="00E56E6D"/>
    <w:rsid w:val="00E61660"/>
    <w:rsid w:val="00E63796"/>
    <w:rsid w:val="00E93EF2"/>
    <w:rsid w:val="00EC094F"/>
    <w:rsid w:val="00ED03B0"/>
    <w:rsid w:val="00EF063D"/>
    <w:rsid w:val="00EF587C"/>
    <w:rsid w:val="00EF62CF"/>
    <w:rsid w:val="00F101C1"/>
    <w:rsid w:val="00F27E14"/>
    <w:rsid w:val="00F3184C"/>
    <w:rsid w:val="00F52F51"/>
    <w:rsid w:val="00F5501D"/>
    <w:rsid w:val="00F648BA"/>
    <w:rsid w:val="00F77522"/>
    <w:rsid w:val="00F77CF1"/>
    <w:rsid w:val="00F811C5"/>
    <w:rsid w:val="00F87694"/>
    <w:rsid w:val="00F97978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Props1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22</TotalTime>
  <Pages>4</Pages>
  <Words>598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22</cp:revision>
  <cp:lastPrinted>2024-11-13T15:42:00Z</cp:lastPrinted>
  <dcterms:created xsi:type="dcterms:W3CDTF">2024-11-08T14:09:00Z</dcterms:created>
  <dcterms:modified xsi:type="dcterms:W3CDTF">2024-11-13T16:14:00Z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