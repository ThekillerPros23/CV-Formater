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649CE044" w:rsidR="00BB1C6E" w:rsidRPr="001209E3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  <w:u w:val="single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  <w:r w:rsidR="001209E3" w:rsidRPr="001209E3">
        <w:rPr>
          <w:rFonts w:ascii="Cambria" w:hAnsi="Cambria"/>
          <w:b w:val="0"/>
          <w:sz w:val="28"/>
          <w:szCs w:val="28"/>
          <w:u w:val="single"/>
        </w:rPr>
        <w:t>FITTER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30620D" wp14:editId="0EA70B41">
                <wp:simplePos x="0" y="0"/>
                <wp:positionH relativeFrom="column">
                  <wp:posOffset>-9216</wp:posOffset>
                </wp:positionH>
                <wp:positionV relativeFrom="paragraph">
                  <wp:posOffset>432864</wp:posOffset>
                </wp:positionV>
                <wp:extent cx="1029730" cy="1186249"/>
                <wp:effectExtent l="0" t="0" r="18415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730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34.1pt;width:81.1pt;height:9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1maFgIAACw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7435" w:type="dxa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541"/>
      </w:tblGrid>
      <w:tr w:rsidR="000A3898" w:rsidRPr="00853A71" w14:paraId="7ECCFD37" w14:textId="77777777" w:rsidTr="00E736AA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278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5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E736AA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278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5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E736AA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93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E736AA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93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E736AA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93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E736AA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278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2141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E736AA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004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(Lb)</w:t>
            </w:r>
          </w:p>
        </w:tc>
        <w:tc>
          <w:tcPr>
            <w:tcW w:w="1274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541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9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965"/>
      </w:tblGrid>
      <w:tr w:rsidR="004F33BE" w:rsidRPr="001E411E" w14:paraId="53121E07" w14:textId="77777777" w:rsidTr="00FB6E24">
        <w:tc>
          <w:tcPr>
            <w:tcW w:w="1938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304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930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FB6E24">
        <w:tc>
          <w:tcPr>
            <w:tcW w:w="1349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63"/>
        <w:gridCol w:w="1143"/>
        <w:gridCol w:w="495"/>
        <w:gridCol w:w="1747"/>
        <w:gridCol w:w="688"/>
        <w:gridCol w:w="1249"/>
        <w:gridCol w:w="2270"/>
      </w:tblGrid>
      <w:tr w:rsidR="00B54453" w:rsidRPr="00B54453" w14:paraId="3DFE1312" w14:textId="77777777" w:rsidTr="00E736AA">
        <w:tc>
          <w:tcPr>
            <w:tcW w:w="9355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E736AA">
        <w:tc>
          <w:tcPr>
            <w:tcW w:w="2906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293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519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E736AA">
        <w:tc>
          <w:tcPr>
            <w:tcW w:w="2906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93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519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E736AA">
        <w:tc>
          <w:tcPr>
            <w:tcW w:w="1763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638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747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1937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2270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E736AA">
        <w:tc>
          <w:tcPr>
            <w:tcW w:w="1763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38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47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937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270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237"/>
        <w:gridCol w:w="2197"/>
        <w:gridCol w:w="2210"/>
        <w:gridCol w:w="2621"/>
      </w:tblGrid>
      <w:tr w:rsidR="007364C4" w:rsidRPr="00A80EC3" w14:paraId="2B8675EE" w14:textId="77777777" w:rsidTr="00E736AA">
        <w:tc>
          <w:tcPr>
            <w:tcW w:w="9265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E736AA">
        <w:tc>
          <w:tcPr>
            <w:tcW w:w="2237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19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210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621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E736AA">
        <w:tc>
          <w:tcPr>
            <w:tcW w:w="2237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0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1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2"/>
        <w:gridCol w:w="1532"/>
        <w:gridCol w:w="1083"/>
        <w:gridCol w:w="1017"/>
        <w:gridCol w:w="776"/>
        <w:gridCol w:w="736"/>
        <w:gridCol w:w="1119"/>
        <w:gridCol w:w="1470"/>
      </w:tblGrid>
      <w:tr w:rsidR="00EC094F" w:rsidRPr="00A87C21" w14:paraId="089663D5" w14:textId="77777777" w:rsidTr="00E736AA">
        <w:trPr>
          <w:trHeight w:val="638"/>
        </w:trPr>
        <w:tc>
          <w:tcPr>
            <w:tcW w:w="1532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532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83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1017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776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736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119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470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E736AA">
        <w:trPr>
          <w:trHeight w:val="638"/>
        </w:trPr>
        <w:tc>
          <w:tcPr>
            <w:tcW w:w="1532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83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17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76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736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19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470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4. PERSONAL DOCUMENTATION / SEAFARER DOCUMENTATION</w:t>
      </w:r>
    </w:p>
    <w:tbl>
      <w:tblPr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32"/>
        <w:gridCol w:w="1841"/>
        <w:gridCol w:w="1616"/>
        <w:gridCol w:w="1453"/>
        <w:gridCol w:w="1616"/>
      </w:tblGrid>
      <w:tr w:rsidR="00654B39" w:rsidRPr="009B7D72" w14:paraId="4C95CFA4" w14:textId="77777777" w:rsidTr="00E736AA">
        <w:trPr>
          <w:trHeight w:val="275"/>
        </w:trPr>
        <w:tc>
          <w:tcPr>
            <w:tcW w:w="9494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E736AA">
        <w:trPr>
          <w:trHeight w:val="596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E736AA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E736AA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E736AA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E736AA">
        <w:trPr>
          <w:trHeight w:val="317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E736AA">
        <w:trPr>
          <w:trHeight w:val="351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E736AA">
        <w:trPr>
          <w:trHeight w:val="351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E736AA">
        <w:trPr>
          <w:trHeight w:val="271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E736AA">
        <w:trPr>
          <w:trHeight w:val="353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E736AA">
        <w:trPr>
          <w:trHeight w:val="231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350"/>
        <w:gridCol w:w="2464"/>
        <w:gridCol w:w="1658"/>
        <w:gridCol w:w="1582"/>
      </w:tblGrid>
      <w:tr w:rsidR="00F5501D" w:rsidRPr="00BB237C" w14:paraId="7C474021" w14:textId="77777777" w:rsidTr="00E736AA">
        <w:trPr>
          <w:trHeight w:val="570"/>
        </w:trPr>
        <w:tc>
          <w:tcPr>
            <w:tcW w:w="9569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E736AA">
        <w:trPr>
          <w:trHeight w:val="570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50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464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460831" w:rsidRPr="00BB237C" w14:paraId="2DC91414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50071137" w14:textId="57701933" w:rsidR="00460831" w:rsidRPr="00CA205E" w:rsidRDefault="00460831" w:rsidP="00460831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A2C3C47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4E114CB4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8B8783A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E8EC97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04D3575C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6B33E7B4" w14:textId="0E4E9C97" w:rsidR="00460831" w:rsidRPr="00CA205E" w:rsidRDefault="00460831" w:rsidP="00460831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14CDBFA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3C9FDBC3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BBEAECA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446B40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31ECB5D1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3B13520B" w14:textId="5D62D007" w:rsidR="00460831" w:rsidRPr="00CA205E" w:rsidRDefault="00460831" w:rsidP="00460831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F3F5320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6B64D860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6CDCE7E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7775BD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4AEC2D0D" w14:textId="77777777" w:rsidTr="00E736AA">
        <w:trPr>
          <w:trHeight w:val="36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4C829A0B" w14:textId="780C4144" w:rsidR="00460831" w:rsidRPr="00CA205E" w:rsidRDefault="00460831" w:rsidP="00460831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95C8444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7D4B1099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3C8AD00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4A1B6BD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4458A722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6502D191" w14:textId="30B9CAA2" w:rsidR="00460831" w:rsidRPr="00CA205E" w:rsidRDefault="00460831" w:rsidP="00460831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82E9393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6DE03774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DBC612A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EE86432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43F13845" w14:textId="77777777" w:rsidTr="00E736AA">
        <w:trPr>
          <w:trHeight w:val="460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16141816" w14:textId="199F91EB" w:rsidR="00460831" w:rsidRPr="00CA205E" w:rsidRDefault="00460831" w:rsidP="00460831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BECCF26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66D39F66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F96E78A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B3D9105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1D835100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18088589" w14:textId="36A6AEFA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with designated security Duties Course 3.26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19F7A3C7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4C52B5F3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1B0F02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51B9080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60AEC99A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51C71FF3" w14:textId="39A560FA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F219AE5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2740396E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5E7FC90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FD104B8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3F06979E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493FDB53" w14:textId="6FBAACEB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lastRenderedPageBreak/>
              <w:t>Passenger ship Crowd Management Training 1.41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1CDD53F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407AA069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B68C3C5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3D2B3E6C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156D4E26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7573C4BC" w14:textId="7DE2F3AC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4F5662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7FB1D1A1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3C3FA35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062B2AB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12054C58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576FC2C1" w14:textId="6A5B94B7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58F4A70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1527B336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2F12D04C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FCDB77E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4D68F9C3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2C791314" w14:textId="00DEB436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pacing w:val="-16"/>
                <w:sz w:val="16"/>
                <w:szCs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3BDDC2F4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458CD891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75D08EB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72BFBD5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229D54E9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6759871B" w14:textId="581CA70A" w:rsidR="00460831" w:rsidRPr="00CA205E" w:rsidRDefault="00647A00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647A0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Training for Oil and chemical cargo tanker Operations 1.01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A108C6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6CDA7855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4473E02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228036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2775A296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794931D2" w14:textId="1B61A61B" w:rsidR="00460831" w:rsidRPr="00CA205E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Advanced Fire Fighting 2.03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8093B4E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6534D61B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706C18B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193BD561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0E9B630C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064D592E" w14:textId="25D04389" w:rsidR="00460831" w:rsidRPr="00CA205E" w:rsidRDefault="00647A00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647A00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Ratings Forming Part of an Engineering Watch 7.09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6062E684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4D32479E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CF2674B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E5941A" w14:textId="77777777" w:rsidR="00460831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1A717B7E" w14:textId="5DCFEDE0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460831" w:rsidRPr="00BB237C" w14:paraId="443C6E41" w14:textId="77777777" w:rsidTr="00E736AA">
        <w:trPr>
          <w:trHeight w:val="475"/>
        </w:trPr>
        <w:tc>
          <w:tcPr>
            <w:tcW w:w="2515" w:type="dxa"/>
            <w:shd w:val="clear" w:color="auto" w:fill="8EAADB" w:themeFill="accent1" w:themeFillTint="99"/>
            <w:vAlign w:val="center"/>
          </w:tcPr>
          <w:p w14:paraId="2B5BBD4C" w14:textId="6B3E81E6" w:rsidR="00460831" w:rsidRDefault="00460831" w:rsidP="00460831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Able Engine Course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979DE47" w14:textId="77777777" w:rsidR="00460831" w:rsidRPr="00F5501D" w:rsidRDefault="00460831" w:rsidP="00460831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464" w:type="dxa"/>
            <w:shd w:val="clear" w:color="auto" w:fill="auto"/>
            <w:vAlign w:val="center"/>
          </w:tcPr>
          <w:p w14:paraId="5351498B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07F4E28" w14:textId="77777777" w:rsidR="00460831" w:rsidRPr="00F5501D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EE64D9D" w14:textId="77777777" w:rsidR="00460831" w:rsidRDefault="00460831" w:rsidP="00460831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7E91DF70" w14:textId="2C21014E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t xml:space="preserve">6. WORK </w:t>
      </w:r>
      <w:r w:rsidR="00D96187" w:rsidRPr="00D96187">
        <w:rPr>
          <w:rFonts w:ascii="Cambria" w:hAnsi="Cambria"/>
          <w:b/>
          <w:bCs/>
          <w:sz w:val="24"/>
          <w:szCs w:val="24"/>
        </w:rPr>
        <w:t>EXPERIENCE</w:t>
      </w:r>
      <w:r w:rsidR="00ED03B0" w:rsidRPr="00D64FDF">
        <w:rPr>
          <w:rFonts w:ascii="Cambria" w:hAnsi="Cambria"/>
          <w:b/>
          <w:bCs/>
          <w:sz w:val="24"/>
          <w:szCs w:val="24"/>
        </w:rPr>
        <w:t xml:space="preserve"> ONSHORE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2263"/>
      </w:tblGrid>
      <w:tr w:rsidR="00B21F96" w:rsidRPr="00A87C21" w14:paraId="1BB425B3" w14:textId="77777777" w:rsidTr="00E736AA">
        <w:trPr>
          <w:trHeight w:val="638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E736AA">
        <w:trPr>
          <w:trHeight w:val="638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25A45345" w14:textId="77777777" w:rsidR="00F53917" w:rsidRDefault="00F53917" w:rsidP="00F5391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7. HIGHEST LEVEL OF EDUCATION / OTHER TRAINING OR CERTIFICATE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0"/>
        <w:gridCol w:w="2675"/>
        <w:gridCol w:w="1658"/>
        <w:gridCol w:w="1658"/>
        <w:gridCol w:w="1582"/>
      </w:tblGrid>
      <w:tr w:rsidR="00F53917" w14:paraId="2B200978" w14:textId="77777777" w:rsidTr="00F53917">
        <w:trPr>
          <w:trHeight w:val="475"/>
          <w:jc w:val="center"/>
        </w:trPr>
        <w:tc>
          <w:tcPr>
            <w:tcW w:w="97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2C1B372A" w14:textId="77777777" w:rsidR="00F53917" w:rsidRDefault="00F53917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F53917" w14:paraId="1A6DF535" w14:textId="77777777" w:rsidTr="00F53917">
        <w:trPr>
          <w:trHeight w:val="475"/>
          <w:jc w:val="center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071817D0" w14:textId="77777777" w:rsidR="00F53917" w:rsidRDefault="00F53917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42564A86" w14:textId="77777777" w:rsidR="00F53917" w:rsidRDefault="00F53917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375C6DB" w14:textId="77777777" w:rsidR="00F53917" w:rsidRDefault="00F53917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585A80AC" w14:textId="77777777" w:rsidR="00F53917" w:rsidRDefault="00F53917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23071A68" w14:textId="77777777" w:rsidR="00F53917" w:rsidRDefault="00F53917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14:paraId="628CCC0A" w14:textId="77777777" w:rsidR="00F53917" w:rsidRDefault="00F53917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4E7C87AE" w14:textId="77777777" w:rsidR="00F53917" w:rsidRDefault="00F53917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F53917" w14:paraId="0FC74BA6" w14:textId="77777777" w:rsidTr="00F53917">
        <w:trPr>
          <w:trHeight w:val="475"/>
          <w:jc w:val="center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4A150" w14:textId="77777777" w:rsidR="00F53917" w:rsidRDefault="00F53917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8D303C" w14:textId="77777777" w:rsidR="00F53917" w:rsidRDefault="00F53917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5805426" w14:textId="77777777" w:rsidR="00F53917" w:rsidRDefault="00F53917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29144A" w14:textId="77777777" w:rsidR="00F53917" w:rsidRDefault="00F53917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DFC3698" w14:textId="77777777" w:rsidR="00F53917" w:rsidRDefault="00F53917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3C8E242A" w14:textId="41E90330" w:rsidR="00F5501D" w:rsidRDefault="00F5501D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9B051A0" w14:textId="37BCDE61" w:rsidR="009339A6" w:rsidRDefault="00CB77C1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20"/>
      </w:tblGrid>
      <w:tr w:rsidR="003B17E4" w:rsidRPr="003B17E4" w14:paraId="05959A74" w14:textId="77777777" w:rsidTr="005337E5">
        <w:trPr>
          <w:trHeight w:val="307"/>
        </w:trPr>
        <w:tc>
          <w:tcPr>
            <w:tcW w:w="9568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E736AA">
        <w:trPr>
          <w:trHeight w:val="427"/>
        </w:trPr>
        <w:tc>
          <w:tcPr>
            <w:tcW w:w="1912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917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64C02461" w14:textId="54E91408" w:rsidR="009339A6" w:rsidRPr="009339A6" w:rsidRDefault="005337E5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lastRenderedPageBreak/>
        <w:t>9</w:t>
      </w:r>
      <w:r w:rsidR="009339A6">
        <w:rPr>
          <w:rFonts w:ascii="Calibri" w:eastAsia="Calibri" w:hAnsi="Calibri"/>
          <w:b/>
          <w:bCs/>
          <w:sz w:val="24"/>
          <w:szCs w:val="24"/>
          <w:lang w:eastAsia="en-US"/>
        </w:rPr>
        <w:t xml:space="preserve">. </w:t>
      </w:r>
      <w:r w:rsidR="009339A6" w:rsidRPr="009339A6">
        <w:rPr>
          <w:rFonts w:ascii="Calibri" w:eastAsia="Calibri" w:hAnsi="Calibri"/>
          <w:b/>
          <w:bCs/>
          <w:sz w:val="24"/>
          <w:szCs w:val="24"/>
          <w:lang w:eastAsia="en-US"/>
        </w:rPr>
        <w:t>SKILLS / RESPONSIBILITIES / LEARNING EXPERIENCE / ACHIEVEMENTS</w:t>
      </w:r>
    </w:p>
    <w:tbl>
      <w:tblPr>
        <w:tblW w:w="9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38"/>
        <w:gridCol w:w="630"/>
        <w:gridCol w:w="798"/>
      </w:tblGrid>
      <w:tr w:rsidR="005250DA" w:rsidRPr="00383EBB" w14:paraId="03A64818" w14:textId="77777777" w:rsidTr="005250DA">
        <w:trPr>
          <w:trHeight w:val="334"/>
        </w:trPr>
        <w:tc>
          <w:tcPr>
            <w:tcW w:w="8038" w:type="dxa"/>
            <w:shd w:val="clear" w:color="auto" w:fill="8EAADB" w:themeFill="accent1" w:themeFillTint="99"/>
          </w:tcPr>
          <w:p w14:paraId="18E50854" w14:textId="77777777" w:rsidR="005250DA" w:rsidRPr="00383EBB" w:rsidRDefault="005250DA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Mark the following skills / responsibilities / learning experience / achievements if you have knowledge, competence, and experience about: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257D3750" w14:textId="240C8995" w:rsidR="005250DA" w:rsidRPr="005250DA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798" w:type="dxa"/>
            <w:shd w:val="clear" w:color="auto" w:fill="8EAADB" w:themeFill="accent1" w:themeFillTint="99"/>
          </w:tcPr>
          <w:p w14:paraId="1A6A8613" w14:textId="74E06E8F" w:rsidR="005250DA" w:rsidRPr="005250DA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A21029" w:rsidRPr="00383EBB" w14:paraId="4E20F36A" w14:textId="77777777" w:rsidTr="00F53623">
        <w:trPr>
          <w:trHeight w:val="547"/>
        </w:trPr>
        <w:tc>
          <w:tcPr>
            <w:tcW w:w="8038" w:type="dxa"/>
            <w:shd w:val="clear" w:color="auto" w:fill="auto"/>
          </w:tcPr>
          <w:p w14:paraId="1D28753F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Have you contributed, supported, and performed all machinery space watches always following company´s procedures, rules, and regulations as fitter?</w:t>
            </w:r>
          </w:p>
        </w:tc>
        <w:tc>
          <w:tcPr>
            <w:tcW w:w="630" w:type="dxa"/>
            <w:shd w:val="clear" w:color="auto" w:fill="auto"/>
          </w:tcPr>
          <w:p w14:paraId="3426B20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B887C9A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6FF8986E" w14:textId="77777777" w:rsidTr="00F53623">
        <w:trPr>
          <w:trHeight w:val="404"/>
        </w:trPr>
        <w:tc>
          <w:tcPr>
            <w:tcW w:w="8038" w:type="dxa"/>
            <w:shd w:val="clear" w:color="auto" w:fill="auto"/>
          </w:tcPr>
          <w:p w14:paraId="612710AF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and experience in equipment maintenance?</w:t>
            </w:r>
          </w:p>
        </w:tc>
        <w:tc>
          <w:tcPr>
            <w:tcW w:w="630" w:type="dxa"/>
            <w:shd w:val="clear" w:color="auto" w:fill="auto"/>
          </w:tcPr>
          <w:p w14:paraId="32B7E7FC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544B834A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68D890E8" w14:textId="77777777" w:rsidTr="00F53623">
        <w:trPr>
          <w:trHeight w:val="404"/>
        </w:trPr>
        <w:tc>
          <w:tcPr>
            <w:tcW w:w="8038" w:type="dxa"/>
            <w:shd w:val="clear" w:color="auto" w:fill="auto"/>
          </w:tcPr>
          <w:p w14:paraId="2EFC990A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a welding certificate by one of the following LR, ABS, DNV?</w:t>
            </w:r>
          </w:p>
        </w:tc>
        <w:tc>
          <w:tcPr>
            <w:tcW w:w="630" w:type="dxa"/>
            <w:shd w:val="clear" w:color="auto" w:fill="auto"/>
          </w:tcPr>
          <w:p w14:paraId="2B87EFD2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908274E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562E24D7" w14:textId="77777777" w:rsidTr="00F53623">
        <w:trPr>
          <w:trHeight w:val="382"/>
        </w:trPr>
        <w:tc>
          <w:tcPr>
            <w:tcW w:w="8038" w:type="dxa"/>
            <w:shd w:val="clear" w:color="auto" w:fill="auto"/>
          </w:tcPr>
          <w:p w14:paraId="573C0F9D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and experience in welding, including TIG and MIG?</w:t>
            </w:r>
          </w:p>
        </w:tc>
        <w:tc>
          <w:tcPr>
            <w:tcW w:w="630" w:type="dxa"/>
            <w:shd w:val="clear" w:color="auto" w:fill="auto"/>
          </w:tcPr>
          <w:p w14:paraId="362FD320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63C34B5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17353794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43483CF3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in the handling and storage of the equipment used on board?</w:t>
            </w:r>
          </w:p>
        </w:tc>
        <w:tc>
          <w:tcPr>
            <w:tcW w:w="630" w:type="dxa"/>
            <w:shd w:val="clear" w:color="auto" w:fill="auto"/>
          </w:tcPr>
          <w:p w14:paraId="4556FEE2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357CFE51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61603785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6FA1ED8C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Have you worked under the supervision of various departments, for example the deck and engine department?</w:t>
            </w:r>
          </w:p>
        </w:tc>
        <w:tc>
          <w:tcPr>
            <w:tcW w:w="630" w:type="dxa"/>
            <w:shd w:val="clear" w:color="auto" w:fill="auto"/>
          </w:tcPr>
          <w:p w14:paraId="32230A52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54FCC60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05B9ACA4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433ECF72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Are you aware that all overtime performed must be authorized and reported to the officer in charge, depending on the area and nature of the work performed?</w:t>
            </w:r>
          </w:p>
        </w:tc>
        <w:tc>
          <w:tcPr>
            <w:tcW w:w="630" w:type="dxa"/>
            <w:shd w:val="clear" w:color="auto" w:fill="auto"/>
          </w:tcPr>
          <w:p w14:paraId="5BA911FE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024255A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5250DA" w:rsidRPr="00383EBB" w14:paraId="647AEC10" w14:textId="77777777" w:rsidTr="005250DA">
        <w:trPr>
          <w:trHeight w:val="355"/>
        </w:trPr>
        <w:tc>
          <w:tcPr>
            <w:tcW w:w="8038" w:type="dxa"/>
            <w:shd w:val="clear" w:color="auto" w:fill="8EAADB" w:themeFill="accent1" w:themeFillTint="99"/>
          </w:tcPr>
          <w:p w14:paraId="2F5C0B0C" w14:textId="77777777" w:rsidR="005250DA" w:rsidRPr="00383EBB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Do you always follow all working routines and procedures associated with safety &amp; environmental procedures?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7920A798" w14:textId="56FF96F0" w:rsidR="005250DA" w:rsidRPr="005250DA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798" w:type="dxa"/>
            <w:shd w:val="clear" w:color="auto" w:fill="8EAADB" w:themeFill="accent1" w:themeFillTint="99"/>
          </w:tcPr>
          <w:p w14:paraId="3F20B2DF" w14:textId="2590CD56" w:rsidR="005250DA" w:rsidRPr="005250DA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A21029" w:rsidRPr="00383EBB" w14:paraId="29FF1EE1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5ABF0DB5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Have you worked with supervisors and subordinates to understand and comply with the company´s environmental policies and be committed to safeguarding the environment?</w:t>
            </w:r>
          </w:p>
        </w:tc>
        <w:tc>
          <w:tcPr>
            <w:tcW w:w="630" w:type="dxa"/>
            <w:shd w:val="clear" w:color="auto" w:fill="auto"/>
          </w:tcPr>
          <w:p w14:paraId="6E7DC82B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6A751DA4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04C6D451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3B5072B5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2BA3CBB1">
              <w:rPr>
                <w:rFonts w:ascii="Calibri" w:eastAsia="Calibri" w:hAnsi="Calibri"/>
                <w:sz w:val="24"/>
                <w:szCs w:val="24"/>
                <w:lang w:eastAsia="en-US"/>
              </w:rPr>
              <w:t>Are you aware of the mechanisms to inform your superior about any situation on board that puts the environment at risk or the environmental system does not function properly onboard?</w:t>
            </w:r>
          </w:p>
        </w:tc>
        <w:tc>
          <w:tcPr>
            <w:tcW w:w="630" w:type="dxa"/>
            <w:shd w:val="clear" w:color="auto" w:fill="auto"/>
          </w:tcPr>
          <w:p w14:paraId="184D62D9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6BD5D12E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7EC210BE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5ACBCB9D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Are you aware that it is your responsibility to keep the equipment and tools in good working order?</w:t>
            </w:r>
          </w:p>
        </w:tc>
        <w:tc>
          <w:tcPr>
            <w:tcW w:w="630" w:type="dxa"/>
            <w:shd w:val="clear" w:color="auto" w:fill="auto"/>
          </w:tcPr>
          <w:p w14:paraId="574F3BF9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5BC958D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5250DA" w:rsidRPr="00383EBB" w14:paraId="5F5BF005" w14:textId="77777777" w:rsidTr="005250DA">
        <w:trPr>
          <w:trHeight w:val="355"/>
        </w:trPr>
        <w:tc>
          <w:tcPr>
            <w:tcW w:w="8038" w:type="dxa"/>
            <w:shd w:val="clear" w:color="auto" w:fill="8EAADB" w:themeFill="accent1" w:themeFillTint="99"/>
          </w:tcPr>
          <w:p w14:paraId="454A4DC3" w14:textId="77777777" w:rsidR="005250DA" w:rsidRPr="00383EBB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</w:pPr>
            <w:r w:rsidRPr="2BA3CBB1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I have carried out the procedures and supported all engine-planned maintenance including: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4E96095B" w14:textId="7DBBFF59" w:rsidR="005250DA" w:rsidRPr="005250DA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798" w:type="dxa"/>
            <w:shd w:val="clear" w:color="auto" w:fill="8EAADB" w:themeFill="accent1" w:themeFillTint="99"/>
          </w:tcPr>
          <w:p w14:paraId="76095702" w14:textId="2012DD01" w:rsidR="005250DA" w:rsidRPr="005250DA" w:rsidRDefault="005250DA" w:rsidP="00F53623">
            <w:pPr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A21029" w:rsidRPr="00383EBB" w14:paraId="0894960F" w14:textId="77777777" w:rsidTr="00F53623">
        <w:trPr>
          <w:trHeight w:val="396"/>
        </w:trPr>
        <w:tc>
          <w:tcPr>
            <w:tcW w:w="8038" w:type="dxa"/>
            <w:shd w:val="clear" w:color="auto" w:fill="auto"/>
          </w:tcPr>
          <w:p w14:paraId="6513D93D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in overhauling of pumps?</w:t>
            </w:r>
          </w:p>
        </w:tc>
        <w:tc>
          <w:tcPr>
            <w:tcW w:w="630" w:type="dxa"/>
            <w:shd w:val="clear" w:color="auto" w:fill="auto"/>
          </w:tcPr>
          <w:p w14:paraId="4581E8CE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23CCF30A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78871030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474D859B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in operating lathe machine?</w:t>
            </w:r>
          </w:p>
        </w:tc>
        <w:tc>
          <w:tcPr>
            <w:tcW w:w="630" w:type="dxa"/>
            <w:shd w:val="clear" w:color="auto" w:fill="auto"/>
          </w:tcPr>
          <w:p w14:paraId="040B6214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3BE59C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5FD34C62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70850D07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Do you have Knowledge in carrying out must steelwork, including stainless steel? </w:t>
            </w:r>
          </w:p>
        </w:tc>
        <w:tc>
          <w:tcPr>
            <w:tcW w:w="630" w:type="dxa"/>
            <w:shd w:val="clear" w:color="auto" w:fill="auto"/>
          </w:tcPr>
          <w:p w14:paraId="3B51AEAB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7A6A9F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0B249B4F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48263BC5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Knowledge in Pipe installation and fitting?</w:t>
            </w:r>
          </w:p>
        </w:tc>
        <w:tc>
          <w:tcPr>
            <w:tcW w:w="630" w:type="dxa"/>
            <w:shd w:val="clear" w:color="auto" w:fill="auto"/>
          </w:tcPr>
          <w:p w14:paraId="7DCFCB2E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27B2A304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42FF4121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1666EAC9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experience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</w:t>
            </w: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assist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>ing</w:t>
            </w: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with overhauling of diesel engines and auxiliary systems?</w:t>
            </w:r>
          </w:p>
        </w:tc>
        <w:tc>
          <w:tcPr>
            <w:tcW w:w="630" w:type="dxa"/>
            <w:shd w:val="clear" w:color="auto" w:fill="auto"/>
          </w:tcPr>
          <w:p w14:paraId="0549E6A2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7F217E82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2394EE3B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55726B39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Do you have experience taking all reading on main engine and generators, and auxiliary equipment?</w:t>
            </w:r>
          </w:p>
        </w:tc>
        <w:tc>
          <w:tcPr>
            <w:tcW w:w="630" w:type="dxa"/>
            <w:shd w:val="clear" w:color="auto" w:fill="auto"/>
          </w:tcPr>
          <w:p w14:paraId="21885A8D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7069BD5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6AA1D055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23841B96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lastRenderedPageBreak/>
              <w:t>Do you always follow up on all working routines and procedures associated with entering and working in confined spaces, and donning hard helmets, safety belts and other PPE?</w:t>
            </w:r>
          </w:p>
        </w:tc>
        <w:tc>
          <w:tcPr>
            <w:tcW w:w="630" w:type="dxa"/>
            <w:shd w:val="clear" w:color="auto" w:fill="auto"/>
          </w:tcPr>
          <w:p w14:paraId="1E230E4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1E789E4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5250DA" w:rsidRPr="00383EBB" w14:paraId="24CEF368" w14:textId="77777777" w:rsidTr="005250DA">
        <w:trPr>
          <w:trHeight w:val="355"/>
        </w:trPr>
        <w:tc>
          <w:tcPr>
            <w:tcW w:w="8038" w:type="dxa"/>
            <w:shd w:val="clear" w:color="auto" w:fill="8EAADB" w:themeFill="accent1" w:themeFillTint="99"/>
          </w:tcPr>
          <w:p w14:paraId="3ADE6F27" w14:textId="77777777" w:rsidR="005250DA" w:rsidRPr="00383EBB" w:rsidRDefault="005250DA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b/>
                <w:bCs/>
                <w:sz w:val="24"/>
                <w:szCs w:val="24"/>
                <w:lang w:eastAsia="en-US"/>
              </w:rPr>
              <w:t>Exceptional quality of work with outstanding results:</w:t>
            </w:r>
          </w:p>
        </w:tc>
        <w:tc>
          <w:tcPr>
            <w:tcW w:w="630" w:type="dxa"/>
            <w:shd w:val="clear" w:color="auto" w:fill="8EAADB" w:themeFill="accent1" w:themeFillTint="99"/>
          </w:tcPr>
          <w:p w14:paraId="025AF520" w14:textId="5FC1D855" w:rsidR="005250DA" w:rsidRPr="005250DA" w:rsidRDefault="005250DA" w:rsidP="00F53623">
            <w:pPr>
              <w:spacing w:line="360" w:lineRule="auto"/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YES</w:t>
            </w:r>
          </w:p>
        </w:tc>
        <w:tc>
          <w:tcPr>
            <w:tcW w:w="798" w:type="dxa"/>
            <w:shd w:val="clear" w:color="auto" w:fill="8EAADB" w:themeFill="accent1" w:themeFillTint="99"/>
          </w:tcPr>
          <w:p w14:paraId="5CC24B48" w14:textId="3584A1F2" w:rsidR="005250DA" w:rsidRPr="005250DA" w:rsidRDefault="005250DA" w:rsidP="00F53623">
            <w:pPr>
              <w:spacing w:line="360" w:lineRule="auto"/>
              <w:jc w:val="both"/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 w:rsidRPr="005250DA"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  <w:t>NO</w:t>
            </w:r>
          </w:p>
        </w:tc>
      </w:tr>
      <w:tr w:rsidR="00A21029" w:rsidRPr="00383EBB" w14:paraId="5D8877B1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325CA5FD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Time management</w:t>
            </w:r>
          </w:p>
        </w:tc>
        <w:tc>
          <w:tcPr>
            <w:tcW w:w="630" w:type="dxa"/>
            <w:shd w:val="clear" w:color="auto" w:fill="auto"/>
          </w:tcPr>
          <w:p w14:paraId="2758A025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E047EFD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46CE4485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57649B97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Team Worker</w:t>
            </w:r>
          </w:p>
        </w:tc>
        <w:tc>
          <w:tcPr>
            <w:tcW w:w="630" w:type="dxa"/>
            <w:shd w:val="clear" w:color="auto" w:fill="auto"/>
          </w:tcPr>
          <w:p w14:paraId="49B1C4F9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3DE6B7C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296F10F9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72277F4D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Good Leader</w:t>
            </w:r>
          </w:p>
        </w:tc>
        <w:tc>
          <w:tcPr>
            <w:tcW w:w="630" w:type="dxa"/>
            <w:shd w:val="clear" w:color="auto" w:fill="auto"/>
          </w:tcPr>
          <w:p w14:paraId="704B96C5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EE3EFB1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39B0EAD4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24EAF8B9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Honest and hardworking</w:t>
            </w:r>
          </w:p>
        </w:tc>
        <w:tc>
          <w:tcPr>
            <w:tcW w:w="630" w:type="dxa"/>
            <w:shd w:val="clear" w:color="auto" w:fill="auto"/>
          </w:tcPr>
          <w:p w14:paraId="6554A9FF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7C0A7ED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11774A76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532D9012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Can</w:t>
            </w:r>
            <w:r>
              <w:rPr>
                <w:rFonts w:ascii="Calibri" w:eastAsia="Calibri" w:hAnsi="Calibri"/>
                <w:sz w:val="24"/>
                <w:szCs w:val="24"/>
                <w:lang w:eastAsia="en-US"/>
              </w:rPr>
              <w:t xml:space="preserve"> you w</w:t>
            </w: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ork effectively on team or independently</w:t>
            </w:r>
          </w:p>
        </w:tc>
        <w:tc>
          <w:tcPr>
            <w:tcW w:w="630" w:type="dxa"/>
            <w:shd w:val="clear" w:color="auto" w:fill="auto"/>
          </w:tcPr>
          <w:p w14:paraId="15FCE034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2131E051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141AA5AC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28704BD6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Neat and well Organized</w:t>
            </w:r>
          </w:p>
        </w:tc>
        <w:tc>
          <w:tcPr>
            <w:tcW w:w="630" w:type="dxa"/>
            <w:shd w:val="clear" w:color="auto" w:fill="auto"/>
          </w:tcPr>
          <w:p w14:paraId="771A28B4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41988B09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6CFD544D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5D52834F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Can effectively perform with less or without supervision</w:t>
            </w:r>
          </w:p>
        </w:tc>
        <w:tc>
          <w:tcPr>
            <w:tcW w:w="630" w:type="dxa"/>
            <w:shd w:val="clear" w:color="auto" w:fill="auto"/>
          </w:tcPr>
          <w:p w14:paraId="41846702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0F70947E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1C9B6599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4D980675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Respect and good treatment towards my other colleagues.</w:t>
            </w:r>
          </w:p>
        </w:tc>
        <w:tc>
          <w:tcPr>
            <w:tcW w:w="630" w:type="dxa"/>
            <w:shd w:val="clear" w:color="auto" w:fill="auto"/>
          </w:tcPr>
          <w:p w14:paraId="5C3C9357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1AED4C78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  <w:tr w:rsidR="00A21029" w:rsidRPr="00383EBB" w14:paraId="3BFAA705" w14:textId="77777777" w:rsidTr="00F53623">
        <w:trPr>
          <w:trHeight w:val="355"/>
        </w:trPr>
        <w:tc>
          <w:tcPr>
            <w:tcW w:w="8038" w:type="dxa"/>
            <w:shd w:val="clear" w:color="auto" w:fill="auto"/>
          </w:tcPr>
          <w:p w14:paraId="1095556F" w14:textId="77777777" w:rsidR="00A21029" w:rsidRPr="00383EBB" w:rsidRDefault="00A21029" w:rsidP="00F53623">
            <w:pPr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  <w:r w:rsidRPr="00383EBB">
              <w:rPr>
                <w:rFonts w:ascii="Calibri" w:eastAsia="Calibri" w:hAnsi="Calibri"/>
                <w:sz w:val="24"/>
                <w:szCs w:val="24"/>
                <w:lang w:eastAsia="en-US"/>
              </w:rPr>
              <w:t>Have you ever been nominated employee of the month?</w:t>
            </w:r>
          </w:p>
        </w:tc>
        <w:tc>
          <w:tcPr>
            <w:tcW w:w="630" w:type="dxa"/>
            <w:shd w:val="clear" w:color="auto" w:fill="auto"/>
          </w:tcPr>
          <w:p w14:paraId="4BFB354D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  <w:tc>
          <w:tcPr>
            <w:tcW w:w="798" w:type="dxa"/>
            <w:shd w:val="clear" w:color="auto" w:fill="auto"/>
          </w:tcPr>
          <w:p w14:paraId="7F38AABA" w14:textId="77777777" w:rsidR="00A21029" w:rsidRPr="00383EBB" w:rsidRDefault="00A21029" w:rsidP="00F53623">
            <w:pPr>
              <w:spacing w:line="360" w:lineRule="auto"/>
              <w:jc w:val="both"/>
              <w:rPr>
                <w:rFonts w:ascii="Calibri" w:eastAsia="Calibri" w:hAnsi="Calibri"/>
                <w:sz w:val="24"/>
                <w:szCs w:val="24"/>
                <w:lang w:eastAsia="en-US"/>
              </w:rPr>
            </w:pPr>
          </w:p>
        </w:tc>
      </w:tr>
    </w:tbl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E736AA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CED9B" w14:textId="77777777" w:rsidR="00A92D0F" w:rsidRDefault="00A92D0F">
      <w:r>
        <w:separator/>
      </w:r>
    </w:p>
  </w:endnote>
  <w:endnote w:type="continuationSeparator" w:id="0">
    <w:p w14:paraId="045A4FC1" w14:textId="77777777" w:rsidR="00A92D0F" w:rsidRDefault="00A9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2FCC9" w14:textId="232889B4" w:rsidR="001209E3" w:rsidRPr="00D96187" w:rsidRDefault="001209E3" w:rsidP="001209E3">
    <w:pPr>
      <w:tabs>
        <w:tab w:val="center" w:pos="4320"/>
        <w:tab w:val="right" w:pos="8640"/>
      </w:tabs>
      <w:jc w:val="right"/>
      <w:rPr>
        <w:lang w:val="fr-FR"/>
      </w:rPr>
    </w:pPr>
    <w:r w:rsidRPr="00D96187">
      <w:rPr>
        <w:lang w:val="fr-FR"/>
      </w:rPr>
      <w:t>C</w:t>
    </w:r>
    <w:r w:rsidR="00D96187" w:rsidRPr="00D96187">
      <w:rPr>
        <w:lang w:val="fr-FR"/>
      </w:rPr>
      <w:t>ode</w:t>
    </w:r>
    <w:r w:rsidRPr="00D96187">
      <w:rPr>
        <w:lang w:val="fr-FR"/>
      </w:rPr>
      <w:t>: F-PMSSA-01-</w:t>
    </w:r>
    <w:r w:rsidR="00905E56" w:rsidRPr="00D96187">
      <w:rPr>
        <w:lang w:val="fr-FR"/>
      </w:rPr>
      <w:t>F</w:t>
    </w:r>
  </w:p>
  <w:p w14:paraId="5938725A" w14:textId="1DF80237" w:rsidR="001209E3" w:rsidRPr="00D96187" w:rsidRDefault="001209E3" w:rsidP="001209E3">
    <w:pPr>
      <w:tabs>
        <w:tab w:val="center" w:pos="4320"/>
        <w:tab w:val="right" w:pos="8640"/>
      </w:tabs>
      <w:jc w:val="right"/>
      <w:rPr>
        <w:lang w:val="fr-FR"/>
      </w:rPr>
    </w:pPr>
    <w:r w:rsidRPr="00D96187">
      <w:rPr>
        <w:lang w:val="fr-FR"/>
      </w:rPr>
      <w:t>Revisi</w:t>
    </w:r>
    <w:r w:rsidR="00D96187" w:rsidRPr="00D96187">
      <w:rPr>
        <w:lang w:val="fr-FR"/>
      </w:rPr>
      <w:t>o</w:t>
    </w:r>
    <w:r w:rsidRPr="00D96187">
      <w:rPr>
        <w:lang w:val="fr-FR"/>
      </w:rPr>
      <w:t>n: 02</w:t>
    </w:r>
  </w:p>
  <w:p w14:paraId="6587BD89" w14:textId="0DDD41D5" w:rsidR="001209E3" w:rsidRPr="001209E3" w:rsidRDefault="00D96187" w:rsidP="001209E3">
    <w:pPr>
      <w:tabs>
        <w:tab w:val="center" w:pos="4320"/>
        <w:tab w:val="right" w:pos="8640"/>
      </w:tabs>
      <w:jc w:val="right"/>
      <w:rPr>
        <w:lang w:val="es-419"/>
      </w:rPr>
    </w:pPr>
    <w:r w:rsidRPr="00D96187">
      <w:t>Date: 07 November 2024</w:t>
    </w:r>
  </w:p>
  <w:p w14:paraId="237F1E9E" w14:textId="08E9A1AC" w:rsidR="001209E3" w:rsidRPr="001209E3" w:rsidRDefault="001209E3" w:rsidP="001209E3">
    <w:pPr>
      <w:tabs>
        <w:tab w:val="center" w:pos="4320"/>
        <w:tab w:val="right" w:pos="8640"/>
      </w:tabs>
      <w:jc w:val="right"/>
      <w:rPr>
        <w:lang w:val="es-PA"/>
      </w:rPr>
    </w:pPr>
    <w:r w:rsidRPr="001209E3">
      <w:rPr>
        <w:lang w:val="es-ES"/>
      </w:rPr>
      <w:t>P</w:t>
    </w:r>
    <w:r w:rsidR="00D96187">
      <w:rPr>
        <w:lang w:val="es-ES"/>
      </w:rPr>
      <w:t>age</w:t>
    </w:r>
    <w:r w:rsidRPr="001209E3">
      <w:rPr>
        <w:lang w:val="es-ES"/>
      </w:rPr>
      <w:t xml:space="preserve"> </w:t>
    </w:r>
    <w:r w:rsidRPr="001209E3">
      <w:rPr>
        <w:b/>
        <w:bCs/>
      </w:rPr>
      <w:fldChar w:fldCharType="begin"/>
    </w:r>
    <w:r w:rsidRPr="001209E3">
      <w:rPr>
        <w:b/>
        <w:bCs/>
        <w:lang w:val="es-PA"/>
      </w:rPr>
      <w:instrText>PAGE  \* Arabic  \* MERGEFORMAT</w:instrText>
    </w:r>
    <w:r w:rsidRPr="001209E3">
      <w:rPr>
        <w:b/>
        <w:bCs/>
      </w:rPr>
      <w:fldChar w:fldCharType="separate"/>
    </w:r>
    <w:r w:rsidRPr="001209E3">
      <w:rPr>
        <w:b/>
        <w:bCs/>
        <w:lang w:val="es-PA"/>
      </w:rPr>
      <w:t>1</w:t>
    </w:r>
    <w:r w:rsidRPr="001209E3">
      <w:rPr>
        <w:b/>
        <w:bCs/>
      </w:rPr>
      <w:fldChar w:fldCharType="end"/>
    </w:r>
    <w:r w:rsidRPr="001209E3">
      <w:rPr>
        <w:lang w:val="es-ES"/>
      </w:rPr>
      <w:t xml:space="preserve"> </w:t>
    </w:r>
    <w:r w:rsidR="00D96187">
      <w:rPr>
        <w:lang w:val="es-ES"/>
      </w:rPr>
      <w:t>of</w:t>
    </w:r>
    <w:r w:rsidRPr="001209E3">
      <w:rPr>
        <w:lang w:val="es-ES"/>
      </w:rPr>
      <w:t xml:space="preserve"> </w:t>
    </w:r>
    <w:r w:rsidRPr="001209E3">
      <w:rPr>
        <w:b/>
        <w:bCs/>
      </w:rPr>
      <w:fldChar w:fldCharType="begin"/>
    </w:r>
    <w:r w:rsidRPr="001209E3">
      <w:rPr>
        <w:b/>
        <w:bCs/>
        <w:lang w:val="es-PA"/>
      </w:rPr>
      <w:instrText>NUMPAGES  \* Arabic  \* MERGEFORMAT</w:instrText>
    </w:r>
    <w:r w:rsidRPr="001209E3">
      <w:rPr>
        <w:b/>
        <w:bCs/>
      </w:rPr>
      <w:fldChar w:fldCharType="separate"/>
    </w:r>
    <w:r w:rsidRPr="001209E3">
      <w:rPr>
        <w:b/>
        <w:bCs/>
        <w:lang w:val="es-PA"/>
      </w:rPr>
      <w:t>3</w:t>
    </w:r>
    <w:r w:rsidRPr="001209E3">
      <w:rPr>
        <w:b/>
        <w:bCs/>
      </w:rPr>
      <w:fldChar w:fldCharType="end"/>
    </w:r>
  </w:p>
  <w:p w14:paraId="5EC651D0" w14:textId="77777777" w:rsidR="001209E3" w:rsidRPr="001209E3" w:rsidRDefault="001209E3" w:rsidP="001209E3">
    <w:pPr>
      <w:tabs>
        <w:tab w:val="center" w:pos="4320"/>
        <w:tab w:val="right" w:pos="8640"/>
      </w:tabs>
      <w:jc w:val="right"/>
      <w:rPr>
        <w:lang w:val="es-PA"/>
      </w:rPr>
    </w:pPr>
  </w:p>
  <w:p w14:paraId="2AEED184" w14:textId="4AE07AC7" w:rsidR="009A4038" w:rsidRPr="001209E3" w:rsidRDefault="009A4038" w:rsidP="001209E3">
    <w:pPr>
      <w:pStyle w:val="Footer"/>
      <w:rPr>
        <w:lang w:val="es-P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9BA3" w14:textId="2036B7E3" w:rsidR="000D7E5B" w:rsidRPr="00D96187" w:rsidRDefault="000D7E5B" w:rsidP="000D7E5B">
    <w:pPr>
      <w:pStyle w:val="Footer"/>
      <w:jc w:val="right"/>
      <w:rPr>
        <w:lang w:val="fr-FR"/>
      </w:rPr>
    </w:pPr>
    <w:r w:rsidRPr="00D96187">
      <w:rPr>
        <w:lang w:val="fr-FR"/>
      </w:rPr>
      <w:t>C</w:t>
    </w:r>
    <w:r w:rsidR="00D96187" w:rsidRPr="00D96187">
      <w:rPr>
        <w:lang w:val="fr-FR"/>
      </w:rPr>
      <w:t>ode</w:t>
    </w:r>
    <w:r w:rsidRPr="00D96187">
      <w:rPr>
        <w:lang w:val="fr-FR"/>
      </w:rPr>
      <w:t>: F-PMSSA-0</w:t>
    </w:r>
    <w:r w:rsidR="00264C71" w:rsidRPr="00D96187">
      <w:rPr>
        <w:lang w:val="fr-FR"/>
      </w:rPr>
      <w:t>1</w:t>
    </w:r>
    <w:r w:rsidR="009339A6" w:rsidRPr="00D96187">
      <w:rPr>
        <w:lang w:val="fr-FR"/>
      </w:rPr>
      <w:t>-</w:t>
    </w:r>
    <w:r w:rsidR="00905E56" w:rsidRPr="00D96187">
      <w:rPr>
        <w:lang w:val="fr-FR"/>
      </w:rPr>
      <w:t>F</w:t>
    </w:r>
  </w:p>
  <w:p w14:paraId="4575A5DD" w14:textId="2729EDC5" w:rsidR="000D7E5B" w:rsidRPr="00D96187" w:rsidRDefault="000D7E5B" w:rsidP="000D7E5B">
    <w:pPr>
      <w:pStyle w:val="Footer"/>
      <w:jc w:val="right"/>
      <w:rPr>
        <w:lang w:val="fr-FR"/>
      </w:rPr>
    </w:pPr>
    <w:r w:rsidRPr="00D96187">
      <w:rPr>
        <w:lang w:val="fr-FR"/>
      </w:rPr>
      <w:t>Revisi</w:t>
    </w:r>
    <w:r w:rsidR="00D96187" w:rsidRPr="00D96187">
      <w:rPr>
        <w:lang w:val="fr-FR"/>
      </w:rPr>
      <w:t>o</w:t>
    </w:r>
    <w:r w:rsidRPr="00D96187">
      <w:rPr>
        <w:lang w:val="fr-FR"/>
      </w:rPr>
      <w:t>n: 0</w:t>
    </w:r>
    <w:r w:rsidR="00123764" w:rsidRPr="00D96187">
      <w:rPr>
        <w:lang w:val="fr-FR"/>
      </w:rPr>
      <w:t>2</w:t>
    </w:r>
  </w:p>
  <w:p w14:paraId="49C99618" w14:textId="77777777" w:rsidR="00D96187" w:rsidRDefault="00D96187" w:rsidP="000D7E5B">
    <w:pPr>
      <w:pStyle w:val="Footer"/>
      <w:jc w:val="right"/>
    </w:pPr>
    <w:r w:rsidRPr="00D96187">
      <w:t>Date: 07 November 2024</w:t>
    </w:r>
  </w:p>
  <w:p w14:paraId="4D6AFACC" w14:textId="59B2E11D" w:rsidR="000D7E5B" w:rsidRPr="00121E8D" w:rsidRDefault="000D7E5B" w:rsidP="000D7E5B">
    <w:pPr>
      <w:pStyle w:val="Footer"/>
      <w:jc w:val="right"/>
      <w:rPr>
        <w:lang w:val="es-PA"/>
      </w:rPr>
    </w:pPr>
    <w:r>
      <w:rPr>
        <w:lang w:val="es-ES"/>
      </w:rPr>
      <w:t>P</w:t>
    </w:r>
    <w:r w:rsidR="00D96187">
      <w:rPr>
        <w:lang w:val="es-ES"/>
      </w:rPr>
      <w:t>age</w:t>
    </w:r>
    <w:r>
      <w:rPr>
        <w:lang w:val="es-ES"/>
      </w:rPr>
      <w:t xml:space="preserve">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PAGE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</w:t>
    </w:r>
    <w:r w:rsidR="00D96187">
      <w:rPr>
        <w:lang w:val="es-ES"/>
      </w:rPr>
      <w:t>of</w:t>
    </w:r>
    <w:r>
      <w:rPr>
        <w:lang w:val="es-ES"/>
      </w:rPr>
      <w:t xml:space="preserve"> </w:t>
    </w:r>
    <w:r>
      <w:rPr>
        <w:b/>
        <w:bCs/>
      </w:rPr>
      <w:fldChar w:fldCharType="begin"/>
    </w:r>
    <w:r w:rsidRPr="00121E8D">
      <w:rPr>
        <w:b/>
        <w:bCs/>
        <w:lang w:val="es-PA"/>
      </w:rPr>
      <w:instrText>NUMPAGES  \* Arabic  \* MERGEFORMAT</w:instrText>
    </w:r>
    <w:r>
      <w:rPr>
        <w:b/>
        <w:bCs/>
      </w:rPr>
      <w:fldChar w:fldCharType="separate"/>
    </w:r>
    <w:r w:rsidR="00121E8D" w:rsidRPr="00121E8D">
      <w:rPr>
        <w:b/>
        <w:bCs/>
        <w:noProof/>
        <w:lang w:val="es-ES"/>
      </w:rPr>
      <w:t>4</w:t>
    </w:r>
    <w:r>
      <w:rPr>
        <w:b/>
        <w:bCs/>
      </w:rPr>
      <w:fldChar w:fldCharType="end"/>
    </w:r>
  </w:p>
  <w:p w14:paraId="1C2434A9" w14:textId="77777777" w:rsidR="000D7E5B" w:rsidRPr="00121E8D" w:rsidRDefault="000D7E5B" w:rsidP="000D7E5B">
    <w:pPr>
      <w:pStyle w:val="Footer"/>
      <w:jc w:val="right"/>
      <w:rPr>
        <w:lang w:val="es-P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E08F6" w14:textId="77777777" w:rsidR="00A92D0F" w:rsidRDefault="00A92D0F">
      <w:r>
        <w:separator/>
      </w:r>
    </w:p>
  </w:footnote>
  <w:footnote w:type="continuationSeparator" w:id="0">
    <w:p w14:paraId="6D0D914E" w14:textId="77777777" w:rsidR="00A92D0F" w:rsidRDefault="00A92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7216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0"/>
  </w:num>
  <w:num w:numId="2" w16cid:durableId="13734615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35491"/>
    <w:rsid w:val="00053608"/>
    <w:rsid w:val="000553F9"/>
    <w:rsid w:val="00097A60"/>
    <w:rsid w:val="000A3898"/>
    <w:rsid w:val="000B456E"/>
    <w:rsid w:val="000B4C0B"/>
    <w:rsid w:val="000B60A7"/>
    <w:rsid w:val="000B6195"/>
    <w:rsid w:val="000C1C2A"/>
    <w:rsid w:val="000C31DE"/>
    <w:rsid w:val="000D6C6A"/>
    <w:rsid w:val="000D7E5B"/>
    <w:rsid w:val="000E11FC"/>
    <w:rsid w:val="000E71FD"/>
    <w:rsid w:val="001209E3"/>
    <w:rsid w:val="00121E8D"/>
    <w:rsid w:val="00123764"/>
    <w:rsid w:val="00124271"/>
    <w:rsid w:val="00155562"/>
    <w:rsid w:val="001608FA"/>
    <w:rsid w:val="00161C10"/>
    <w:rsid w:val="0016481C"/>
    <w:rsid w:val="00165F23"/>
    <w:rsid w:val="0016740C"/>
    <w:rsid w:val="00171269"/>
    <w:rsid w:val="00192924"/>
    <w:rsid w:val="001B6ACB"/>
    <w:rsid w:val="001B6DE1"/>
    <w:rsid w:val="001C2A59"/>
    <w:rsid w:val="001D0E86"/>
    <w:rsid w:val="001D2D92"/>
    <w:rsid w:val="001E1599"/>
    <w:rsid w:val="001E411E"/>
    <w:rsid w:val="00220730"/>
    <w:rsid w:val="0023525A"/>
    <w:rsid w:val="002433B1"/>
    <w:rsid w:val="00264C71"/>
    <w:rsid w:val="002741F4"/>
    <w:rsid w:val="002834A0"/>
    <w:rsid w:val="00286C15"/>
    <w:rsid w:val="002C6CEC"/>
    <w:rsid w:val="002D3A44"/>
    <w:rsid w:val="002D48C5"/>
    <w:rsid w:val="0030555F"/>
    <w:rsid w:val="00313D37"/>
    <w:rsid w:val="00324ECD"/>
    <w:rsid w:val="00335D6F"/>
    <w:rsid w:val="003424F4"/>
    <w:rsid w:val="00356806"/>
    <w:rsid w:val="003862ED"/>
    <w:rsid w:val="003963BA"/>
    <w:rsid w:val="003B17E4"/>
    <w:rsid w:val="003B3894"/>
    <w:rsid w:val="003B539B"/>
    <w:rsid w:val="003B715E"/>
    <w:rsid w:val="00414048"/>
    <w:rsid w:val="004275EC"/>
    <w:rsid w:val="00452EDE"/>
    <w:rsid w:val="00460831"/>
    <w:rsid w:val="004A42AD"/>
    <w:rsid w:val="004A5B3C"/>
    <w:rsid w:val="004C4199"/>
    <w:rsid w:val="004C6F82"/>
    <w:rsid w:val="004C7426"/>
    <w:rsid w:val="004E437F"/>
    <w:rsid w:val="004F33BE"/>
    <w:rsid w:val="005033ED"/>
    <w:rsid w:val="00514858"/>
    <w:rsid w:val="00520092"/>
    <w:rsid w:val="005250DA"/>
    <w:rsid w:val="00530EE1"/>
    <w:rsid w:val="005337E5"/>
    <w:rsid w:val="005666AC"/>
    <w:rsid w:val="00573E1D"/>
    <w:rsid w:val="00574FF6"/>
    <w:rsid w:val="005A0C83"/>
    <w:rsid w:val="005B1C95"/>
    <w:rsid w:val="005B2A2E"/>
    <w:rsid w:val="005B6DE9"/>
    <w:rsid w:val="005C2431"/>
    <w:rsid w:val="005F6293"/>
    <w:rsid w:val="006114A2"/>
    <w:rsid w:val="006252DD"/>
    <w:rsid w:val="00636459"/>
    <w:rsid w:val="00647A00"/>
    <w:rsid w:val="006549BC"/>
    <w:rsid w:val="00654B39"/>
    <w:rsid w:val="00655B0E"/>
    <w:rsid w:val="00661F0C"/>
    <w:rsid w:val="00663EB1"/>
    <w:rsid w:val="00674F55"/>
    <w:rsid w:val="0068111A"/>
    <w:rsid w:val="006835D7"/>
    <w:rsid w:val="006946BC"/>
    <w:rsid w:val="006A063A"/>
    <w:rsid w:val="006A7359"/>
    <w:rsid w:val="006F7FB0"/>
    <w:rsid w:val="00702B4B"/>
    <w:rsid w:val="00722D88"/>
    <w:rsid w:val="007364C4"/>
    <w:rsid w:val="00753D7F"/>
    <w:rsid w:val="0077736F"/>
    <w:rsid w:val="0079070A"/>
    <w:rsid w:val="0079622D"/>
    <w:rsid w:val="007C40D1"/>
    <w:rsid w:val="007D270C"/>
    <w:rsid w:val="007F07E5"/>
    <w:rsid w:val="007F4551"/>
    <w:rsid w:val="0080495A"/>
    <w:rsid w:val="008079AC"/>
    <w:rsid w:val="0081033C"/>
    <w:rsid w:val="008162D7"/>
    <w:rsid w:val="00826296"/>
    <w:rsid w:val="00850140"/>
    <w:rsid w:val="00853A71"/>
    <w:rsid w:val="008644FF"/>
    <w:rsid w:val="00877BF2"/>
    <w:rsid w:val="008C02D8"/>
    <w:rsid w:val="008C3870"/>
    <w:rsid w:val="00905E56"/>
    <w:rsid w:val="00910DCE"/>
    <w:rsid w:val="00924542"/>
    <w:rsid w:val="009339A6"/>
    <w:rsid w:val="0093509D"/>
    <w:rsid w:val="00935826"/>
    <w:rsid w:val="00940A36"/>
    <w:rsid w:val="009A4038"/>
    <w:rsid w:val="009B7D72"/>
    <w:rsid w:val="009C0579"/>
    <w:rsid w:val="009D207A"/>
    <w:rsid w:val="009D530A"/>
    <w:rsid w:val="009D57C0"/>
    <w:rsid w:val="009D625F"/>
    <w:rsid w:val="00A029B7"/>
    <w:rsid w:val="00A0484B"/>
    <w:rsid w:val="00A055F6"/>
    <w:rsid w:val="00A07745"/>
    <w:rsid w:val="00A15C81"/>
    <w:rsid w:val="00A21029"/>
    <w:rsid w:val="00A50A89"/>
    <w:rsid w:val="00A66831"/>
    <w:rsid w:val="00A80EC3"/>
    <w:rsid w:val="00A859BD"/>
    <w:rsid w:val="00A87C21"/>
    <w:rsid w:val="00A92D0F"/>
    <w:rsid w:val="00AD2E1A"/>
    <w:rsid w:val="00AD79B4"/>
    <w:rsid w:val="00B03A4B"/>
    <w:rsid w:val="00B1658C"/>
    <w:rsid w:val="00B21F96"/>
    <w:rsid w:val="00B34924"/>
    <w:rsid w:val="00B54453"/>
    <w:rsid w:val="00B6189C"/>
    <w:rsid w:val="00B64D5F"/>
    <w:rsid w:val="00B8432D"/>
    <w:rsid w:val="00B866AB"/>
    <w:rsid w:val="00B90AE3"/>
    <w:rsid w:val="00BA465F"/>
    <w:rsid w:val="00BB1C6E"/>
    <w:rsid w:val="00BB1C6F"/>
    <w:rsid w:val="00BB237C"/>
    <w:rsid w:val="00BC10C5"/>
    <w:rsid w:val="00BF3FEB"/>
    <w:rsid w:val="00C013D2"/>
    <w:rsid w:val="00C11686"/>
    <w:rsid w:val="00C144A8"/>
    <w:rsid w:val="00C24944"/>
    <w:rsid w:val="00C55BAE"/>
    <w:rsid w:val="00C634DF"/>
    <w:rsid w:val="00C81BD5"/>
    <w:rsid w:val="00C86643"/>
    <w:rsid w:val="00C93642"/>
    <w:rsid w:val="00C97DC3"/>
    <w:rsid w:val="00CA205E"/>
    <w:rsid w:val="00CB77C1"/>
    <w:rsid w:val="00CB7F03"/>
    <w:rsid w:val="00CC0B7A"/>
    <w:rsid w:val="00D21C04"/>
    <w:rsid w:val="00D608FF"/>
    <w:rsid w:val="00D620B4"/>
    <w:rsid w:val="00D64FDF"/>
    <w:rsid w:val="00D660D6"/>
    <w:rsid w:val="00D76175"/>
    <w:rsid w:val="00D93660"/>
    <w:rsid w:val="00D96187"/>
    <w:rsid w:val="00DA5161"/>
    <w:rsid w:val="00DA6F29"/>
    <w:rsid w:val="00DB0334"/>
    <w:rsid w:val="00DB1CCF"/>
    <w:rsid w:val="00DD18A1"/>
    <w:rsid w:val="00DD7245"/>
    <w:rsid w:val="00E16579"/>
    <w:rsid w:val="00E224CC"/>
    <w:rsid w:val="00E25DBE"/>
    <w:rsid w:val="00E30DD9"/>
    <w:rsid w:val="00E56E6D"/>
    <w:rsid w:val="00E61660"/>
    <w:rsid w:val="00E63796"/>
    <w:rsid w:val="00E736AA"/>
    <w:rsid w:val="00EC094F"/>
    <w:rsid w:val="00ED03B0"/>
    <w:rsid w:val="00EF063D"/>
    <w:rsid w:val="00EF587C"/>
    <w:rsid w:val="00EF62CF"/>
    <w:rsid w:val="00F0113C"/>
    <w:rsid w:val="00F13A65"/>
    <w:rsid w:val="00F3184C"/>
    <w:rsid w:val="00F52F51"/>
    <w:rsid w:val="00F53917"/>
    <w:rsid w:val="00F5501D"/>
    <w:rsid w:val="00F648BA"/>
    <w:rsid w:val="00F77522"/>
    <w:rsid w:val="00F77CF1"/>
    <w:rsid w:val="00F811C5"/>
    <w:rsid w:val="00F87694"/>
    <w:rsid w:val="00FB6E24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3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Props1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22</TotalTime>
  <Pages>5</Pages>
  <Words>791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18</cp:revision>
  <cp:lastPrinted>2024-11-13T15:44:00Z</cp:lastPrinted>
  <dcterms:created xsi:type="dcterms:W3CDTF">2024-11-08T14:09:00Z</dcterms:created>
  <dcterms:modified xsi:type="dcterms:W3CDTF">2024-11-13T16:14:00Z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