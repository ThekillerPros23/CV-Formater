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5FBEA78E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591A3E53">
                <wp:simplePos x="0" y="0"/>
                <wp:positionH relativeFrom="column">
                  <wp:posOffset>-149259</wp:posOffset>
                </wp:positionH>
                <wp:positionV relativeFrom="paragraph">
                  <wp:posOffset>432864</wp:posOffset>
                </wp:positionV>
                <wp:extent cx="979513" cy="1186249"/>
                <wp:effectExtent l="0" t="0" r="1143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513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75pt;margin-top:34.1pt;width:77.15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431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537"/>
      </w:tblGrid>
      <w:tr w:rsidR="000A3898" w:rsidRPr="00853A71" w14:paraId="7ECCFD37" w14:textId="77777777" w:rsidTr="00F07506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1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F07506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1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F07506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89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F07506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89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F07506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89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F07506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137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F07506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537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1006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63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A04A49">
        <w:tc>
          <w:tcPr>
            <w:tcW w:w="2652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A04A49">
        <w:tc>
          <w:tcPr>
            <w:tcW w:w="2063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A04A49">
        <w:tc>
          <w:tcPr>
            <w:tcW w:w="2063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2477"/>
        <w:gridCol w:w="1143"/>
        <w:gridCol w:w="495"/>
        <w:gridCol w:w="1747"/>
        <w:gridCol w:w="688"/>
        <w:gridCol w:w="1249"/>
        <w:gridCol w:w="2266"/>
      </w:tblGrid>
      <w:tr w:rsidR="00B54453" w:rsidRPr="00B54453" w14:paraId="3DFE1312" w14:textId="77777777" w:rsidTr="00A04A49">
        <w:tc>
          <w:tcPr>
            <w:tcW w:w="10065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A04A49">
        <w:tc>
          <w:tcPr>
            <w:tcW w:w="3620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51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A04A49">
        <w:tc>
          <w:tcPr>
            <w:tcW w:w="3620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51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A04A49">
        <w:tc>
          <w:tcPr>
            <w:tcW w:w="2477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A04A49">
        <w:tc>
          <w:tcPr>
            <w:tcW w:w="2477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266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2951"/>
        <w:gridCol w:w="2197"/>
        <w:gridCol w:w="2210"/>
        <w:gridCol w:w="2707"/>
      </w:tblGrid>
      <w:tr w:rsidR="007364C4" w:rsidRPr="00A80EC3" w14:paraId="2B8675EE" w14:textId="77777777" w:rsidTr="00A04A49">
        <w:tc>
          <w:tcPr>
            <w:tcW w:w="10065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A04A49">
        <w:tc>
          <w:tcPr>
            <w:tcW w:w="2951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707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A04A49">
        <w:tc>
          <w:tcPr>
            <w:tcW w:w="2951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10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1503"/>
        <w:gridCol w:w="1074"/>
        <w:gridCol w:w="991"/>
        <w:gridCol w:w="738"/>
        <w:gridCol w:w="692"/>
        <w:gridCol w:w="1078"/>
        <w:gridCol w:w="1470"/>
      </w:tblGrid>
      <w:tr w:rsidR="00EC094F" w:rsidRPr="00A87C21" w14:paraId="089663D5" w14:textId="77777777" w:rsidTr="00E60781">
        <w:trPr>
          <w:trHeight w:val="638"/>
          <w:jc w:val="center"/>
        </w:trPr>
        <w:tc>
          <w:tcPr>
            <w:tcW w:w="255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03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74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991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738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692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078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470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E60781">
        <w:trPr>
          <w:trHeight w:val="638"/>
          <w:jc w:val="center"/>
        </w:trPr>
        <w:tc>
          <w:tcPr>
            <w:tcW w:w="255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91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38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692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8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70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861A07" w:rsidRPr="00F5501D" w14:paraId="774C3A62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BC113A2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91AFD94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B7ED46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BA86C9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5B5EA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3AB5CF9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268C780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8BA43C1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CC61D2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A2DE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9A0AA1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64670D72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01AA401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12BB9D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EB45C9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851C010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341F52A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59E962B" w14:textId="77777777" w:rsidTr="00861A07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07BA94D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1AD57B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77C6F6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C9AFB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366B0E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F6F3994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FF3C531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5E0ACEA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75644C2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987F5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C5A4E00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4C303B3A" w14:textId="77777777" w:rsidTr="00861A07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00CC0A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Ship security Officer 3.19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EA07D57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DF5470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5B38C6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1DF44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35757684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15D0333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850A148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848146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043BE0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1DE3A75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C7D49B9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65081E3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Fast Rescue Boats 1.24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993DCCD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88A575A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45D7F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87BB28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37B62A87" w14:textId="77777777" w:rsidTr="00861A07">
        <w:trPr>
          <w:trHeight w:val="339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D822622" w14:textId="77777777" w:rsidR="00861A07" w:rsidRPr="003A6452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eastAsia="fr-FR"/>
              </w:rPr>
              <w:t>Advanced firefighting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4FDBDB9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640DB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A6FF9F4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D4EDD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AE5929F" w14:textId="77777777" w:rsidTr="00861A07">
        <w:trPr>
          <w:trHeight w:val="41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28A3E74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Medical Care 1.15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8AD7EE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58AC5F7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7D95BF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8AAC8C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27DAC055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436C22B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Resource Management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3C3AE62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505B95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7A54E32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BB5C88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20CBA16C" w14:textId="77777777" w:rsidTr="00861A07">
        <w:trPr>
          <w:trHeight w:val="356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E1135D4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Room Simulator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54ABB4A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EFFE557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A0E242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B8ECFE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17FC51AB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EFC7C68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Ship simulator and bridge teamwork 1.22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73D8941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EC77CE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0F47D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342E29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0F1C332C" w14:textId="77777777" w:rsidTr="00861A07">
        <w:trPr>
          <w:trHeight w:val="35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5D5BC2D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3A6452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High Voltage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Installations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3A0E6E3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EC65274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9560AA0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4E277D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11F2F6C0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7E3DE13" w14:textId="77777777" w:rsidR="00861A07" w:rsidRPr="003A6452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Marine Environmental Awareness 1.38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BCB567F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2C20694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883175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823013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1C0DD94C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0F0CDB6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Leadership and teamwork 1.39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1108E2B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2AD34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CF8F5F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018330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23129C9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34641013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A55F1EE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Bridge Resource Management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E2F0F94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E756B9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9AE77D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5388571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4D111BAF" w14:textId="77777777" w:rsidTr="00861A07">
        <w:trPr>
          <w:trHeight w:val="3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DC98270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ECDIS 1.27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69E0537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73AD2A3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6AFB83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E3BF41F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7A80467D" w14:textId="77777777" w:rsidTr="00861A07">
        <w:trPr>
          <w:trHeight w:val="273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45FDAEC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GMDSS 1.25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5E5B1E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ADA370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07E2365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220AC56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4AC5DE76" w14:textId="77777777" w:rsidTr="00861A07">
        <w:trPr>
          <w:trHeight w:val="291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61D3527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ARPA 1.07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8CE9DE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DF4B52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FD75CC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40F51E7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5101D216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3F44304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RADAR 1.08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BBA460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59DF25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67741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6DD408A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2E0E9E4E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DE57BAB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7C63B9D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AE9F6D7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CAF52D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D0B1AC3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02043147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1DBECBB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D1585F7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C1523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C7CC22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93143D5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0FD6B392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E31DAC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4F64820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739A8C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A0B9F4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AEA0BE2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20FDEED5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AB3B30B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AE88005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483FD2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94C4D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508B55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0C9E6B6E" w14:textId="77777777" w:rsidR="00861A07" w:rsidRDefault="00861A07"/>
    <w:p w14:paraId="7F3D4BE3" w14:textId="77777777" w:rsidR="00861A07" w:rsidRDefault="00861A07"/>
    <w:p w14:paraId="10915D0C" w14:textId="77777777" w:rsidR="00861A07" w:rsidRDefault="00861A07"/>
    <w:p w14:paraId="4CAE9012" w14:textId="77777777" w:rsidR="00861A07" w:rsidRDefault="00861A07"/>
    <w:p w14:paraId="7E91DF70" w14:textId="285D797F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</w:t>
      </w:r>
      <w:r w:rsidR="00A71365">
        <w:rPr>
          <w:rFonts w:ascii="Cambria" w:hAnsi="Cambria"/>
          <w:b/>
          <w:bCs/>
          <w:sz w:val="24"/>
          <w:szCs w:val="24"/>
        </w:rPr>
        <w:t>ERIENCE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70C3B9CA" w14:textId="77777777" w:rsidR="007079B1" w:rsidRDefault="007079B1"/>
    <w:p w14:paraId="71A3548E" w14:textId="77777777" w:rsidR="007079B1" w:rsidRDefault="007079B1"/>
    <w:p w14:paraId="2203A188" w14:textId="77777777" w:rsidR="00E60781" w:rsidRDefault="00E60781"/>
    <w:p w14:paraId="6259EBD4" w14:textId="77777777" w:rsidR="00E60781" w:rsidRDefault="00E60781"/>
    <w:p w14:paraId="0F33BDF7" w14:textId="77777777" w:rsidR="00E60781" w:rsidRDefault="00E60781"/>
    <w:p w14:paraId="0350A56A" w14:textId="77777777" w:rsidR="007079B1" w:rsidRDefault="007079B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lastRenderedPageBreak/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090"/>
        <w:gridCol w:w="1658"/>
        <w:gridCol w:w="1917"/>
        <w:gridCol w:w="1989"/>
      </w:tblGrid>
      <w:tr w:rsidR="007079B1" w:rsidRPr="007079B1" w14:paraId="09E3EA77" w14:textId="77777777" w:rsidTr="00661575">
        <w:trPr>
          <w:trHeight w:val="327"/>
          <w:jc w:val="center"/>
        </w:trPr>
        <w:tc>
          <w:tcPr>
            <w:tcW w:w="10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B946F5" w14:textId="77777777" w:rsidR="007079B1" w:rsidRDefault="007079B1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7079B1" w:rsidRPr="007079B1" w14:paraId="4064F50A" w14:textId="77777777" w:rsidTr="00661575">
        <w:trPr>
          <w:trHeight w:val="1113"/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7A69952" w14:textId="77777777" w:rsidR="007079B1" w:rsidRDefault="007079B1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D549A36" w14:textId="77777777" w:rsidR="007079B1" w:rsidRDefault="007079B1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1ACBEAA" w14:textId="77777777" w:rsidR="007079B1" w:rsidRDefault="007079B1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B1B70AC" w14:textId="77777777" w:rsidR="007079B1" w:rsidRDefault="007079B1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16BE6C6D" w14:textId="77777777" w:rsidR="007079B1" w:rsidRDefault="007079B1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252417B" w14:textId="77777777" w:rsidR="007079B1" w:rsidRDefault="007079B1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48A6C1C8" w14:textId="77777777" w:rsidR="007079B1" w:rsidRDefault="007079B1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7079B1" w:rsidRPr="007079B1" w14:paraId="1ED2E12C" w14:textId="77777777" w:rsidTr="00661575">
        <w:trPr>
          <w:trHeight w:val="475"/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19633C" w14:textId="77777777" w:rsidR="007079B1" w:rsidRDefault="007079B1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0F67F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D5029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90FA2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D9926A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7079B1" w:rsidRPr="007079B1" w14:paraId="4F38B123" w14:textId="77777777" w:rsidTr="00661575">
        <w:trPr>
          <w:trHeight w:val="475"/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1527C8" w14:textId="77777777" w:rsidR="007079B1" w:rsidRDefault="007079B1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3F27C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A35D2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0F8AAA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475946" w14:textId="77777777" w:rsidR="007079B1" w:rsidRDefault="007079B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10282" w:type="dxa"/>
        <w:tblInd w:w="-714" w:type="dxa"/>
        <w:tblLook w:val="04A0" w:firstRow="1" w:lastRow="0" w:firstColumn="1" w:lastColumn="0" w:noHBand="0" w:noVBand="1"/>
      </w:tblPr>
      <w:tblGrid>
        <w:gridCol w:w="2626"/>
        <w:gridCol w:w="1912"/>
        <w:gridCol w:w="1912"/>
        <w:gridCol w:w="1912"/>
        <w:gridCol w:w="1920"/>
      </w:tblGrid>
      <w:tr w:rsidR="003B17E4" w:rsidRPr="003B17E4" w14:paraId="05959A74" w14:textId="77777777" w:rsidTr="002A7723">
        <w:trPr>
          <w:trHeight w:val="307"/>
        </w:trPr>
        <w:tc>
          <w:tcPr>
            <w:tcW w:w="10282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2A7723">
        <w:trPr>
          <w:trHeight w:val="921"/>
        </w:trPr>
        <w:tc>
          <w:tcPr>
            <w:tcW w:w="2626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20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2A7723">
        <w:trPr>
          <w:trHeight w:val="307"/>
        </w:trPr>
        <w:tc>
          <w:tcPr>
            <w:tcW w:w="2626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20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2A7723">
        <w:trPr>
          <w:trHeight w:val="307"/>
        </w:trPr>
        <w:tc>
          <w:tcPr>
            <w:tcW w:w="2626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20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2A7723">
        <w:trPr>
          <w:trHeight w:val="307"/>
        </w:trPr>
        <w:tc>
          <w:tcPr>
            <w:tcW w:w="2626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20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2A7723">
        <w:trPr>
          <w:trHeight w:val="307"/>
        </w:trPr>
        <w:tc>
          <w:tcPr>
            <w:tcW w:w="2626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20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8D2F6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0DAC3" w14:textId="77777777" w:rsidR="00694637" w:rsidRDefault="00694637">
      <w:r>
        <w:separator/>
      </w:r>
    </w:p>
  </w:endnote>
  <w:endnote w:type="continuationSeparator" w:id="0">
    <w:p w14:paraId="2EC72E26" w14:textId="77777777" w:rsidR="00694637" w:rsidRDefault="0069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B325D" w14:textId="2EDB95EA" w:rsidR="00A71365" w:rsidRPr="00A71365" w:rsidRDefault="00A71365" w:rsidP="00A71365">
    <w:pPr>
      <w:tabs>
        <w:tab w:val="center" w:pos="4320"/>
        <w:tab w:val="right" w:pos="8640"/>
      </w:tabs>
      <w:jc w:val="right"/>
      <w:rPr>
        <w:lang w:val="fr-FR"/>
      </w:rPr>
    </w:pPr>
    <w:r w:rsidRPr="00A71365">
      <w:rPr>
        <w:lang w:val="fr-FR"/>
      </w:rPr>
      <w:t>Code: F-PMSSA-01</w:t>
    </w:r>
    <w:r w:rsidR="00C962A1">
      <w:rPr>
        <w:lang w:val="fr-FR"/>
      </w:rPr>
      <w:t>-A</w:t>
    </w:r>
  </w:p>
  <w:p w14:paraId="17A8162B" w14:textId="6B2FB443" w:rsidR="00A71365" w:rsidRPr="00A71365" w:rsidRDefault="00A71365" w:rsidP="00A71365">
    <w:pPr>
      <w:tabs>
        <w:tab w:val="center" w:pos="4320"/>
        <w:tab w:val="right" w:pos="8640"/>
      </w:tabs>
      <w:jc w:val="right"/>
      <w:rPr>
        <w:lang w:val="fr-FR"/>
      </w:rPr>
    </w:pPr>
    <w:proofErr w:type="spellStart"/>
    <w:r w:rsidRPr="00A71365">
      <w:rPr>
        <w:lang w:val="fr-FR"/>
      </w:rPr>
      <w:t>Revision</w:t>
    </w:r>
    <w:proofErr w:type="spellEnd"/>
    <w:r w:rsidRPr="00A71365">
      <w:rPr>
        <w:lang w:val="fr-FR"/>
      </w:rPr>
      <w:t>: 0</w:t>
    </w:r>
    <w:r w:rsidR="006A299C">
      <w:rPr>
        <w:lang w:val="fr-FR"/>
      </w:rPr>
      <w:t>2</w:t>
    </w:r>
  </w:p>
  <w:p w14:paraId="2667372E" w14:textId="77777777" w:rsidR="00A71365" w:rsidRPr="00A71365" w:rsidRDefault="00A71365" w:rsidP="00A71365">
    <w:pPr>
      <w:tabs>
        <w:tab w:val="center" w:pos="4320"/>
        <w:tab w:val="right" w:pos="8640"/>
      </w:tabs>
      <w:jc w:val="right"/>
      <w:rPr>
        <w:lang w:val="fr-FR"/>
      </w:rPr>
    </w:pPr>
    <w:r w:rsidRPr="00A71365">
      <w:rPr>
        <w:lang w:val="fr-FR"/>
      </w:rPr>
      <w:t xml:space="preserve">Date: 07 </w:t>
    </w:r>
    <w:proofErr w:type="spellStart"/>
    <w:r w:rsidRPr="00A71365">
      <w:rPr>
        <w:lang w:val="fr-FR"/>
      </w:rPr>
      <w:t>November</w:t>
    </w:r>
    <w:proofErr w:type="spellEnd"/>
    <w:r w:rsidRPr="00A71365">
      <w:rPr>
        <w:lang w:val="fr-FR"/>
      </w:rPr>
      <w:t xml:space="preserve"> 2024</w:t>
    </w:r>
  </w:p>
  <w:p w14:paraId="132B7018" w14:textId="54169E9F" w:rsidR="005D72C3" w:rsidRPr="00A71365" w:rsidRDefault="005D72C3" w:rsidP="005D72C3">
    <w:pPr>
      <w:tabs>
        <w:tab w:val="center" w:pos="4320"/>
        <w:tab w:val="right" w:pos="8640"/>
      </w:tabs>
      <w:jc w:val="right"/>
      <w:rPr>
        <w:lang w:val="fr-FR"/>
      </w:rPr>
    </w:pPr>
    <w:r w:rsidRPr="00A71365">
      <w:rPr>
        <w:lang w:val="fr-FR"/>
      </w:rPr>
      <w:t>P</w:t>
    </w:r>
    <w:r w:rsidR="00A71365">
      <w:rPr>
        <w:lang w:val="fr-FR"/>
      </w:rPr>
      <w:t xml:space="preserve">age </w:t>
    </w:r>
    <w:r w:rsidRPr="005D72C3">
      <w:rPr>
        <w:b/>
        <w:bCs/>
      </w:rPr>
      <w:fldChar w:fldCharType="begin"/>
    </w:r>
    <w:r w:rsidRPr="00A71365">
      <w:rPr>
        <w:b/>
        <w:bCs/>
        <w:lang w:val="fr-FR"/>
      </w:rPr>
      <w:instrText>PAGE  \* Arabic  \* MERGEFORMAT</w:instrText>
    </w:r>
    <w:r w:rsidRPr="005D72C3">
      <w:rPr>
        <w:b/>
        <w:bCs/>
      </w:rPr>
      <w:fldChar w:fldCharType="separate"/>
    </w:r>
    <w:r w:rsidRPr="00A71365">
      <w:rPr>
        <w:b/>
        <w:bCs/>
        <w:lang w:val="fr-FR"/>
      </w:rPr>
      <w:t>1</w:t>
    </w:r>
    <w:r w:rsidRPr="005D72C3">
      <w:rPr>
        <w:b/>
        <w:bCs/>
      </w:rPr>
      <w:fldChar w:fldCharType="end"/>
    </w:r>
    <w:r w:rsidRPr="00A71365">
      <w:rPr>
        <w:lang w:val="fr-FR"/>
      </w:rPr>
      <w:t xml:space="preserve"> </w:t>
    </w:r>
    <w:r w:rsidR="00A71365">
      <w:rPr>
        <w:lang w:val="fr-FR"/>
      </w:rPr>
      <w:t>of</w:t>
    </w:r>
    <w:r w:rsidRPr="00A71365">
      <w:rPr>
        <w:lang w:val="fr-FR"/>
      </w:rPr>
      <w:t xml:space="preserve"> </w:t>
    </w:r>
    <w:r w:rsidRPr="005D72C3">
      <w:rPr>
        <w:b/>
        <w:bCs/>
      </w:rPr>
      <w:fldChar w:fldCharType="begin"/>
    </w:r>
    <w:r w:rsidRPr="00A71365">
      <w:rPr>
        <w:b/>
        <w:bCs/>
        <w:lang w:val="fr-FR"/>
      </w:rPr>
      <w:instrText>NUMPAGES  \* Arabic  \* MERGEFORMAT</w:instrText>
    </w:r>
    <w:r w:rsidRPr="005D72C3">
      <w:rPr>
        <w:b/>
        <w:bCs/>
      </w:rPr>
      <w:fldChar w:fldCharType="separate"/>
    </w:r>
    <w:r w:rsidRPr="00A71365">
      <w:rPr>
        <w:b/>
        <w:bCs/>
        <w:lang w:val="fr-FR"/>
      </w:rPr>
      <w:t>3</w:t>
    </w:r>
    <w:r w:rsidRPr="005D72C3">
      <w:rPr>
        <w:b/>
        <w:bCs/>
      </w:rPr>
      <w:fldChar w:fldCharType="end"/>
    </w:r>
  </w:p>
  <w:p w14:paraId="0477FCDF" w14:textId="77777777" w:rsidR="005D72C3" w:rsidRPr="00A71365" w:rsidRDefault="005D72C3" w:rsidP="005D72C3">
    <w:pPr>
      <w:tabs>
        <w:tab w:val="center" w:pos="4320"/>
        <w:tab w:val="right" w:pos="8640"/>
      </w:tabs>
      <w:jc w:val="right"/>
      <w:rPr>
        <w:lang w:val="fr-FR"/>
      </w:rPr>
    </w:pPr>
  </w:p>
  <w:p w14:paraId="2AEED184" w14:textId="6B2258F8" w:rsidR="009A4038" w:rsidRPr="00A71365" w:rsidRDefault="009A4038" w:rsidP="005D72C3">
    <w:pPr>
      <w:pStyle w:val="Footer"/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AE0D4" w14:textId="05809F65" w:rsidR="00A71365" w:rsidRPr="00A71365" w:rsidRDefault="00A71365" w:rsidP="00A71365">
    <w:pPr>
      <w:pStyle w:val="Footer"/>
      <w:jc w:val="right"/>
      <w:rPr>
        <w:lang w:val="fr-FR"/>
      </w:rPr>
    </w:pPr>
    <w:r w:rsidRPr="00A71365">
      <w:rPr>
        <w:lang w:val="fr-FR"/>
      </w:rPr>
      <w:t>Code: F-PMSSA-01</w:t>
    </w:r>
    <w:r w:rsidR="006A299C">
      <w:rPr>
        <w:lang w:val="fr-FR"/>
      </w:rPr>
      <w:t>-A</w:t>
    </w:r>
  </w:p>
  <w:p w14:paraId="0D8FDAAB" w14:textId="003F622F" w:rsidR="00A71365" w:rsidRPr="00A71365" w:rsidRDefault="00A71365" w:rsidP="00A71365">
    <w:pPr>
      <w:pStyle w:val="Footer"/>
      <w:jc w:val="right"/>
      <w:rPr>
        <w:lang w:val="fr-FR"/>
      </w:rPr>
    </w:pPr>
    <w:proofErr w:type="spellStart"/>
    <w:r w:rsidRPr="00A71365">
      <w:rPr>
        <w:lang w:val="fr-FR"/>
      </w:rPr>
      <w:t>Revision</w:t>
    </w:r>
    <w:proofErr w:type="spellEnd"/>
    <w:r w:rsidRPr="00A71365">
      <w:rPr>
        <w:lang w:val="fr-FR"/>
      </w:rPr>
      <w:t>: 0</w:t>
    </w:r>
    <w:r w:rsidR="006A299C">
      <w:rPr>
        <w:lang w:val="fr-FR"/>
      </w:rPr>
      <w:t>2</w:t>
    </w:r>
  </w:p>
  <w:p w14:paraId="48554862" w14:textId="77777777" w:rsidR="00A71365" w:rsidRPr="00A71365" w:rsidRDefault="00A71365" w:rsidP="00A71365">
    <w:pPr>
      <w:pStyle w:val="Footer"/>
      <w:jc w:val="right"/>
      <w:rPr>
        <w:lang w:val="fr-FR"/>
      </w:rPr>
    </w:pPr>
    <w:r w:rsidRPr="00A71365">
      <w:rPr>
        <w:lang w:val="fr-FR"/>
      </w:rPr>
      <w:t xml:space="preserve">Date: 07 </w:t>
    </w:r>
    <w:proofErr w:type="spellStart"/>
    <w:r w:rsidRPr="00A71365">
      <w:rPr>
        <w:lang w:val="fr-FR"/>
      </w:rPr>
      <w:t>November</w:t>
    </w:r>
    <w:proofErr w:type="spellEnd"/>
    <w:r w:rsidRPr="00A71365">
      <w:rPr>
        <w:lang w:val="fr-FR"/>
      </w:rPr>
      <w:t xml:space="preserve"> 2024</w:t>
    </w:r>
  </w:p>
  <w:p w14:paraId="4D6AFACC" w14:textId="67524617" w:rsidR="000D7E5B" w:rsidRPr="00A71365" w:rsidRDefault="000D7E5B" w:rsidP="00A71365">
    <w:pPr>
      <w:pStyle w:val="Footer"/>
      <w:jc w:val="right"/>
      <w:rPr>
        <w:lang w:val="fr-FR"/>
      </w:rPr>
    </w:pPr>
    <w:r w:rsidRPr="00A71365">
      <w:rPr>
        <w:lang w:val="fr-FR"/>
      </w:rPr>
      <w:t>P</w:t>
    </w:r>
    <w:r w:rsidR="00A71365" w:rsidRPr="00A71365">
      <w:rPr>
        <w:lang w:val="fr-FR"/>
      </w:rPr>
      <w:t>ag</w:t>
    </w:r>
    <w:r w:rsidR="00A71365">
      <w:rPr>
        <w:lang w:val="fr-FR"/>
      </w:rPr>
      <w:t>e</w:t>
    </w:r>
    <w:r w:rsidRPr="00A71365">
      <w:rPr>
        <w:lang w:val="fr-FR"/>
      </w:rPr>
      <w:t xml:space="preserve"> </w:t>
    </w:r>
    <w:r>
      <w:rPr>
        <w:b/>
        <w:bCs/>
      </w:rPr>
      <w:fldChar w:fldCharType="begin"/>
    </w:r>
    <w:r w:rsidRPr="00A71365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 w:rsidR="00121E8D" w:rsidRPr="00A71365">
      <w:rPr>
        <w:b/>
        <w:bCs/>
        <w:noProof/>
        <w:lang w:val="fr-FR"/>
      </w:rPr>
      <w:t>1</w:t>
    </w:r>
    <w:r>
      <w:rPr>
        <w:b/>
        <w:bCs/>
      </w:rPr>
      <w:fldChar w:fldCharType="end"/>
    </w:r>
    <w:r w:rsidRPr="00A71365">
      <w:rPr>
        <w:lang w:val="fr-FR"/>
      </w:rPr>
      <w:t xml:space="preserve"> </w:t>
    </w:r>
    <w:r w:rsidR="00A71365">
      <w:rPr>
        <w:lang w:val="fr-FR"/>
      </w:rPr>
      <w:t>of</w:t>
    </w:r>
    <w:r w:rsidRPr="00A71365">
      <w:rPr>
        <w:lang w:val="fr-FR"/>
      </w:rPr>
      <w:t xml:space="preserve"> </w:t>
    </w:r>
    <w:r>
      <w:rPr>
        <w:b/>
        <w:bCs/>
      </w:rPr>
      <w:fldChar w:fldCharType="begin"/>
    </w:r>
    <w:r w:rsidRPr="00A71365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 w:rsidR="00121E8D" w:rsidRPr="00A71365">
      <w:rPr>
        <w:b/>
        <w:bCs/>
        <w:noProof/>
        <w:lang w:val="fr-FR"/>
      </w:rPr>
      <w:t>4</w:t>
    </w:r>
    <w:r>
      <w:rPr>
        <w:b/>
        <w:bCs/>
      </w:rPr>
      <w:fldChar w:fldCharType="end"/>
    </w:r>
  </w:p>
  <w:p w14:paraId="1C2434A9" w14:textId="77777777" w:rsidR="000D7E5B" w:rsidRPr="00A71365" w:rsidRDefault="000D7E5B" w:rsidP="000D7E5B">
    <w:pPr>
      <w:pStyle w:val="Footer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5AAA0" w14:textId="77777777" w:rsidR="00694637" w:rsidRDefault="00694637">
      <w:r>
        <w:separator/>
      </w:r>
    </w:p>
  </w:footnote>
  <w:footnote w:type="continuationSeparator" w:id="0">
    <w:p w14:paraId="45799837" w14:textId="77777777" w:rsidR="00694637" w:rsidRDefault="00694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4FF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0F5D1C"/>
    <w:rsid w:val="00121E8D"/>
    <w:rsid w:val="00123764"/>
    <w:rsid w:val="00124271"/>
    <w:rsid w:val="00155562"/>
    <w:rsid w:val="0015571C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1F4998"/>
    <w:rsid w:val="00200882"/>
    <w:rsid w:val="00210015"/>
    <w:rsid w:val="00220730"/>
    <w:rsid w:val="0023525A"/>
    <w:rsid w:val="002433B1"/>
    <w:rsid w:val="00264C71"/>
    <w:rsid w:val="002741F4"/>
    <w:rsid w:val="002834A0"/>
    <w:rsid w:val="00286C15"/>
    <w:rsid w:val="002A64D0"/>
    <w:rsid w:val="002A7723"/>
    <w:rsid w:val="002C6CEC"/>
    <w:rsid w:val="002D3A44"/>
    <w:rsid w:val="002D48C5"/>
    <w:rsid w:val="0030555F"/>
    <w:rsid w:val="00313D37"/>
    <w:rsid w:val="00324ECD"/>
    <w:rsid w:val="00335D6F"/>
    <w:rsid w:val="003424F4"/>
    <w:rsid w:val="00344C79"/>
    <w:rsid w:val="00356806"/>
    <w:rsid w:val="003862ED"/>
    <w:rsid w:val="003963BA"/>
    <w:rsid w:val="003B17E4"/>
    <w:rsid w:val="003B3894"/>
    <w:rsid w:val="003B539B"/>
    <w:rsid w:val="003B715E"/>
    <w:rsid w:val="00413CC1"/>
    <w:rsid w:val="00414048"/>
    <w:rsid w:val="004275EC"/>
    <w:rsid w:val="00440BA2"/>
    <w:rsid w:val="00452EDE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D72C3"/>
    <w:rsid w:val="005F6293"/>
    <w:rsid w:val="006114A2"/>
    <w:rsid w:val="006252DD"/>
    <w:rsid w:val="006300F6"/>
    <w:rsid w:val="006320B4"/>
    <w:rsid w:val="00636459"/>
    <w:rsid w:val="00637449"/>
    <w:rsid w:val="006549BC"/>
    <w:rsid w:val="00654B39"/>
    <w:rsid w:val="00655B0E"/>
    <w:rsid w:val="00661575"/>
    <w:rsid w:val="00661F0C"/>
    <w:rsid w:val="00666187"/>
    <w:rsid w:val="00674F55"/>
    <w:rsid w:val="0068111A"/>
    <w:rsid w:val="006835D7"/>
    <w:rsid w:val="006853CF"/>
    <w:rsid w:val="00694637"/>
    <w:rsid w:val="006946BC"/>
    <w:rsid w:val="00696EFD"/>
    <w:rsid w:val="006A063A"/>
    <w:rsid w:val="006A299C"/>
    <w:rsid w:val="006A7359"/>
    <w:rsid w:val="006E2B88"/>
    <w:rsid w:val="006F7FB0"/>
    <w:rsid w:val="00702B4B"/>
    <w:rsid w:val="00703595"/>
    <w:rsid w:val="007079B1"/>
    <w:rsid w:val="00722D88"/>
    <w:rsid w:val="007364C4"/>
    <w:rsid w:val="00753D7F"/>
    <w:rsid w:val="00772CEA"/>
    <w:rsid w:val="0077736F"/>
    <w:rsid w:val="00786AA1"/>
    <w:rsid w:val="0079070A"/>
    <w:rsid w:val="00790BF2"/>
    <w:rsid w:val="0079622D"/>
    <w:rsid w:val="007B2468"/>
    <w:rsid w:val="007C40D1"/>
    <w:rsid w:val="007D270C"/>
    <w:rsid w:val="007F07E5"/>
    <w:rsid w:val="00803F0F"/>
    <w:rsid w:val="0080495A"/>
    <w:rsid w:val="0081033C"/>
    <w:rsid w:val="00826296"/>
    <w:rsid w:val="00842FB6"/>
    <w:rsid w:val="00850140"/>
    <w:rsid w:val="00853A71"/>
    <w:rsid w:val="00861A07"/>
    <w:rsid w:val="008644FF"/>
    <w:rsid w:val="00871703"/>
    <w:rsid w:val="00877BF2"/>
    <w:rsid w:val="008C02D8"/>
    <w:rsid w:val="008C3870"/>
    <w:rsid w:val="008D2F6F"/>
    <w:rsid w:val="00910DCE"/>
    <w:rsid w:val="00924542"/>
    <w:rsid w:val="009339A6"/>
    <w:rsid w:val="0093509D"/>
    <w:rsid w:val="00935826"/>
    <w:rsid w:val="009A4038"/>
    <w:rsid w:val="009B7D72"/>
    <w:rsid w:val="009C0579"/>
    <w:rsid w:val="009D207A"/>
    <w:rsid w:val="009D530A"/>
    <w:rsid w:val="009D57C0"/>
    <w:rsid w:val="009D625F"/>
    <w:rsid w:val="009F5FE7"/>
    <w:rsid w:val="00A029B7"/>
    <w:rsid w:val="00A0484B"/>
    <w:rsid w:val="00A04A49"/>
    <w:rsid w:val="00A07745"/>
    <w:rsid w:val="00A15C81"/>
    <w:rsid w:val="00A50A89"/>
    <w:rsid w:val="00A66831"/>
    <w:rsid w:val="00A71365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1F24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30E11"/>
    <w:rsid w:val="00C576B3"/>
    <w:rsid w:val="00C634DF"/>
    <w:rsid w:val="00C81BD5"/>
    <w:rsid w:val="00C86643"/>
    <w:rsid w:val="00C93642"/>
    <w:rsid w:val="00C962A1"/>
    <w:rsid w:val="00C97DC3"/>
    <w:rsid w:val="00CA205E"/>
    <w:rsid w:val="00CB77C1"/>
    <w:rsid w:val="00CB7F03"/>
    <w:rsid w:val="00CC0B7A"/>
    <w:rsid w:val="00D21C04"/>
    <w:rsid w:val="00D46B15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DE216C"/>
    <w:rsid w:val="00E16579"/>
    <w:rsid w:val="00E224CC"/>
    <w:rsid w:val="00E25DBE"/>
    <w:rsid w:val="00E30DD9"/>
    <w:rsid w:val="00E56E6D"/>
    <w:rsid w:val="00E60781"/>
    <w:rsid w:val="00E61660"/>
    <w:rsid w:val="00E63796"/>
    <w:rsid w:val="00EC094F"/>
    <w:rsid w:val="00ED03B0"/>
    <w:rsid w:val="00EF063D"/>
    <w:rsid w:val="00EF587C"/>
    <w:rsid w:val="00EF62CF"/>
    <w:rsid w:val="00F07506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customXml/itemProps3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32</TotalTime>
  <Pages>4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31</cp:revision>
  <cp:lastPrinted>2024-11-13T15:32:00Z</cp:lastPrinted>
  <dcterms:created xsi:type="dcterms:W3CDTF">2024-11-08T14:09:00Z</dcterms:created>
  <dcterms:modified xsi:type="dcterms:W3CDTF">2024-11-13T15:32:00Z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