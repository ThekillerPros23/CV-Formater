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2D6F5" w14:textId="13241214" w:rsidR="00053608" w:rsidRDefault="003B3894" w:rsidP="00BB1C6E">
      <w:pPr>
        <w:pStyle w:val="YourName"/>
        <w:spacing w:before="0" w:after="0" w:line="240" w:lineRule="auto"/>
        <w:rPr>
          <w:rFonts w:ascii="Cambria" w:hAnsi="Cambria"/>
          <w:b w:val="0"/>
        </w:rPr>
      </w:pPr>
      <w:r>
        <w:rPr>
          <w:rFonts w:ascii="Cambria" w:hAnsi="Cambria"/>
          <w:b w:val="0"/>
        </w:rPr>
        <w:t>SEAFARER APPLICATION FORM</w:t>
      </w:r>
    </w:p>
    <w:p w14:paraId="18518346" w14:textId="419ADC01" w:rsidR="00BB1C6E" w:rsidRPr="00BB1C6E" w:rsidRDefault="00C11686" w:rsidP="00BB1C6E">
      <w:pPr>
        <w:pStyle w:val="YourName"/>
        <w:spacing w:before="0" w:after="0" w:line="240" w:lineRule="auto"/>
        <w:rPr>
          <w:rFonts w:ascii="Cambria" w:hAnsi="Cambria"/>
          <w:b w:val="0"/>
          <w:sz w:val="28"/>
          <w:szCs w:val="28"/>
        </w:rPr>
      </w:pPr>
      <w:r w:rsidRPr="00BB1C6E">
        <w:rPr>
          <w:rFonts w:ascii="Cambria" w:hAnsi="Cambria"/>
          <w:b w:val="0"/>
          <w:sz w:val="28"/>
          <w:szCs w:val="28"/>
        </w:rPr>
        <w:t xml:space="preserve">POSITION APPLYING FOR RANK: </w:t>
      </w:r>
      <w:r w:rsidR="00F51DBF" w:rsidRPr="00F51DBF">
        <w:rPr>
          <w:rFonts w:ascii="Cambria" w:hAnsi="Cambria"/>
          <w:b w:val="0"/>
          <w:sz w:val="28"/>
          <w:szCs w:val="28"/>
          <w:u w:val="single"/>
        </w:rPr>
        <w:t>BOSUN</w:t>
      </w:r>
    </w:p>
    <w:p w14:paraId="113D3406" w14:textId="07E58970" w:rsidR="005666AC" w:rsidRPr="00B866AB" w:rsidRDefault="00BC10C5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b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E30620D" wp14:editId="09975992">
                <wp:simplePos x="0" y="0"/>
                <wp:positionH relativeFrom="column">
                  <wp:posOffset>-7929</wp:posOffset>
                </wp:positionH>
                <wp:positionV relativeFrom="paragraph">
                  <wp:posOffset>432435</wp:posOffset>
                </wp:positionV>
                <wp:extent cx="839608" cy="1186249"/>
                <wp:effectExtent l="0" t="0" r="17780" b="13970"/>
                <wp:wrapNone/>
                <wp:docPr id="717031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608" cy="1186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F5553" w14:textId="77777777" w:rsidR="00053608" w:rsidRPr="00E63796" w:rsidRDefault="00E63796" w:rsidP="00B64D5F">
                            <w:pPr>
                              <w:jc w:val="center"/>
                              <w:rPr>
                                <w:rFonts w:ascii="Calibri" w:hAnsi="Calibri" w:cs="Arial"/>
                              </w:rPr>
                            </w:pPr>
                            <w:r w:rsidRPr="00E63796">
                              <w:rPr>
                                <w:rFonts w:ascii="Calibri" w:hAnsi="Calibri" w:cs="Arial"/>
                              </w:rPr>
                              <w:t xml:space="preserve">PHOTO </w:t>
                            </w:r>
                            <w:r w:rsidR="00053608" w:rsidRPr="00E63796">
                              <w:rPr>
                                <w:rFonts w:ascii="Calibri" w:hAnsi="Calibri" w:cs="Arial"/>
                              </w:rPr>
                              <w:t>IN COLOR AND</w:t>
                            </w:r>
                            <w:r w:rsidR="002741F4">
                              <w:rPr>
                                <w:rFonts w:ascii="Calibri" w:hAnsi="Calibri" w:cs="Arial"/>
                              </w:rPr>
                              <w:t xml:space="preserve"> IN</w:t>
                            </w:r>
                            <w:r w:rsidR="00053608" w:rsidRPr="00E63796">
                              <w:rPr>
                                <w:rFonts w:ascii="Calibri" w:hAnsi="Calibri" w:cs="Arial"/>
                              </w:rPr>
                              <w:t xml:space="preserve"> PROFESSIONAL DRESS.</w:t>
                            </w:r>
                          </w:p>
                          <w:p w14:paraId="45095A92" w14:textId="77777777" w:rsidR="00053608" w:rsidRPr="00E63796" w:rsidRDefault="00053608" w:rsidP="00B64D5F">
                            <w:pPr>
                              <w:jc w:val="center"/>
                              <w:rPr>
                                <w:rFonts w:ascii="Calibri" w:hAnsi="Calibri" w:cs="Arial"/>
                              </w:rPr>
                            </w:pPr>
                            <w:r w:rsidRPr="00E63796">
                              <w:rPr>
                                <w:rFonts w:ascii="Calibri" w:hAnsi="Calibri" w:cs="Arial"/>
                              </w:rPr>
                              <w:t>NO CASUAL PHOTOS.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062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6pt;margin-top:34.05pt;width:66.1pt;height:9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">
                <v:textbox>
                  <w:txbxContent>
                    <w:p w14:paraId="78CF5553" w14:textId="77777777" w:rsidR="00053608" w:rsidRPr="00E63796" w:rsidRDefault="00E63796" w:rsidP="00B64D5F">
                      <w:pPr>
                        <w:jc w:val="center"/>
                        <w:rPr>
                          <w:rFonts w:ascii="Calibri" w:hAnsi="Calibri" w:cs="Arial"/>
                        </w:rPr>
                      </w:pPr>
                      <w:r w:rsidRPr="00E63796">
                        <w:rPr>
                          <w:rFonts w:ascii="Calibri" w:hAnsi="Calibri" w:cs="Arial"/>
                        </w:rPr>
                        <w:t xml:space="preserve">PHOTO </w:t>
                      </w:r>
                      <w:r w:rsidR="00053608" w:rsidRPr="00E63796">
                        <w:rPr>
                          <w:rFonts w:ascii="Calibri" w:hAnsi="Calibri" w:cs="Arial"/>
                        </w:rPr>
                        <w:t>IN COLOR AND</w:t>
                      </w:r>
                      <w:r w:rsidR="002741F4">
                        <w:rPr>
                          <w:rFonts w:ascii="Calibri" w:hAnsi="Calibri" w:cs="Arial"/>
                        </w:rPr>
                        <w:t xml:space="preserve"> IN</w:t>
                      </w:r>
                      <w:r w:rsidR="00053608" w:rsidRPr="00E63796">
                        <w:rPr>
                          <w:rFonts w:ascii="Calibri" w:hAnsi="Calibri" w:cs="Arial"/>
                        </w:rPr>
                        <w:t xml:space="preserve"> PROFESSIONAL DRESS.</w:t>
                      </w:r>
                    </w:p>
                    <w:p w14:paraId="45095A92" w14:textId="77777777" w:rsidR="00053608" w:rsidRPr="00E63796" w:rsidRDefault="00053608" w:rsidP="00B64D5F">
                      <w:pPr>
                        <w:jc w:val="center"/>
                        <w:rPr>
                          <w:rFonts w:ascii="Calibri" w:hAnsi="Calibri" w:cs="Arial"/>
                        </w:rPr>
                      </w:pPr>
                      <w:r w:rsidRPr="00E63796">
                        <w:rPr>
                          <w:rFonts w:ascii="Calibri" w:hAnsi="Calibri" w:cs="Arial"/>
                        </w:rPr>
                        <w:t>NO CASUAL PHOTOS.</w:t>
                      </w:r>
                    </w:p>
                  </w:txbxContent>
                </v:textbox>
              </v:shape>
            </w:pict>
          </mc:Fallback>
        </mc:AlternateContent>
      </w:r>
      <w:r w:rsidR="003424F4">
        <w:rPr>
          <w:rFonts w:ascii="Cambria" w:hAnsi="Cambria"/>
          <w:sz w:val="24"/>
          <w:szCs w:val="24"/>
        </w:rPr>
        <w:t xml:space="preserve">1. </w:t>
      </w:r>
      <w:r w:rsidR="00C144A8">
        <w:rPr>
          <w:rFonts w:ascii="Cambria" w:hAnsi="Cambria"/>
          <w:sz w:val="24"/>
          <w:szCs w:val="24"/>
        </w:rPr>
        <w:t>PERSONAL INFORMATION</w:t>
      </w:r>
      <w:r w:rsidR="00C144A8">
        <w:rPr>
          <w:rFonts w:ascii="Cambria" w:hAnsi="Cambria"/>
          <w:sz w:val="24"/>
          <w:szCs w:val="24"/>
        </w:rPr>
        <w:tab/>
        <w:t xml:space="preserve">       </w:t>
      </w:r>
    </w:p>
    <w:tbl>
      <w:tblPr>
        <w:tblStyle w:val="TableGrid"/>
        <w:tblW w:w="0" w:type="auto"/>
        <w:tblInd w:w="1920" w:type="dxa"/>
        <w:tblLook w:val="04A0" w:firstRow="1" w:lastRow="0" w:firstColumn="1" w:lastColumn="0" w:noHBand="0" w:noVBand="1"/>
      </w:tblPr>
      <w:tblGrid>
        <w:gridCol w:w="1742"/>
        <w:gridCol w:w="1004"/>
        <w:gridCol w:w="1274"/>
        <w:gridCol w:w="1274"/>
        <w:gridCol w:w="600"/>
        <w:gridCol w:w="1014"/>
      </w:tblGrid>
      <w:tr w:rsidR="000A3898" w:rsidRPr="00853A71" w14:paraId="7ECCFD37" w14:textId="77777777" w:rsidTr="006835D7">
        <w:trPr>
          <w:trHeight w:val="379"/>
        </w:trPr>
        <w:tc>
          <w:tcPr>
            <w:tcW w:w="1765" w:type="dxa"/>
            <w:shd w:val="clear" w:color="auto" w:fill="8EAADB" w:themeFill="accent1" w:themeFillTint="99"/>
          </w:tcPr>
          <w:p w14:paraId="6E3E6B31" w14:textId="4B5B6518" w:rsidR="000A3898" w:rsidRPr="00654B39" w:rsidRDefault="000A3898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54B39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2520" w:type="dxa"/>
            <w:gridSpan w:val="2"/>
          </w:tcPr>
          <w:p w14:paraId="6EBB9C1B" w14:textId="77777777" w:rsidR="000A3898" w:rsidRPr="00853A71" w:rsidRDefault="000A3898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45" w:type="dxa"/>
            <w:gridSpan w:val="3"/>
          </w:tcPr>
          <w:p w14:paraId="4FDD7B38" w14:textId="77777777" w:rsidR="000A3898" w:rsidRPr="00853A71" w:rsidRDefault="000A3898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3A71" w:rsidRPr="00853A71" w14:paraId="5B8BB0CE" w14:textId="77777777" w:rsidTr="006835D7">
        <w:trPr>
          <w:trHeight w:val="379"/>
        </w:trPr>
        <w:tc>
          <w:tcPr>
            <w:tcW w:w="1765" w:type="dxa"/>
            <w:shd w:val="clear" w:color="auto" w:fill="8EAADB" w:themeFill="accent1" w:themeFillTint="99"/>
          </w:tcPr>
          <w:p w14:paraId="191B1A13" w14:textId="0B760E23" w:rsidR="00853A71" w:rsidRPr="00654B39" w:rsidRDefault="00853A7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54B39">
              <w:rPr>
                <w:rFonts w:ascii="Arial" w:hAnsi="Arial" w:cs="Arial"/>
                <w:sz w:val="16"/>
                <w:szCs w:val="16"/>
              </w:rPr>
              <w:t>SURNAMES</w:t>
            </w:r>
          </w:p>
        </w:tc>
        <w:tc>
          <w:tcPr>
            <w:tcW w:w="2520" w:type="dxa"/>
            <w:gridSpan w:val="2"/>
          </w:tcPr>
          <w:p w14:paraId="5D02A0E9" w14:textId="77777777" w:rsidR="00853A71" w:rsidRPr="00853A71" w:rsidRDefault="00853A7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45" w:type="dxa"/>
            <w:gridSpan w:val="3"/>
          </w:tcPr>
          <w:p w14:paraId="1F5002E4" w14:textId="77777777" w:rsidR="00853A71" w:rsidRPr="00853A71" w:rsidRDefault="00853A7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07E5" w:rsidRPr="00853A71" w14:paraId="766C7F9A" w14:textId="77777777" w:rsidTr="006835D7">
        <w:trPr>
          <w:trHeight w:val="365"/>
        </w:trPr>
        <w:tc>
          <w:tcPr>
            <w:tcW w:w="1765" w:type="dxa"/>
            <w:shd w:val="clear" w:color="auto" w:fill="8EAADB" w:themeFill="accent1" w:themeFillTint="99"/>
          </w:tcPr>
          <w:p w14:paraId="34FD87D8" w14:textId="77777777" w:rsidR="007F07E5" w:rsidRDefault="007F07E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 OF BIRTH</w:t>
            </w:r>
          </w:p>
          <w:p w14:paraId="190AAFB9" w14:textId="1D26786E" w:rsidR="007F07E5" w:rsidRPr="00853A71" w:rsidRDefault="007F07E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(MM/DD/YYYY)</w:t>
            </w:r>
          </w:p>
        </w:tc>
        <w:tc>
          <w:tcPr>
            <w:tcW w:w="5665" w:type="dxa"/>
            <w:gridSpan w:val="5"/>
          </w:tcPr>
          <w:p w14:paraId="083BBA73" w14:textId="77777777" w:rsidR="007F07E5" w:rsidRPr="00853A71" w:rsidRDefault="007F07E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F82" w:rsidRPr="00853A71" w14:paraId="22E0FA6F" w14:textId="77777777" w:rsidTr="006835D7">
        <w:trPr>
          <w:trHeight w:val="379"/>
        </w:trPr>
        <w:tc>
          <w:tcPr>
            <w:tcW w:w="1765" w:type="dxa"/>
            <w:shd w:val="clear" w:color="auto" w:fill="8EAADB" w:themeFill="accent1" w:themeFillTint="99"/>
          </w:tcPr>
          <w:p w14:paraId="3B682F22" w14:textId="285CC0ED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IDENTIFICATION NUMBER</w:t>
            </w:r>
          </w:p>
        </w:tc>
        <w:tc>
          <w:tcPr>
            <w:tcW w:w="5665" w:type="dxa"/>
            <w:gridSpan w:val="5"/>
          </w:tcPr>
          <w:p w14:paraId="446CF432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F82" w:rsidRPr="00853A71" w14:paraId="255FF91B" w14:textId="77777777" w:rsidTr="006835D7">
        <w:trPr>
          <w:trHeight w:val="379"/>
        </w:trPr>
        <w:tc>
          <w:tcPr>
            <w:tcW w:w="1765" w:type="dxa"/>
            <w:shd w:val="clear" w:color="auto" w:fill="8EAADB" w:themeFill="accent1" w:themeFillTint="99"/>
          </w:tcPr>
          <w:p w14:paraId="2BF426C1" w14:textId="6907041F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NATIONALITY</w:t>
            </w:r>
          </w:p>
        </w:tc>
        <w:tc>
          <w:tcPr>
            <w:tcW w:w="5665" w:type="dxa"/>
            <w:gridSpan w:val="5"/>
          </w:tcPr>
          <w:p w14:paraId="005DB11B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F82" w:rsidRPr="00853A71" w14:paraId="27C1CF7D" w14:textId="77777777" w:rsidTr="006835D7">
        <w:trPr>
          <w:trHeight w:val="379"/>
        </w:trPr>
        <w:tc>
          <w:tcPr>
            <w:tcW w:w="1765" w:type="dxa"/>
            <w:shd w:val="clear" w:color="auto" w:fill="8EAADB" w:themeFill="accent1" w:themeFillTint="99"/>
          </w:tcPr>
          <w:p w14:paraId="6DE43F4C" w14:textId="0E330128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SEX</w:t>
            </w:r>
          </w:p>
        </w:tc>
        <w:tc>
          <w:tcPr>
            <w:tcW w:w="2520" w:type="dxa"/>
            <w:gridSpan w:val="2"/>
          </w:tcPr>
          <w:p w14:paraId="5CA9345C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8EAADB" w:themeFill="accent1" w:themeFillTint="99"/>
          </w:tcPr>
          <w:p w14:paraId="624AA1B5" w14:textId="09582BBA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CIVIL STATUS</w:t>
            </w:r>
          </w:p>
        </w:tc>
        <w:tc>
          <w:tcPr>
            <w:tcW w:w="1795" w:type="dxa"/>
            <w:gridSpan w:val="2"/>
          </w:tcPr>
          <w:p w14:paraId="514A3AE2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5D7" w:rsidRPr="00853A71" w14:paraId="2E2F197D" w14:textId="77777777" w:rsidTr="006835D7">
        <w:trPr>
          <w:trHeight w:val="365"/>
        </w:trPr>
        <w:tc>
          <w:tcPr>
            <w:tcW w:w="1765" w:type="dxa"/>
            <w:shd w:val="clear" w:color="auto" w:fill="8EAADB" w:themeFill="accent1" w:themeFillTint="99"/>
          </w:tcPr>
          <w:p w14:paraId="5141AAA7" w14:textId="044F93E4" w:rsidR="00BC10C5" w:rsidRPr="00853A71" w:rsidRDefault="00335D6F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HEIGH (FT/in)</w:t>
            </w:r>
          </w:p>
        </w:tc>
        <w:tc>
          <w:tcPr>
            <w:tcW w:w="1170" w:type="dxa"/>
          </w:tcPr>
          <w:p w14:paraId="5F3CA401" w14:textId="77777777" w:rsidR="00BC10C5" w:rsidRPr="00853A71" w:rsidRDefault="00BC10C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8EAADB" w:themeFill="accent1" w:themeFillTint="99"/>
          </w:tcPr>
          <w:p w14:paraId="346CA450" w14:textId="6DE9FF1F" w:rsidR="00BC10C5" w:rsidRPr="00853A71" w:rsidRDefault="0092454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WEIGHT 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Lb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350" w:type="dxa"/>
          </w:tcPr>
          <w:p w14:paraId="46E864C2" w14:textId="77777777" w:rsidR="00BC10C5" w:rsidRPr="00853A71" w:rsidRDefault="00BC10C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3" w:type="dxa"/>
            <w:shd w:val="clear" w:color="auto" w:fill="8EAADB" w:themeFill="accent1" w:themeFillTint="99"/>
          </w:tcPr>
          <w:p w14:paraId="5C6E3C31" w14:textId="1C117C6E" w:rsidR="00BC10C5" w:rsidRPr="00853A71" w:rsidRDefault="0092454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BMI</w:t>
            </w:r>
          </w:p>
        </w:tc>
        <w:tc>
          <w:tcPr>
            <w:tcW w:w="1182" w:type="dxa"/>
          </w:tcPr>
          <w:p w14:paraId="0C081C37" w14:textId="77777777" w:rsidR="00BC10C5" w:rsidRPr="00853A71" w:rsidRDefault="00BC10C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018061D" w14:textId="2D61E0F6" w:rsidR="005666AC" w:rsidRDefault="005666AC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9"/>
        <w:gridCol w:w="589"/>
        <w:gridCol w:w="512"/>
        <w:gridCol w:w="695"/>
        <w:gridCol w:w="1260"/>
        <w:gridCol w:w="990"/>
        <w:gridCol w:w="540"/>
        <w:gridCol w:w="429"/>
        <w:gridCol w:w="682"/>
        <w:gridCol w:w="374"/>
        <w:gridCol w:w="965"/>
        <w:gridCol w:w="965"/>
      </w:tblGrid>
      <w:tr w:rsidR="004F33BE" w:rsidRPr="001E411E" w14:paraId="53121E07" w14:textId="77777777" w:rsidTr="00FB6E24">
        <w:tc>
          <w:tcPr>
            <w:tcW w:w="1938" w:type="dxa"/>
            <w:gridSpan w:val="2"/>
            <w:shd w:val="clear" w:color="auto" w:fill="8EAADB" w:themeFill="accent1" w:themeFillTint="99"/>
          </w:tcPr>
          <w:p w14:paraId="4AAEDDE3" w14:textId="4EE8C61B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COMPLETE HOME ADDRESS</w:t>
            </w:r>
          </w:p>
        </w:tc>
        <w:tc>
          <w:tcPr>
            <w:tcW w:w="3457" w:type="dxa"/>
            <w:gridSpan w:val="4"/>
          </w:tcPr>
          <w:p w14:paraId="6A817243" w14:textId="77777777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51" w:type="dxa"/>
            <w:gridSpan w:val="3"/>
            <w:shd w:val="clear" w:color="auto" w:fill="8EAADB" w:themeFill="accent1" w:themeFillTint="99"/>
          </w:tcPr>
          <w:p w14:paraId="03096A81" w14:textId="2705D314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NEARLY AIRPORT</w:t>
            </w:r>
          </w:p>
        </w:tc>
        <w:tc>
          <w:tcPr>
            <w:tcW w:w="2304" w:type="dxa"/>
            <w:gridSpan w:val="3"/>
          </w:tcPr>
          <w:p w14:paraId="21083626" w14:textId="77777777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74F55" w:rsidRPr="001E411E" w14:paraId="520897C5" w14:textId="77777777" w:rsidTr="00FB6E24">
        <w:tc>
          <w:tcPr>
            <w:tcW w:w="1349" w:type="dxa"/>
            <w:shd w:val="clear" w:color="auto" w:fill="8EAADB" w:themeFill="accent1" w:themeFillTint="99"/>
          </w:tcPr>
          <w:p w14:paraId="7916E4A8" w14:textId="3D13BF7E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PHONE/CELL</w:t>
            </w:r>
          </w:p>
        </w:tc>
        <w:tc>
          <w:tcPr>
            <w:tcW w:w="1796" w:type="dxa"/>
            <w:gridSpan w:val="3"/>
          </w:tcPr>
          <w:p w14:paraId="7E4EF35E" w14:textId="77777777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8EAADB" w:themeFill="accent1" w:themeFillTint="99"/>
          </w:tcPr>
          <w:p w14:paraId="35DB648B" w14:textId="678BD740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WHATSAPP</w:t>
            </w:r>
          </w:p>
        </w:tc>
        <w:tc>
          <w:tcPr>
            <w:tcW w:w="1959" w:type="dxa"/>
            <w:gridSpan w:val="3"/>
          </w:tcPr>
          <w:p w14:paraId="558CDFE9" w14:textId="25112D11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6" w:type="dxa"/>
            <w:gridSpan w:val="2"/>
            <w:shd w:val="clear" w:color="auto" w:fill="8EAADB" w:themeFill="accent1" w:themeFillTint="99"/>
          </w:tcPr>
          <w:p w14:paraId="1876DBB8" w14:textId="39BFB52E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E-MAIL</w:t>
            </w:r>
          </w:p>
        </w:tc>
        <w:tc>
          <w:tcPr>
            <w:tcW w:w="1930" w:type="dxa"/>
            <w:gridSpan w:val="2"/>
          </w:tcPr>
          <w:p w14:paraId="4C2567B6" w14:textId="77777777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F33BE" w:rsidRPr="001E411E" w14:paraId="7FE43B99" w14:textId="77777777" w:rsidTr="00FB6E24">
        <w:tc>
          <w:tcPr>
            <w:tcW w:w="1349" w:type="dxa"/>
            <w:shd w:val="clear" w:color="auto" w:fill="8EAADB" w:themeFill="accent1" w:themeFillTint="99"/>
          </w:tcPr>
          <w:p w14:paraId="2EB33490" w14:textId="72234BC4" w:rsidR="00CB7F03" w:rsidRPr="001E411E" w:rsidRDefault="004F33BE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LANGUAGES</w:t>
            </w:r>
          </w:p>
        </w:tc>
        <w:tc>
          <w:tcPr>
            <w:tcW w:w="1101" w:type="dxa"/>
            <w:gridSpan w:val="2"/>
            <w:shd w:val="clear" w:color="auto" w:fill="8EAADB" w:themeFill="accent1" w:themeFillTint="99"/>
          </w:tcPr>
          <w:p w14:paraId="2BF4438B" w14:textId="6B4F3638" w:rsidR="00CB7F03" w:rsidRPr="001E411E" w:rsidRDefault="004F33BE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ENGLISH</w:t>
            </w:r>
          </w:p>
        </w:tc>
        <w:tc>
          <w:tcPr>
            <w:tcW w:w="695" w:type="dxa"/>
          </w:tcPr>
          <w:p w14:paraId="54CFED0F" w14:textId="77777777" w:rsidR="00CB7F03" w:rsidRPr="001E411E" w:rsidRDefault="00CB7F03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8EAADB" w:themeFill="accent1" w:themeFillTint="99"/>
          </w:tcPr>
          <w:p w14:paraId="47C62FD1" w14:textId="75F30B50" w:rsidR="00CB7F03" w:rsidRPr="001E411E" w:rsidRDefault="009D207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SPANISH</w:t>
            </w:r>
          </w:p>
        </w:tc>
        <w:tc>
          <w:tcPr>
            <w:tcW w:w="1530" w:type="dxa"/>
            <w:gridSpan w:val="2"/>
          </w:tcPr>
          <w:p w14:paraId="192536D3" w14:textId="77777777" w:rsidR="00CB7F03" w:rsidRPr="001E411E" w:rsidRDefault="00CB7F03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5" w:type="dxa"/>
            <w:gridSpan w:val="3"/>
            <w:shd w:val="clear" w:color="auto" w:fill="8EAADB" w:themeFill="accent1" w:themeFillTint="99"/>
          </w:tcPr>
          <w:p w14:paraId="43B50495" w14:textId="5089BD7B" w:rsidR="00CB7F03" w:rsidRPr="001E411E" w:rsidRDefault="002433B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OTHE</w:t>
            </w:r>
            <w:r w:rsidR="00753D7F">
              <w:rPr>
                <w:rFonts w:ascii="Arial" w:hAnsi="Arial" w:cs="Arial"/>
                <w:sz w:val="16"/>
                <w:szCs w:val="16"/>
              </w:rPr>
              <w:t>RS</w:t>
            </w:r>
          </w:p>
        </w:tc>
        <w:tc>
          <w:tcPr>
            <w:tcW w:w="965" w:type="dxa"/>
          </w:tcPr>
          <w:p w14:paraId="127DB05B" w14:textId="77777777" w:rsidR="00CB7F03" w:rsidRPr="001E411E" w:rsidRDefault="00CB7F03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5" w:type="dxa"/>
          </w:tcPr>
          <w:p w14:paraId="7AE35FEF" w14:textId="1841F690" w:rsidR="00CB7F03" w:rsidRPr="001E411E" w:rsidRDefault="004C7426" w:rsidP="004C7426">
            <w:pPr>
              <w:pStyle w:val="YourName"/>
              <w:spacing w:before="0" w:line="276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</w:tbl>
    <w:p w14:paraId="26F642B0" w14:textId="77777777" w:rsidR="00924542" w:rsidRDefault="00924542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1143"/>
        <w:gridCol w:w="495"/>
        <w:gridCol w:w="1747"/>
        <w:gridCol w:w="688"/>
        <w:gridCol w:w="1249"/>
        <w:gridCol w:w="1743"/>
      </w:tblGrid>
      <w:tr w:rsidR="00B54453" w:rsidRPr="00B54453" w14:paraId="3DFE1312" w14:textId="77777777" w:rsidTr="004A42AD">
        <w:tc>
          <w:tcPr>
            <w:tcW w:w="9350" w:type="dxa"/>
            <w:gridSpan w:val="7"/>
            <w:shd w:val="clear" w:color="auto" w:fill="8EAADB" w:themeFill="accent1" w:themeFillTint="99"/>
          </w:tcPr>
          <w:p w14:paraId="72B8FE3B" w14:textId="729CCBC7" w:rsidR="00B54453" w:rsidRPr="00B54453" w:rsidRDefault="00EF62CF" w:rsidP="00B5445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MARLINS / LANGUAGE - TEST</w:t>
            </w:r>
          </w:p>
        </w:tc>
      </w:tr>
      <w:tr w:rsidR="004A42AD" w:rsidRPr="00B54453" w14:paraId="41C60D33" w14:textId="77777777" w:rsidTr="004A42AD">
        <w:tc>
          <w:tcPr>
            <w:tcW w:w="3055" w:type="dxa"/>
            <w:gridSpan w:val="2"/>
            <w:shd w:val="clear" w:color="auto" w:fill="8EAADB" w:themeFill="accent1" w:themeFillTint="99"/>
          </w:tcPr>
          <w:p w14:paraId="2D159603" w14:textId="5D7213F2" w:rsidR="004A42AD" w:rsidRPr="00B54453" w:rsidRDefault="004A42AD" w:rsidP="004A42AD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 %</w:t>
            </w:r>
          </w:p>
        </w:tc>
        <w:tc>
          <w:tcPr>
            <w:tcW w:w="3060" w:type="dxa"/>
            <w:gridSpan w:val="3"/>
            <w:shd w:val="clear" w:color="auto" w:fill="8EAADB" w:themeFill="accent1" w:themeFillTint="99"/>
          </w:tcPr>
          <w:p w14:paraId="3028CEFA" w14:textId="6CA05500" w:rsidR="004A42AD" w:rsidRPr="00B54453" w:rsidRDefault="004A42AD" w:rsidP="004A42AD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ISSUE DATE</w:t>
            </w:r>
          </w:p>
        </w:tc>
        <w:tc>
          <w:tcPr>
            <w:tcW w:w="3235" w:type="dxa"/>
            <w:gridSpan w:val="2"/>
            <w:shd w:val="clear" w:color="auto" w:fill="8EAADB" w:themeFill="accent1" w:themeFillTint="99"/>
          </w:tcPr>
          <w:p w14:paraId="1419EDD7" w14:textId="0CC16D6C" w:rsidR="004A42AD" w:rsidRPr="00B54453" w:rsidRDefault="004A42AD" w:rsidP="004A42AD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PLACE OF ISSUE</w:t>
            </w:r>
          </w:p>
        </w:tc>
      </w:tr>
      <w:tr w:rsidR="00003CD3" w:rsidRPr="00B54453" w14:paraId="639DDC8F" w14:textId="77777777" w:rsidTr="00D0351E">
        <w:tc>
          <w:tcPr>
            <w:tcW w:w="3055" w:type="dxa"/>
            <w:gridSpan w:val="2"/>
          </w:tcPr>
          <w:p w14:paraId="097CB84B" w14:textId="167E8685" w:rsidR="00003CD3" w:rsidRPr="00B54453" w:rsidRDefault="00003CD3" w:rsidP="00003CD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3060" w:type="dxa"/>
            <w:gridSpan w:val="3"/>
          </w:tcPr>
          <w:p w14:paraId="10B6C1D5" w14:textId="0EFB593D" w:rsidR="00003CD3" w:rsidRPr="00B54453" w:rsidRDefault="00003CD3" w:rsidP="00003CD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3235" w:type="dxa"/>
            <w:gridSpan w:val="2"/>
          </w:tcPr>
          <w:p w14:paraId="2541AD30" w14:textId="5B9B201F" w:rsidR="00003CD3" w:rsidRPr="00B54453" w:rsidRDefault="00003CD3" w:rsidP="00003CD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  <w:tr w:rsidR="00B54453" w:rsidRPr="00B54453" w14:paraId="45881D29" w14:textId="77777777" w:rsidTr="00F77522">
        <w:tc>
          <w:tcPr>
            <w:tcW w:w="1870" w:type="dxa"/>
            <w:shd w:val="clear" w:color="auto" w:fill="8EAADB" w:themeFill="accent1" w:themeFillTint="99"/>
          </w:tcPr>
          <w:p w14:paraId="3A2336C9" w14:textId="2E5903B0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LISTENING</w:t>
            </w:r>
          </w:p>
        </w:tc>
        <w:tc>
          <w:tcPr>
            <w:tcW w:w="1725" w:type="dxa"/>
            <w:gridSpan w:val="2"/>
            <w:shd w:val="clear" w:color="auto" w:fill="8EAADB" w:themeFill="accent1" w:themeFillTint="99"/>
          </w:tcPr>
          <w:p w14:paraId="73F998E1" w14:textId="4A24F5AE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GRAMMAR</w:t>
            </w:r>
          </w:p>
        </w:tc>
        <w:tc>
          <w:tcPr>
            <w:tcW w:w="1800" w:type="dxa"/>
            <w:shd w:val="clear" w:color="auto" w:fill="8EAADB" w:themeFill="accent1" w:themeFillTint="99"/>
          </w:tcPr>
          <w:p w14:paraId="496AE41A" w14:textId="7545C5BC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VOCABULARY</w:t>
            </w:r>
          </w:p>
        </w:tc>
        <w:tc>
          <w:tcPr>
            <w:tcW w:w="2085" w:type="dxa"/>
            <w:gridSpan w:val="2"/>
            <w:shd w:val="clear" w:color="auto" w:fill="8EAADB" w:themeFill="accent1" w:themeFillTint="99"/>
          </w:tcPr>
          <w:p w14:paraId="24BD96BC" w14:textId="225AF934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TIME AND NUMBERS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184C633F" w14:textId="68F5860A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READING</w:t>
            </w:r>
          </w:p>
        </w:tc>
      </w:tr>
      <w:tr w:rsidR="00B54453" w:rsidRPr="00B54453" w14:paraId="699C4808" w14:textId="77777777" w:rsidTr="00F77522">
        <w:tc>
          <w:tcPr>
            <w:tcW w:w="1870" w:type="dxa"/>
          </w:tcPr>
          <w:p w14:paraId="11D38D5B" w14:textId="5226C038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725" w:type="dxa"/>
            <w:gridSpan w:val="2"/>
          </w:tcPr>
          <w:p w14:paraId="7BE29F44" w14:textId="5C91E1E3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800" w:type="dxa"/>
          </w:tcPr>
          <w:p w14:paraId="4004F149" w14:textId="6393A74A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2085" w:type="dxa"/>
            <w:gridSpan w:val="2"/>
          </w:tcPr>
          <w:p w14:paraId="18A9417B" w14:textId="3285BC51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870" w:type="dxa"/>
          </w:tcPr>
          <w:p w14:paraId="3041DBDC" w14:textId="4F96419F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</w:tbl>
    <w:p w14:paraId="348E8BC1" w14:textId="77777777" w:rsidR="006835D7" w:rsidRDefault="006835D7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23D703FC" w14:textId="4F36F079" w:rsidR="002C6CEC" w:rsidRDefault="00CC0B7A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2. EMERGENCY CONTACT / NEXT </w:t>
      </w:r>
      <w:r w:rsidR="00C144A8">
        <w:rPr>
          <w:rFonts w:ascii="Cambria" w:hAnsi="Cambria"/>
          <w:sz w:val="24"/>
          <w:szCs w:val="24"/>
        </w:rPr>
        <w:t>OF</w:t>
      </w:r>
      <w:r>
        <w:rPr>
          <w:rFonts w:ascii="Cambria" w:hAnsi="Cambria"/>
          <w:sz w:val="24"/>
          <w:szCs w:val="24"/>
        </w:rPr>
        <w:t xml:space="preserve"> </w:t>
      </w:r>
      <w:r w:rsidR="00324ECD">
        <w:rPr>
          <w:rFonts w:ascii="Cambria" w:hAnsi="Cambria"/>
          <w:sz w:val="24"/>
          <w:szCs w:val="24"/>
        </w:rPr>
        <w:t>KIN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7"/>
        <w:gridCol w:w="2197"/>
        <w:gridCol w:w="2210"/>
        <w:gridCol w:w="2184"/>
      </w:tblGrid>
      <w:tr w:rsidR="007364C4" w:rsidRPr="00A80EC3" w14:paraId="2B8675EE" w14:textId="77777777" w:rsidTr="00165F23">
        <w:tc>
          <w:tcPr>
            <w:tcW w:w="9350" w:type="dxa"/>
            <w:gridSpan w:val="4"/>
            <w:shd w:val="clear" w:color="auto" w:fill="8EAADB" w:themeFill="accent1" w:themeFillTint="99"/>
          </w:tcPr>
          <w:p w14:paraId="24E620D6" w14:textId="350135E5" w:rsidR="007364C4" w:rsidRPr="00A80EC3" w:rsidRDefault="00A80EC3" w:rsidP="007364C4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A80EC3"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EMERGENCY CONTACT / NEXT </w:t>
            </w:r>
            <w:r w:rsidR="00C144A8">
              <w:rPr>
                <w:rFonts w:ascii="Arial" w:hAnsi="Arial" w:cs="Arial"/>
                <w:b w:val="0"/>
                <w:bCs/>
                <w:sz w:val="16"/>
                <w:szCs w:val="16"/>
              </w:rPr>
              <w:t>OF</w:t>
            </w:r>
            <w:r w:rsidRPr="00A80EC3"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 KIN</w:t>
            </w:r>
          </w:p>
        </w:tc>
      </w:tr>
      <w:tr w:rsidR="007364C4" w:rsidRPr="00A80EC3" w14:paraId="26FAB655" w14:textId="77777777" w:rsidTr="00165F23">
        <w:tc>
          <w:tcPr>
            <w:tcW w:w="2337" w:type="dxa"/>
            <w:shd w:val="clear" w:color="auto" w:fill="8EAADB" w:themeFill="accent1" w:themeFillTint="99"/>
          </w:tcPr>
          <w:p w14:paraId="4FD7F3CF" w14:textId="35A4F5D3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RELATIONSHIP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2AB11ED9" w14:textId="49B514B6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COMPLETE NAME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67F92BB8" w14:textId="613A1D6C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TELEPHONE NUMBER / MOBILE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5D0F1738" w14:textId="516F02BE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ADDRESS</w:t>
            </w:r>
          </w:p>
        </w:tc>
      </w:tr>
      <w:tr w:rsidR="00324ECD" w:rsidRPr="00A80EC3" w14:paraId="704111FB" w14:textId="77777777" w:rsidTr="00324ECD">
        <w:tc>
          <w:tcPr>
            <w:tcW w:w="2337" w:type="dxa"/>
          </w:tcPr>
          <w:p w14:paraId="6066EA2D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</w:tcPr>
          <w:p w14:paraId="67329B75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1B82D2EA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4E214B5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BCB15B" w14:textId="77777777" w:rsidR="00910DCE" w:rsidRDefault="00910DCE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7FB7B179" w14:textId="0E509FEF" w:rsidR="00D21C04" w:rsidRDefault="001608FA" w:rsidP="00B1658C">
      <w:pPr>
        <w:pStyle w:val="YourName"/>
        <w:spacing w:before="0" w:line="276" w:lineRule="auto"/>
        <w:jc w:val="left"/>
        <w:rPr>
          <w:rFonts w:ascii="Calibri" w:eastAsia="Calibri" w:hAnsi="Calibri"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3. </w:t>
      </w:r>
      <w:r w:rsidRPr="009339A6">
        <w:rPr>
          <w:rFonts w:ascii="Calibri" w:eastAsia="Calibri" w:hAnsi="Calibri"/>
          <w:bCs/>
          <w:sz w:val="24"/>
          <w:szCs w:val="24"/>
        </w:rPr>
        <w:t>WORK EXPERIENCE</w:t>
      </w:r>
      <w:r>
        <w:rPr>
          <w:rFonts w:ascii="Calibri" w:eastAsia="Calibri" w:hAnsi="Calibri"/>
          <w:bCs/>
          <w:sz w:val="24"/>
          <w:szCs w:val="24"/>
        </w:rPr>
        <w:t xml:space="preserve"> ONBOARD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1"/>
        <w:gridCol w:w="1581"/>
        <w:gridCol w:w="1098"/>
        <w:gridCol w:w="1062"/>
        <w:gridCol w:w="841"/>
        <w:gridCol w:w="811"/>
        <w:gridCol w:w="1190"/>
        <w:gridCol w:w="1470"/>
      </w:tblGrid>
      <w:tr w:rsidR="00EC094F" w:rsidRPr="00A87C21" w14:paraId="089663D5" w14:textId="77777777" w:rsidTr="00EC094F">
        <w:trPr>
          <w:trHeight w:val="638"/>
          <w:jc w:val="center"/>
        </w:trPr>
        <w:tc>
          <w:tcPr>
            <w:tcW w:w="1597" w:type="dxa"/>
            <w:shd w:val="clear" w:color="auto" w:fill="8EAADB" w:themeFill="accent1" w:themeFillTint="99"/>
            <w:vAlign w:val="center"/>
          </w:tcPr>
          <w:p w14:paraId="4DE77CFF" w14:textId="4864963F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ON</w:t>
            </w:r>
          </w:p>
          <w:p w14:paraId="39B2AD1B" w14:textId="428E34EB" w:rsidR="00A07745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596" w:type="dxa"/>
            <w:shd w:val="clear" w:color="auto" w:fill="8EAADB" w:themeFill="accent1" w:themeFillTint="99"/>
            <w:vAlign w:val="center"/>
          </w:tcPr>
          <w:p w14:paraId="3D41A828" w14:textId="27F96BD8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OFF</w:t>
            </w:r>
          </w:p>
          <w:p w14:paraId="16A7B330" w14:textId="11C3D9C3" w:rsidR="00A07745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102" w:type="dxa"/>
            <w:shd w:val="clear" w:color="auto" w:fill="8EAADB" w:themeFill="accent1" w:themeFillTint="99"/>
            <w:vAlign w:val="center"/>
          </w:tcPr>
          <w:p w14:paraId="3A91EBC4" w14:textId="24028A57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COMPANY NAME</w:t>
            </w:r>
          </w:p>
        </w:tc>
        <w:tc>
          <w:tcPr>
            <w:tcW w:w="1075" w:type="dxa"/>
            <w:shd w:val="clear" w:color="auto" w:fill="8EAADB" w:themeFill="accent1" w:themeFillTint="99"/>
          </w:tcPr>
          <w:p w14:paraId="0B0E81F1" w14:textId="64771659" w:rsidR="006549BC" w:rsidRPr="001E1599" w:rsidRDefault="001E1599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VESSEL NAME</w:t>
            </w:r>
          </w:p>
        </w:tc>
        <w:tc>
          <w:tcPr>
            <w:tcW w:w="860" w:type="dxa"/>
            <w:shd w:val="clear" w:color="auto" w:fill="8EAADB" w:themeFill="accent1" w:themeFillTint="99"/>
          </w:tcPr>
          <w:p w14:paraId="469BB5D2" w14:textId="0E2D1762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IMO #</w:t>
            </w:r>
          </w:p>
        </w:tc>
        <w:tc>
          <w:tcPr>
            <w:tcW w:w="834" w:type="dxa"/>
            <w:shd w:val="clear" w:color="auto" w:fill="8EAADB" w:themeFill="accent1" w:themeFillTint="99"/>
          </w:tcPr>
          <w:p w14:paraId="5E9B06C3" w14:textId="19BD8F70" w:rsidR="006549BC" w:rsidRPr="001E1599" w:rsidRDefault="001E1599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GT / </w:t>
            </w:r>
          </w:p>
          <w:p w14:paraId="7C5F5FFF" w14:textId="32F4BDC1" w:rsidR="006549BC" w:rsidRPr="001E1599" w:rsidRDefault="001E1599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HP</w:t>
            </w:r>
          </w:p>
        </w:tc>
        <w:tc>
          <w:tcPr>
            <w:tcW w:w="1211" w:type="dxa"/>
            <w:shd w:val="clear" w:color="auto" w:fill="8EAADB" w:themeFill="accent1" w:themeFillTint="99"/>
          </w:tcPr>
          <w:p w14:paraId="71F2AED2" w14:textId="5D53C618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TYPE OF VESSEL</w:t>
            </w:r>
          </w:p>
        </w:tc>
        <w:tc>
          <w:tcPr>
            <w:tcW w:w="1359" w:type="dxa"/>
            <w:shd w:val="clear" w:color="auto" w:fill="8EAADB" w:themeFill="accent1" w:themeFillTint="99"/>
          </w:tcPr>
          <w:p w14:paraId="0629B1CB" w14:textId="3B131E96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RANK/POSITION</w:t>
            </w:r>
          </w:p>
        </w:tc>
      </w:tr>
      <w:tr w:rsidR="00A07745" w:rsidRPr="00A87C21" w14:paraId="087D66A2" w14:textId="77777777" w:rsidTr="001E1599">
        <w:trPr>
          <w:trHeight w:val="638"/>
          <w:jc w:val="center"/>
        </w:trPr>
        <w:tc>
          <w:tcPr>
            <w:tcW w:w="1597" w:type="dxa"/>
            <w:shd w:val="clear" w:color="auto" w:fill="auto"/>
            <w:vAlign w:val="center"/>
          </w:tcPr>
          <w:p w14:paraId="0C80A6DE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96" w:type="dxa"/>
            <w:shd w:val="clear" w:color="auto" w:fill="auto"/>
            <w:vAlign w:val="center"/>
          </w:tcPr>
          <w:p w14:paraId="3E8E46E0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341CA00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75" w:type="dxa"/>
            <w:shd w:val="clear" w:color="auto" w:fill="auto"/>
          </w:tcPr>
          <w:p w14:paraId="3DEF5EE8" w14:textId="77777777" w:rsidR="006549BC" w:rsidRPr="00A87C21" w:rsidRDefault="006549BC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shd w:val="clear" w:color="auto" w:fill="auto"/>
          </w:tcPr>
          <w:p w14:paraId="2318BC54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34" w:type="dxa"/>
            <w:shd w:val="clear" w:color="auto" w:fill="auto"/>
          </w:tcPr>
          <w:p w14:paraId="06FDB863" w14:textId="77777777" w:rsidR="006549BC" w:rsidRPr="00A87C21" w:rsidRDefault="006549BC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11" w:type="dxa"/>
            <w:shd w:val="clear" w:color="auto" w:fill="auto"/>
          </w:tcPr>
          <w:p w14:paraId="4E976796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359" w:type="dxa"/>
            <w:shd w:val="clear" w:color="auto" w:fill="auto"/>
          </w:tcPr>
          <w:p w14:paraId="216DB31F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A07745" w:rsidRPr="00A87C21" w14:paraId="2DA927D9" w14:textId="77777777" w:rsidTr="001E1599">
        <w:trPr>
          <w:trHeight w:val="638"/>
          <w:jc w:val="center"/>
        </w:trPr>
        <w:tc>
          <w:tcPr>
            <w:tcW w:w="1597" w:type="dxa"/>
            <w:shd w:val="clear" w:color="auto" w:fill="auto"/>
            <w:vAlign w:val="center"/>
          </w:tcPr>
          <w:p w14:paraId="4DD71B6F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96" w:type="dxa"/>
            <w:shd w:val="clear" w:color="auto" w:fill="auto"/>
            <w:vAlign w:val="center"/>
          </w:tcPr>
          <w:p w14:paraId="50444F35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79F94F2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75" w:type="dxa"/>
            <w:shd w:val="clear" w:color="auto" w:fill="auto"/>
          </w:tcPr>
          <w:p w14:paraId="7021E8F2" w14:textId="77777777" w:rsidR="006549BC" w:rsidRPr="00A87C21" w:rsidRDefault="006549BC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shd w:val="clear" w:color="auto" w:fill="auto"/>
          </w:tcPr>
          <w:p w14:paraId="5FF26E5E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34" w:type="dxa"/>
            <w:shd w:val="clear" w:color="auto" w:fill="auto"/>
          </w:tcPr>
          <w:p w14:paraId="7281000F" w14:textId="77777777" w:rsidR="006549BC" w:rsidRPr="00A87C21" w:rsidRDefault="006549BC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11" w:type="dxa"/>
            <w:shd w:val="clear" w:color="auto" w:fill="auto"/>
          </w:tcPr>
          <w:p w14:paraId="59EC3F93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359" w:type="dxa"/>
            <w:shd w:val="clear" w:color="auto" w:fill="auto"/>
          </w:tcPr>
          <w:p w14:paraId="574FDB9E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4C52C895" w14:textId="77777777" w:rsidR="001608FA" w:rsidRDefault="001608FA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09F33706" w14:textId="46144D72" w:rsidR="00D21C04" w:rsidRDefault="00D21C04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4. PERSONAL DOCUMENTATION / SEAFARER DOCUMENTATION</w:t>
      </w:r>
    </w:p>
    <w:tbl>
      <w:tblPr>
        <w:tblW w:w="9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432"/>
        <w:gridCol w:w="1841"/>
        <w:gridCol w:w="1616"/>
        <w:gridCol w:w="1453"/>
        <w:gridCol w:w="1616"/>
      </w:tblGrid>
      <w:tr w:rsidR="00654B39" w:rsidRPr="009B7D72" w14:paraId="4C95CFA4" w14:textId="77777777" w:rsidTr="00C11686">
        <w:trPr>
          <w:trHeight w:val="275"/>
          <w:jc w:val="center"/>
        </w:trPr>
        <w:tc>
          <w:tcPr>
            <w:tcW w:w="9494" w:type="dxa"/>
            <w:gridSpan w:val="6"/>
            <w:shd w:val="clear" w:color="auto" w:fill="8EAADB" w:themeFill="accent1" w:themeFillTint="99"/>
          </w:tcPr>
          <w:p w14:paraId="56CB33FA" w14:textId="5EE2ED0D" w:rsidR="00654B39" w:rsidRPr="009D57C0" w:rsidRDefault="00C11686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C11686">
              <w:rPr>
                <w:rFonts w:ascii="Arial" w:eastAsia="Calibri" w:hAnsi="Arial"/>
                <w:b/>
                <w:sz w:val="16"/>
                <w:lang w:val="en-GB" w:eastAsia="fr-FR"/>
              </w:rPr>
              <w:t>PERSONAL DOCUMENTATION / SEAFARER DOCUMENTATION</w:t>
            </w:r>
          </w:p>
        </w:tc>
      </w:tr>
      <w:tr w:rsidR="00654B39" w:rsidRPr="009B7D72" w14:paraId="02650B38" w14:textId="77777777" w:rsidTr="00EC094F">
        <w:trPr>
          <w:trHeight w:val="596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69E367C2" w14:textId="67E70BFF" w:rsidR="00654B39" w:rsidRPr="009D57C0" w:rsidRDefault="00654B39" w:rsidP="00654B39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TYPE OF DOCUMENT / ID </w:t>
            </w:r>
          </w:p>
        </w:tc>
        <w:tc>
          <w:tcPr>
            <w:tcW w:w="1432" w:type="dxa"/>
            <w:shd w:val="clear" w:color="auto" w:fill="8EAADB" w:themeFill="accent1" w:themeFillTint="99"/>
          </w:tcPr>
          <w:p w14:paraId="54107CC7" w14:textId="25C42B5A" w:rsidR="00654B39" w:rsidRPr="009D57C0" w:rsidRDefault="00654B39" w:rsidP="00654B39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>COUNTRY OF ISSUE</w:t>
            </w:r>
          </w:p>
        </w:tc>
        <w:tc>
          <w:tcPr>
            <w:tcW w:w="1841" w:type="dxa"/>
            <w:shd w:val="clear" w:color="auto" w:fill="8EAADB" w:themeFill="accent1" w:themeFillTint="99"/>
          </w:tcPr>
          <w:p w14:paraId="178FCF70" w14:textId="71BFDCE1" w:rsidR="00654B39" w:rsidRPr="009D57C0" w:rsidRDefault="00654B39" w:rsidP="00C1168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>NO.</w:t>
            </w:r>
          </w:p>
        </w:tc>
        <w:tc>
          <w:tcPr>
            <w:tcW w:w="1616" w:type="dxa"/>
            <w:shd w:val="clear" w:color="auto" w:fill="8EAADB" w:themeFill="accent1" w:themeFillTint="99"/>
          </w:tcPr>
          <w:p w14:paraId="0315B9CF" w14:textId="6889A4FD" w:rsidR="00654B39" w:rsidRPr="009D57C0" w:rsidRDefault="00654B39" w:rsidP="00753D7F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>ISSUED AT (PLACE)</w:t>
            </w:r>
          </w:p>
        </w:tc>
        <w:tc>
          <w:tcPr>
            <w:tcW w:w="1453" w:type="dxa"/>
            <w:shd w:val="clear" w:color="auto" w:fill="8EAADB" w:themeFill="accent1" w:themeFillTint="99"/>
          </w:tcPr>
          <w:p w14:paraId="038B647E" w14:textId="77777777" w:rsidR="00654B39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sz w:val="16"/>
                <w:lang w:val="en-GB" w:eastAsia="fr-FR"/>
              </w:rPr>
              <w:t>DATE OF ISSUE</w:t>
            </w:r>
          </w:p>
          <w:p w14:paraId="7385DD90" w14:textId="159ADC70" w:rsidR="00654B39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sz w:val="16"/>
                <w:lang w:val="en-GB" w:eastAsia="fr-FR"/>
              </w:rPr>
              <w:t>(MM/DD/YYYY)</w:t>
            </w:r>
          </w:p>
        </w:tc>
        <w:tc>
          <w:tcPr>
            <w:tcW w:w="1616" w:type="dxa"/>
            <w:shd w:val="clear" w:color="auto" w:fill="8EAADB" w:themeFill="accent1" w:themeFillTint="99"/>
          </w:tcPr>
          <w:p w14:paraId="71078409" w14:textId="77777777" w:rsidR="00654B39" w:rsidRPr="001D0E86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1D0E86">
              <w:rPr>
                <w:rFonts w:ascii="Arial" w:eastAsia="Calibri" w:hAnsi="Arial"/>
                <w:b/>
                <w:sz w:val="16"/>
                <w:lang w:val="en-GB" w:eastAsia="fr-FR"/>
              </w:rPr>
              <w:t>VALID UNTIL</w:t>
            </w:r>
          </w:p>
          <w:p w14:paraId="7191D353" w14:textId="5165FB4D" w:rsidR="00654B39" w:rsidRPr="001D0E86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1D0E86">
              <w:rPr>
                <w:rFonts w:ascii="CG Omega" w:eastAsia="Calibri" w:hAnsi="CG Omega"/>
                <w:b/>
                <w:sz w:val="16"/>
                <w:lang w:val="en-GB" w:eastAsia="fr-FR"/>
              </w:rPr>
              <w:t>(MM/DD/YYYY)</w:t>
            </w:r>
          </w:p>
        </w:tc>
      </w:tr>
      <w:tr w:rsidR="009B7D72" w:rsidRPr="009B7D72" w14:paraId="6251185A" w14:textId="77777777" w:rsidTr="00EC094F">
        <w:trPr>
          <w:trHeight w:val="317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4A72524B" w14:textId="4BEECA0A" w:rsidR="009D57C0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COC II/5</w:t>
            </w:r>
          </w:p>
        </w:tc>
        <w:tc>
          <w:tcPr>
            <w:tcW w:w="1432" w:type="dxa"/>
            <w:shd w:val="clear" w:color="auto" w:fill="auto"/>
          </w:tcPr>
          <w:p w14:paraId="1ECBE6B5" w14:textId="77777777" w:rsidR="009D57C0" w:rsidRPr="009B7D72" w:rsidRDefault="009D57C0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0F5E70F8" w14:textId="77777777" w:rsidR="009D57C0" w:rsidRPr="009B7D72" w:rsidRDefault="009D57C0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35208AF3" w14:textId="77777777" w:rsidR="009D57C0" w:rsidRPr="009B7D72" w:rsidRDefault="009D57C0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3C7F503D" w14:textId="77777777" w:rsidR="009D57C0" w:rsidRPr="009B7D72" w:rsidRDefault="009D57C0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7B360455" w14:textId="77777777" w:rsidR="009D57C0" w:rsidRPr="009B7D72" w:rsidRDefault="009D57C0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0B6195" w:rsidRPr="009B7D72" w14:paraId="0784BA9E" w14:textId="77777777" w:rsidTr="00EC094F">
        <w:trPr>
          <w:trHeight w:val="317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1900F1F3" w14:textId="46AAEC2C" w:rsidR="000B6195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COC II/4</w:t>
            </w:r>
          </w:p>
        </w:tc>
        <w:tc>
          <w:tcPr>
            <w:tcW w:w="1432" w:type="dxa"/>
            <w:shd w:val="clear" w:color="auto" w:fill="auto"/>
          </w:tcPr>
          <w:p w14:paraId="544EBB89" w14:textId="77777777" w:rsidR="000B6195" w:rsidRPr="009B7D72" w:rsidRDefault="000B6195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6B7D62D0" w14:textId="77777777" w:rsidR="000B6195" w:rsidRPr="009B7D72" w:rsidRDefault="000B6195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4444C2EB" w14:textId="77777777" w:rsidR="000B6195" w:rsidRPr="009B7D72" w:rsidRDefault="000B6195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1CF686DE" w14:textId="77777777" w:rsidR="000B6195" w:rsidRPr="009B7D72" w:rsidRDefault="000B6195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38A0AFCA" w14:textId="77777777" w:rsidR="000B6195" w:rsidRPr="009B7D72" w:rsidRDefault="000B6195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9D530A" w:rsidRPr="009B7D72" w14:paraId="24DD6724" w14:textId="77777777" w:rsidTr="00EC094F">
        <w:trPr>
          <w:trHeight w:val="317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4E5EBB74" w14:textId="12FEFA03" w:rsidR="009D530A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B1/ B2</w:t>
            </w:r>
          </w:p>
        </w:tc>
        <w:tc>
          <w:tcPr>
            <w:tcW w:w="1432" w:type="dxa"/>
            <w:shd w:val="clear" w:color="auto" w:fill="auto"/>
          </w:tcPr>
          <w:p w14:paraId="234A3BFE" w14:textId="77777777" w:rsidR="009D530A" w:rsidRPr="009B7D72" w:rsidRDefault="009D530A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71EC337F" w14:textId="77777777" w:rsidR="009D530A" w:rsidRPr="009B7D72" w:rsidRDefault="009D530A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0D808022" w14:textId="77777777" w:rsidR="009D530A" w:rsidRPr="009B7D72" w:rsidRDefault="009D530A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15C04889" w14:textId="77777777" w:rsidR="009D530A" w:rsidRPr="009B7D72" w:rsidRDefault="009D530A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0CAB5B62" w14:textId="77777777" w:rsidR="009D530A" w:rsidRPr="009B7D72" w:rsidRDefault="009D530A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636459" w:rsidRPr="009B7D72" w14:paraId="4B92E062" w14:textId="77777777" w:rsidTr="00EC094F">
        <w:trPr>
          <w:trHeight w:val="317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50A5991F" w14:textId="106E8E91" w:rsidR="00636459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FLAG CERTIFICATES</w:t>
            </w:r>
          </w:p>
        </w:tc>
        <w:tc>
          <w:tcPr>
            <w:tcW w:w="1432" w:type="dxa"/>
            <w:shd w:val="clear" w:color="auto" w:fill="auto"/>
          </w:tcPr>
          <w:p w14:paraId="7BF01E96" w14:textId="77777777" w:rsidR="00636459" w:rsidRPr="009B7D72" w:rsidRDefault="00636459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45D26903" w14:textId="77777777" w:rsidR="00636459" w:rsidRPr="009B7D72" w:rsidRDefault="00636459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34137022" w14:textId="77777777" w:rsidR="00636459" w:rsidRPr="009B7D72" w:rsidRDefault="00636459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68C18C3C" w14:textId="77777777" w:rsidR="00636459" w:rsidRPr="009B7D72" w:rsidRDefault="00636459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642DC95D" w14:textId="77777777" w:rsidR="00636459" w:rsidRPr="009B7D72" w:rsidRDefault="00636459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636459" w:rsidRPr="009B7D72" w14:paraId="76E2FCCC" w14:textId="77777777" w:rsidTr="00EC094F">
        <w:trPr>
          <w:trHeight w:val="351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604E3CEC" w14:textId="28E3C982" w:rsidR="00636459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FLAG SEAMANBOOK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3484230B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4C4139C2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7D519C5E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3EE8BAA2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014CB5B1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356806" w:rsidRPr="009B7D72" w14:paraId="15FC1C5F" w14:textId="77777777" w:rsidTr="00EC094F">
        <w:trPr>
          <w:trHeight w:val="351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2496D305" w14:textId="7B2C4393" w:rsidR="00356806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MCV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492A3B2F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742D6824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0D0126C4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0038E015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20F945EB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9B7D72" w:rsidRPr="009B7D72" w14:paraId="5698DBBE" w14:textId="77777777" w:rsidTr="00EC094F">
        <w:trPr>
          <w:trHeight w:val="271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16F7FA5C" w14:textId="09DFF4E7" w:rsidR="009D57C0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lastRenderedPageBreak/>
              <w:t>PASSPORT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424C5AF6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064A6A69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6FE0E5DB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21DEE6BD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7F46B4F3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5B1C95" w:rsidRPr="009B7D72" w14:paraId="2784B89B" w14:textId="77777777" w:rsidTr="00EC094F">
        <w:trPr>
          <w:trHeight w:val="353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095D82FB" w14:textId="0A073A5D" w:rsidR="005B1C95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SEAMAN´S BOOK </w:t>
            </w:r>
            <w:r w:rsidR="00D93660"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(NATIONAL)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63767A19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533703A6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0093C6BC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403BBC17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4EAB951F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5B1C95" w:rsidRPr="009B7D72" w14:paraId="71575645" w14:textId="77777777" w:rsidTr="00EC094F">
        <w:trPr>
          <w:trHeight w:val="231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1ABA86C3" w14:textId="313AC8F2" w:rsidR="005B1C95" w:rsidRPr="00D93660" w:rsidRDefault="00D93660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US VISA C1-D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00D0B658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61EFF6BA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4DD93695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210FBE7C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740B520B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</w:tbl>
    <w:p w14:paraId="5268EDDD" w14:textId="4C1B7552" w:rsidR="00313D37" w:rsidRDefault="00313D37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37557AF8" w14:textId="5066974F" w:rsidR="00DB1CCF" w:rsidRDefault="008644FF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5</w:t>
      </w:r>
      <w:r w:rsidR="00DB1CCF">
        <w:rPr>
          <w:rFonts w:ascii="Cambria" w:hAnsi="Cambria"/>
          <w:sz w:val="24"/>
          <w:szCs w:val="24"/>
        </w:rPr>
        <w:t xml:space="preserve">. </w:t>
      </w:r>
      <w:r w:rsidR="00DD18A1">
        <w:rPr>
          <w:rFonts w:ascii="Cambria" w:hAnsi="Cambria"/>
          <w:sz w:val="24"/>
          <w:szCs w:val="24"/>
        </w:rPr>
        <w:t>TRAINING AND CERTIFICATION</w:t>
      </w:r>
    </w:p>
    <w:tbl>
      <w:tblPr>
        <w:tblW w:w="95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9"/>
        <w:gridCol w:w="1395"/>
        <w:gridCol w:w="2675"/>
        <w:gridCol w:w="1658"/>
        <w:gridCol w:w="1582"/>
      </w:tblGrid>
      <w:tr w:rsidR="00F5501D" w:rsidRPr="00BB237C" w14:paraId="7C474021" w14:textId="77777777" w:rsidTr="00EC094F">
        <w:trPr>
          <w:trHeight w:val="570"/>
          <w:jc w:val="center"/>
        </w:trPr>
        <w:tc>
          <w:tcPr>
            <w:tcW w:w="9569" w:type="dxa"/>
            <w:gridSpan w:val="5"/>
            <w:shd w:val="clear" w:color="auto" w:fill="8EAADB" w:themeFill="accent1" w:themeFillTint="99"/>
            <w:vAlign w:val="center"/>
          </w:tcPr>
          <w:p w14:paraId="655B57E1" w14:textId="57053960" w:rsidR="00F5501D" w:rsidRPr="00BB237C" w:rsidRDefault="00F5501D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STCW CERTIFICATES</w:t>
            </w:r>
          </w:p>
        </w:tc>
      </w:tr>
      <w:tr w:rsidR="00F5501D" w:rsidRPr="00BB237C" w14:paraId="61A9B6E3" w14:textId="77777777" w:rsidTr="00EC094F">
        <w:trPr>
          <w:trHeight w:val="570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547439AF" w14:textId="18BB4591" w:rsidR="00F5501D" w:rsidRPr="00C11686" w:rsidRDefault="00C11686" w:rsidP="00F5501D">
            <w:pPr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DESCRIPTION OF CERT / COURSE</w:t>
            </w:r>
          </w:p>
        </w:tc>
        <w:tc>
          <w:tcPr>
            <w:tcW w:w="1395" w:type="dxa"/>
            <w:shd w:val="clear" w:color="auto" w:fill="8EAADB" w:themeFill="accent1" w:themeFillTint="99"/>
            <w:vAlign w:val="center"/>
          </w:tcPr>
          <w:p w14:paraId="09D5C69E" w14:textId="3C97B92F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COUNTRY OF ISSUE</w:t>
            </w:r>
          </w:p>
        </w:tc>
        <w:tc>
          <w:tcPr>
            <w:tcW w:w="2675" w:type="dxa"/>
            <w:shd w:val="clear" w:color="auto" w:fill="8EAADB" w:themeFill="accent1" w:themeFillTint="99"/>
            <w:vAlign w:val="center"/>
          </w:tcPr>
          <w:p w14:paraId="69315F48" w14:textId="0102CE30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NUMBER</w:t>
            </w:r>
          </w:p>
        </w:tc>
        <w:tc>
          <w:tcPr>
            <w:tcW w:w="1658" w:type="dxa"/>
            <w:shd w:val="clear" w:color="auto" w:fill="8EAADB" w:themeFill="accent1" w:themeFillTint="99"/>
            <w:vAlign w:val="center"/>
          </w:tcPr>
          <w:p w14:paraId="26213CBA" w14:textId="72B409E3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 ISSUE</w:t>
            </w:r>
          </w:p>
          <w:p w14:paraId="642370CD" w14:textId="62B647D2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  <w:tc>
          <w:tcPr>
            <w:tcW w:w="1582" w:type="dxa"/>
            <w:shd w:val="clear" w:color="auto" w:fill="8EAADB" w:themeFill="accent1" w:themeFillTint="99"/>
            <w:vAlign w:val="center"/>
          </w:tcPr>
          <w:p w14:paraId="3EAB6262" w14:textId="1D58B036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 EXPIRY</w:t>
            </w:r>
          </w:p>
          <w:p w14:paraId="4FEA1162" w14:textId="2C6E5B32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</w:tr>
      <w:tr w:rsidR="00ED5C66" w:rsidRPr="00BB237C" w14:paraId="2DC91414" w14:textId="77777777" w:rsidTr="003A00B3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50071137" w14:textId="6DB03236" w:rsidR="00ED5C66" w:rsidRPr="00CA205E" w:rsidRDefault="00ED5C66" w:rsidP="00ED5C66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Basic Safety Maritime Training Course</w:t>
            </w: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 xml:space="preserve"> (BST)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A2C3C47" w14:textId="77777777" w:rsidR="00ED5C66" w:rsidRPr="00F5501D" w:rsidRDefault="00ED5C66" w:rsidP="00ED5C66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E114CB4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08B8783A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27E8EC97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ED5C66" w:rsidRPr="00BB237C" w14:paraId="04D3575C" w14:textId="77777777" w:rsidTr="003A00B3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6B33E7B4" w14:textId="159DA5BF" w:rsidR="00ED5C66" w:rsidRPr="00CA205E" w:rsidRDefault="00ED5C66" w:rsidP="00ED5C66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Proficiency in personal Survival Techniques 1.19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414CDBFA" w14:textId="77777777" w:rsidR="00ED5C66" w:rsidRPr="00F5501D" w:rsidRDefault="00ED5C66" w:rsidP="00ED5C66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3C9FDBC3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BBEAECA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3D446B40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ED5C66" w:rsidRPr="00BB237C" w14:paraId="31ECB5D1" w14:textId="77777777" w:rsidTr="003A00B3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3B13520B" w14:textId="128120A0" w:rsidR="00ED5C66" w:rsidRPr="00CA205E" w:rsidRDefault="00ED5C66" w:rsidP="00ED5C66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Fire prevention and firefighting 1.20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F3F5320" w14:textId="77777777" w:rsidR="00ED5C66" w:rsidRPr="00F5501D" w:rsidRDefault="00ED5C66" w:rsidP="00ED5C66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B64D860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6CDCE7E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707775BD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ED5C66" w:rsidRPr="00BB237C" w14:paraId="4AEC2D0D" w14:textId="77777777" w:rsidTr="003A00B3">
        <w:trPr>
          <w:trHeight w:val="36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4C829A0B" w14:textId="239190DB" w:rsidR="00ED5C66" w:rsidRPr="00CA205E" w:rsidRDefault="00ED5C66" w:rsidP="00ED5C66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Elementary first Aid 1.13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495C8444" w14:textId="77777777" w:rsidR="00ED5C66" w:rsidRPr="00F5501D" w:rsidRDefault="00ED5C66" w:rsidP="00ED5C66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7D4B1099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3C8AD00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4A1B6BD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ED5C66" w:rsidRPr="00BB237C" w14:paraId="4458A722" w14:textId="77777777" w:rsidTr="003A00B3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6502D191" w14:textId="11B8C2E4" w:rsidR="00ED5C66" w:rsidRPr="00CA205E" w:rsidRDefault="00ED5C66" w:rsidP="00ED5C66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Personal Safety and social responsibilities 1.21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82E9393" w14:textId="77777777" w:rsidR="00ED5C66" w:rsidRPr="00F5501D" w:rsidRDefault="00ED5C66" w:rsidP="00ED5C66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DE03774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DBC612A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4EE86432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ED5C66" w:rsidRPr="00BB237C" w14:paraId="43F13845" w14:textId="77777777" w:rsidTr="003A00B3">
        <w:trPr>
          <w:trHeight w:val="460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16141816" w14:textId="020F5AF9" w:rsidR="00ED5C66" w:rsidRPr="00CA205E" w:rsidRDefault="00ED5C66" w:rsidP="00ED5C66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Security Awareness Training for all seafarers Course 3.27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1BECCF26" w14:textId="77777777" w:rsidR="00ED5C66" w:rsidRPr="00F5501D" w:rsidRDefault="00ED5C66" w:rsidP="00ED5C66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6D39F66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F96E78A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3B3D9105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ED5C66" w:rsidRPr="00BB237C" w14:paraId="1D835100" w14:textId="77777777" w:rsidTr="003A00B3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18088589" w14:textId="0383D589" w:rsidR="00ED5C66" w:rsidRPr="00CA205E" w:rsidRDefault="00ED5C66" w:rsidP="00ED5C66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Security Awareness Training for all seafarers with designated security Duties Course 3.26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19F7A3C7" w14:textId="77777777" w:rsidR="00ED5C66" w:rsidRPr="00F5501D" w:rsidRDefault="00ED5C66" w:rsidP="00ED5C66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C52B5F3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C1B0F02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551B9080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ED5C66" w:rsidRPr="00BB237C" w14:paraId="60AEC99A" w14:textId="77777777" w:rsidTr="003A00B3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51C71FF3" w14:textId="6699CF76" w:rsidR="00ED5C66" w:rsidRPr="00CA205E" w:rsidRDefault="00ED5C66" w:rsidP="00ED5C66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Safety training for personnel proving direct services to passenger in passenger spaces 1.44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5F219AE5" w14:textId="77777777" w:rsidR="00ED5C66" w:rsidRPr="00F5501D" w:rsidRDefault="00ED5C66" w:rsidP="00ED5C66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2740396E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65E7FC90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FD104B8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ED5C66" w:rsidRPr="00BB237C" w14:paraId="3F06979E" w14:textId="77777777" w:rsidTr="003A00B3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493FDB53" w14:textId="0F4A2F49" w:rsidR="00ED5C66" w:rsidRPr="00CA205E" w:rsidRDefault="00ED5C66" w:rsidP="00ED5C66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ship Crowd Management Training 1.41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1CDD53F" w14:textId="77777777" w:rsidR="00ED5C66" w:rsidRPr="00F5501D" w:rsidRDefault="00ED5C66" w:rsidP="00ED5C66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07AA069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B68C3C5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3D2B3E6C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ED5C66" w:rsidRPr="00BB237C" w14:paraId="156D4E26" w14:textId="77777777" w:rsidTr="003A00B3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7573C4BC" w14:textId="4CE45B30" w:rsidR="00ED5C66" w:rsidRPr="00CA205E" w:rsidRDefault="00ED5C66" w:rsidP="00ED5C66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ship crisis management training 1.42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54F5662" w14:textId="77777777" w:rsidR="00ED5C66" w:rsidRPr="00F5501D" w:rsidRDefault="00ED5C66" w:rsidP="00ED5C66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7FB1D1A1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63C3FA35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7062B2AB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ED5C66" w:rsidRPr="00BB237C" w14:paraId="12054C58" w14:textId="77777777" w:rsidTr="003A00B3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576FC2C1" w14:textId="450BF805" w:rsidR="00ED5C66" w:rsidRPr="00CA205E" w:rsidRDefault="00ED5C66" w:rsidP="00ED5C66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Safety, cargo safety and Hull Integrity Training. 1.29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58F4A70" w14:textId="77777777" w:rsidR="00ED5C66" w:rsidRPr="00F5501D" w:rsidRDefault="00ED5C66" w:rsidP="00ED5C66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527B336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2F12D04C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7FCDB77E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ED5C66" w:rsidRPr="00BB237C" w14:paraId="4D68F9C3" w14:textId="77777777" w:rsidTr="003A00B3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2C791314" w14:textId="06CEDCC7" w:rsidR="00ED5C66" w:rsidRPr="00CA205E" w:rsidRDefault="00ED5C66" w:rsidP="00ED5C66">
            <w:pPr>
              <w:jc w:val="both"/>
              <w:rPr>
                <w:rFonts w:ascii="Arial" w:eastAsia="Calibri" w:hAnsi="Arial"/>
                <w:b/>
                <w:iCs/>
                <w:spacing w:val="-16"/>
                <w:sz w:val="16"/>
                <w:szCs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Proficiency in the Management of Survival Crafts and rescue boats Course 1.23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BDDC2F4" w14:textId="77777777" w:rsidR="00ED5C66" w:rsidRPr="00F5501D" w:rsidRDefault="00ED5C66" w:rsidP="00ED5C66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58CD891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75D08EB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572BFBD5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ED5C66" w:rsidRPr="00BB237C" w14:paraId="229D54E9" w14:textId="77777777" w:rsidTr="003A00B3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6759871B" w14:textId="51C9EF40" w:rsidR="00ED5C66" w:rsidRPr="00CA205E" w:rsidRDefault="00ED5C66" w:rsidP="00ED5C66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ED5C66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Basic Training for Oil and chemical cargo tanker Operations 1.01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0A108C6" w14:textId="77777777" w:rsidR="00ED5C66" w:rsidRPr="00F5501D" w:rsidRDefault="00ED5C66" w:rsidP="00ED5C66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CDA7855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4473E02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C228036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ED5C66" w:rsidRPr="00BB237C" w14:paraId="2775A296" w14:textId="77777777" w:rsidTr="003A00B3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794931D2" w14:textId="7F83EE5D" w:rsidR="00ED5C66" w:rsidRPr="00CA205E" w:rsidRDefault="00ED5C66" w:rsidP="00ED5C66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Advanced Fire Fighting 2.03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08093B4E" w14:textId="77777777" w:rsidR="00ED5C66" w:rsidRPr="00F5501D" w:rsidRDefault="00ED5C66" w:rsidP="00ED5C66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534D61B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706C18B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193BD561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ED5C66" w:rsidRPr="00BB237C" w14:paraId="0E9B630C" w14:textId="77777777" w:rsidTr="003A00B3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064D592E" w14:textId="41D83E98" w:rsidR="00ED5C66" w:rsidRPr="00CA205E" w:rsidRDefault="00ED5C66" w:rsidP="00ED5C66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ED5C66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Ratings forming part of a navigational watch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062E684" w14:textId="77777777" w:rsidR="00ED5C66" w:rsidRPr="00F5501D" w:rsidRDefault="00ED5C66" w:rsidP="00ED5C66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D32479E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CF2674B" w14:textId="77777777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CE5941A" w14:textId="77777777" w:rsidR="00ED5C66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  <w:p w14:paraId="1A717B7E" w14:textId="5DCFEDE0" w:rsidR="00ED5C66" w:rsidRPr="00F5501D" w:rsidRDefault="00ED5C66" w:rsidP="00ED5C66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</w:tbl>
    <w:p w14:paraId="295444A7" w14:textId="77777777" w:rsidR="005B2A2E" w:rsidRDefault="005B2A2E"/>
    <w:p w14:paraId="7E91DF70" w14:textId="77777777" w:rsidR="00ED03B0" w:rsidRPr="00D64FDF" w:rsidRDefault="005B2A2E">
      <w:pPr>
        <w:rPr>
          <w:rFonts w:ascii="Cambria" w:hAnsi="Cambria"/>
          <w:b/>
          <w:bCs/>
          <w:sz w:val="24"/>
          <w:szCs w:val="24"/>
        </w:rPr>
      </w:pPr>
      <w:r w:rsidRPr="00D64FDF">
        <w:rPr>
          <w:rFonts w:ascii="Cambria" w:hAnsi="Cambria"/>
          <w:b/>
          <w:bCs/>
          <w:sz w:val="24"/>
          <w:szCs w:val="24"/>
        </w:rPr>
        <w:t>6. WORK EXPIRENCE</w:t>
      </w:r>
      <w:r w:rsidR="00ED03B0" w:rsidRPr="00D64FDF">
        <w:rPr>
          <w:rFonts w:ascii="Cambria" w:hAnsi="Cambria"/>
          <w:b/>
          <w:bCs/>
          <w:sz w:val="24"/>
          <w:szCs w:val="24"/>
        </w:rPr>
        <w:t xml:space="preserve"> ONSHORE</w:t>
      </w:r>
    </w:p>
    <w:tbl>
      <w:tblPr>
        <w:tblW w:w="95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6"/>
        <w:gridCol w:w="1336"/>
        <w:gridCol w:w="1025"/>
        <w:gridCol w:w="1684"/>
        <w:gridCol w:w="981"/>
        <w:gridCol w:w="910"/>
        <w:gridCol w:w="2263"/>
      </w:tblGrid>
      <w:tr w:rsidR="00B21F96" w:rsidRPr="00A87C21" w14:paraId="1BB425B3" w14:textId="77777777" w:rsidTr="00E61660">
        <w:trPr>
          <w:trHeight w:val="638"/>
          <w:jc w:val="center"/>
        </w:trPr>
        <w:tc>
          <w:tcPr>
            <w:tcW w:w="1336" w:type="dxa"/>
            <w:shd w:val="clear" w:color="auto" w:fill="8EAADB" w:themeFill="accent1" w:themeFillTint="99"/>
            <w:vAlign w:val="center"/>
          </w:tcPr>
          <w:p w14:paraId="3D35B7F6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ON</w:t>
            </w:r>
          </w:p>
          <w:p w14:paraId="50DF1DFA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336" w:type="dxa"/>
            <w:shd w:val="clear" w:color="auto" w:fill="8EAADB" w:themeFill="accent1" w:themeFillTint="99"/>
            <w:vAlign w:val="center"/>
          </w:tcPr>
          <w:p w14:paraId="1A8DCFD9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OFF</w:t>
            </w:r>
          </w:p>
          <w:p w14:paraId="4D6B6B02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025" w:type="dxa"/>
            <w:shd w:val="clear" w:color="auto" w:fill="8EAADB" w:themeFill="accent1" w:themeFillTint="99"/>
            <w:vAlign w:val="center"/>
          </w:tcPr>
          <w:p w14:paraId="2CF507E4" w14:textId="20AD69B4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COMPANY NAME</w:t>
            </w: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1684" w:type="dxa"/>
            <w:shd w:val="clear" w:color="auto" w:fill="8EAADB" w:themeFill="accent1" w:themeFillTint="99"/>
          </w:tcPr>
          <w:p w14:paraId="4F3C7957" w14:textId="1567D542" w:rsidR="00B21F96" w:rsidRPr="001E1599" w:rsidRDefault="00B21F96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>DUTIES OR RESPONSIBILITIES</w:t>
            </w:r>
          </w:p>
        </w:tc>
        <w:tc>
          <w:tcPr>
            <w:tcW w:w="981" w:type="dxa"/>
            <w:shd w:val="clear" w:color="auto" w:fill="8EAADB" w:themeFill="accent1" w:themeFillTint="99"/>
          </w:tcPr>
          <w:p w14:paraId="49B54584" w14:textId="3E49C33A" w:rsidR="00B21F96" w:rsidRPr="001E1599" w:rsidRDefault="00124271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>RANK / POSITION</w:t>
            </w:r>
          </w:p>
        </w:tc>
        <w:tc>
          <w:tcPr>
            <w:tcW w:w="910" w:type="dxa"/>
            <w:shd w:val="clear" w:color="auto" w:fill="8EAADB" w:themeFill="accent1" w:themeFillTint="99"/>
          </w:tcPr>
          <w:p w14:paraId="4A38B27E" w14:textId="73D088B9" w:rsidR="00B21F96" w:rsidRPr="001E1599" w:rsidRDefault="00124271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>REASON FOR LEAVING</w:t>
            </w:r>
          </w:p>
        </w:tc>
        <w:tc>
          <w:tcPr>
            <w:tcW w:w="2263" w:type="dxa"/>
            <w:shd w:val="clear" w:color="auto" w:fill="8EAADB" w:themeFill="accent1" w:themeFillTint="99"/>
          </w:tcPr>
          <w:p w14:paraId="7C2467EF" w14:textId="0BA6560A" w:rsidR="00B21F96" w:rsidRPr="001E1599" w:rsidRDefault="00124271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NAME OF CONTACT </w:t>
            </w:r>
            <w:r w:rsidR="00D64FDF">
              <w:rPr>
                <w:rFonts w:ascii="Arial" w:eastAsia="Calibri" w:hAnsi="Arial" w:cs="Arial"/>
                <w:sz w:val="16"/>
                <w:szCs w:val="16"/>
                <w:lang w:eastAsia="en-US"/>
              </w:rPr>
              <w:t>PERSON &amp; TELEPHONE NUMBER</w:t>
            </w:r>
          </w:p>
        </w:tc>
      </w:tr>
      <w:tr w:rsidR="00D64FDF" w:rsidRPr="00A87C21" w14:paraId="3BD1AC5F" w14:textId="77777777" w:rsidTr="00E61660">
        <w:trPr>
          <w:trHeight w:val="638"/>
          <w:jc w:val="center"/>
        </w:trPr>
        <w:tc>
          <w:tcPr>
            <w:tcW w:w="1336" w:type="dxa"/>
            <w:shd w:val="clear" w:color="auto" w:fill="auto"/>
            <w:vAlign w:val="center"/>
          </w:tcPr>
          <w:p w14:paraId="691710D4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14:paraId="34ED75D3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 w14:paraId="14CDED35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684" w:type="dxa"/>
            <w:shd w:val="clear" w:color="auto" w:fill="auto"/>
          </w:tcPr>
          <w:p w14:paraId="3B11BDA8" w14:textId="77777777" w:rsidR="00D64FDF" w:rsidRPr="00A87C21" w:rsidRDefault="00D64FDF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81" w:type="dxa"/>
            <w:shd w:val="clear" w:color="auto" w:fill="auto"/>
          </w:tcPr>
          <w:p w14:paraId="171429CF" w14:textId="77777777" w:rsidR="00D64FDF" w:rsidRPr="00A87C21" w:rsidRDefault="00D64FDF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10" w:type="dxa"/>
            <w:shd w:val="clear" w:color="auto" w:fill="auto"/>
          </w:tcPr>
          <w:p w14:paraId="7B94B80C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3" w:type="dxa"/>
            <w:shd w:val="clear" w:color="auto" w:fill="auto"/>
          </w:tcPr>
          <w:p w14:paraId="13659A00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06A07B08" w14:textId="77777777" w:rsidR="00F52F51" w:rsidRDefault="00F52F51"/>
    <w:p w14:paraId="2E468083" w14:textId="66642570" w:rsidR="005B2A2E" w:rsidRPr="00E61660" w:rsidRDefault="00F52F51">
      <w:pPr>
        <w:rPr>
          <w:rFonts w:ascii="Cambria" w:hAnsi="Cambria"/>
          <w:b/>
          <w:bCs/>
          <w:sz w:val="24"/>
          <w:szCs w:val="24"/>
        </w:rPr>
      </w:pPr>
      <w:r w:rsidRPr="00E61660">
        <w:rPr>
          <w:rFonts w:ascii="Cambria" w:hAnsi="Cambria"/>
          <w:b/>
          <w:bCs/>
          <w:sz w:val="24"/>
          <w:szCs w:val="24"/>
        </w:rPr>
        <w:t>7. HIGHE</w:t>
      </w:r>
      <w:r w:rsidR="00E61660" w:rsidRPr="00E61660">
        <w:rPr>
          <w:rFonts w:ascii="Cambria" w:hAnsi="Cambria"/>
          <w:b/>
          <w:bCs/>
          <w:sz w:val="24"/>
          <w:szCs w:val="24"/>
        </w:rPr>
        <w:t>ST LEVEL OF EDUCATION / OTHER TRAINING OR CERTIFICATE</w:t>
      </w:r>
    </w:p>
    <w:tbl>
      <w:tblPr>
        <w:tblW w:w="95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4"/>
        <w:gridCol w:w="2675"/>
        <w:gridCol w:w="1658"/>
        <w:gridCol w:w="1582"/>
      </w:tblGrid>
      <w:tr w:rsidR="00F5501D" w:rsidRPr="00BB237C" w14:paraId="656E08AE" w14:textId="77777777" w:rsidTr="00E61660">
        <w:trPr>
          <w:trHeight w:val="475"/>
          <w:jc w:val="center"/>
        </w:trPr>
        <w:tc>
          <w:tcPr>
            <w:tcW w:w="9569" w:type="dxa"/>
            <w:gridSpan w:val="4"/>
            <w:shd w:val="clear" w:color="auto" w:fill="8EAADB" w:themeFill="accent1" w:themeFillTint="99"/>
            <w:vAlign w:val="center"/>
          </w:tcPr>
          <w:p w14:paraId="5D717A4F" w14:textId="1BE45DBE" w:rsidR="00F5501D" w:rsidRPr="00BB237C" w:rsidRDefault="00E61660" w:rsidP="00BB237C">
            <w:pPr>
              <w:jc w:val="center"/>
              <w:rPr>
                <w:rFonts w:ascii="Arial Narrow" w:eastAsia="Calibri" w:hAnsi="Arial Narrow"/>
                <w:b/>
                <w:iCs/>
                <w:sz w:val="16"/>
                <w:szCs w:val="16"/>
                <w:lang w:val="en-GB" w:eastAsia="fr-FR"/>
              </w:rPr>
            </w:pPr>
            <w:r w:rsidRPr="00E61660">
              <w:rPr>
                <w:rFonts w:ascii="Arial Narrow" w:eastAsia="Calibri" w:hAnsi="Arial Narrow"/>
                <w:b/>
                <w:iCs/>
                <w:sz w:val="16"/>
                <w:szCs w:val="16"/>
                <w:lang w:val="en-GB" w:eastAsia="fr-FR"/>
              </w:rPr>
              <w:t>HIGHEST LEVEL OF EDUCATION / OTHER TRAINING OR CERTIFICATE</w:t>
            </w:r>
          </w:p>
        </w:tc>
      </w:tr>
      <w:tr w:rsidR="00F5501D" w:rsidRPr="00BB237C" w14:paraId="08C45C6D" w14:textId="77777777" w:rsidTr="00E61660">
        <w:trPr>
          <w:trHeight w:val="475"/>
          <w:jc w:val="center"/>
        </w:trPr>
        <w:tc>
          <w:tcPr>
            <w:tcW w:w="3654" w:type="dxa"/>
            <w:shd w:val="clear" w:color="auto" w:fill="8EAADB" w:themeFill="accent1" w:themeFillTint="99"/>
            <w:vAlign w:val="center"/>
          </w:tcPr>
          <w:p w14:paraId="494FEF33" w14:textId="71DB1F94" w:rsidR="00F5501D" w:rsidRPr="00BB237C" w:rsidRDefault="0079622D" w:rsidP="00F5501D">
            <w:pPr>
              <w:rPr>
                <w:rFonts w:ascii="Calibri" w:eastAsia="Calibri" w:hAnsi="Calibri" w:cs="Calibri"/>
                <w:b/>
                <w:bCs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NAME OF EDUCATION INSTITUTION / TECHNICAL INSTITUTE / UNIVERSITY</w:t>
            </w:r>
          </w:p>
        </w:tc>
        <w:tc>
          <w:tcPr>
            <w:tcW w:w="2675" w:type="dxa"/>
            <w:shd w:val="clear" w:color="auto" w:fill="8EAADB" w:themeFill="accent1" w:themeFillTint="99"/>
            <w:vAlign w:val="center"/>
          </w:tcPr>
          <w:p w14:paraId="1A985843" w14:textId="3B9FCEC0" w:rsidR="00F5501D" w:rsidRPr="00BB237C" w:rsidRDefault="0079622D" w:rsidP="00BB237C">
            <w:pPr>
              <w:jc w:val="center"/>
              <w:rPr>
                <w:rFonts w:ascii="Calibri" w:eastAsia="Calibri" w:hAnsi="Calibri" w:cs="Calibri"/>
                <w:b/>
                <w:bCs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bCs/>
                <w:lang w:eastAsia="en-US"/>
              </w:rPr>
              <w:t>OBTAINED TITLE OR GRADE</w:t>
            </w:r>
          </w:p>
        </w:tc>
        <w:tc>
          <w:tcPr>
            <w:tcW w:w="1658" w:type="dxa"/>
            <w:shd w:val="clear" w:color="auto" w:fill="8EAADB" w:themeFill="accent1" w:themeFillTint="99"/>
            <w:vAlign w:val="center"/>
          </w:tcPr>
          <w:p w14:paraId="617EC8EC" w14:textId="22A7A7D5" w:rsidR="00F5501D" w:rsidRPr="00BB237C" w:rsidRDefault="0079622D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ON</w:t>
            </w:r>
          </w:p>
          <w:p w14:paraId="57EEE39E" w14:textId="17BDA431" w:rsidR="00F5501D" w:rsidRPr="00BB237C" w:rsidRDefault="0079622D" w:rsidP="00BB237C">
            <w:pPr>
              <w:jc w:val="center"/>
              <w:rPr>
                <w:rFonts w:ascii="Calibri" w:eastAsia="Calibri" w:hAnsi="Calibri" w:cs="Calibri"/>
                <w:bCs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(</w:t>
            </w:r>
            <w:r>
              <w:rPr>
                <w:rFonts w:ascii="Calibri" w:eastAsia="Calibri" w:hAnsi="Calibri" w:cs="Calibri"/>
                <w:b/>
                <w:lang w:val="en-GB" w:eastAsia="fr-FR"/>
              </w:rPr>
              <w:t>MM/DD/</w:t>
            </w: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YY</w:t>
            </w:r>
            <w:r>
              <w:rPr>
                <w:rFonts w:ascii="Calibri" w:eastAsia="Calibri" w:hAnsi="Calibri" w:cs="Calibri"/>
                <w:b/>
                <w:lang w:val="en-GB" w:eastAsia="fr-FR"/>
              </w:rPr>
              <w:t>YY</w:t>
            </w: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)</w:t>
            </w:r>
          </w:p>
        </w:tc>
        <w:tc>
          <w:tcPr>
            <w:tcW w:w="1582" w:type="dxa"/>
            <w:shd w:val="clear" w:color="auto" w:fill="8EAADB" w:themeFill="accent1" w:themeFillTint="99"/>
            <w:vAlign w:val="center"/>
          </w:tcPr>
          <w:p w14:paraId="029F1518" w14:textId="083B44D8" w:rsidR="00F5501D" w:rsidRPr="00BB237C" w:rsidRDefault="0079622D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OFF</w:t>
            </w:r>
          </w:p>
          <w:p w14:paraId="2BF8F464" w14:textId="2404BD4F" w:rsidR="00F5501D" w:rsidRPr="00BB237C" w:rsidRDefault="0079622D" w:rsidP="00BB237C">
            <w:pPr>
              <w:jc w:val="center"/>
              <w:rPr>
                <w:rFonts w:ascii="Calibri" w:eastAsia="Calibri" w:hAnsi="Calibri" w:cs="Calibri"/>
                <w:bCs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(</w:t>
            </w:r>
            <w:r>
              <w:rPr>
                <w:rFonts w:ascii="Calibri" w:eastAsia="Calibri" w:hAnsi="Calibri" w:cs="Calibri"/>
                <w:b/>
                <w:lang w:val="en-GB" w:eastAsia="fr-FR"/>
              </w:rPr>
              <w:t>MM/DD/YYYY</w:t>
            </w: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)</w:t>
            </w:r>
          </w:p>
        </w:tc>
      </w:tr>
      <w:tr w:rsidR="00F5501D" w:rsidRPr="00BB237C" w14:paraId="53C59121" w14:textId="77777777" w:rsidTr="00BB237C">
        <w:trPr>
          <w:trHeight w:val="475"/>
          <w:jc w:val="center"/>
        </w:trPr>
        <w:tc>
          <w:tcPr>
            <w:tcW w:w="3654" w:type="dxa"/>
            <w:shd w:val="clear" w:color="auto" w:fill="FFFFFF"/>
            <w:vAlign w:val="center"/>
          </w:tcPr>
          <w:p w14:paraId="701A7FA3" w14:textId="77777777" w:rsidR="00F5501D" w:rsidRPr="00BB237C" w:rsidRDefault="00F5501D" w:rsidP="00F5501D">
            <w:pPr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FFFFFF"/>
            <w:vAlign w:val="center"/>
          </w:tcPr>
          <w:p w14:paraId="439F7957" w14:textId="77777777" w:rsidR="00F5501D" w:rsidRPr="00BB237C" w:rsidRDefault="00F5501D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1658" w:type="dxa"/>
            <w:shd w:val="clear" w:color="auto" w:fill="FFFFFF"/>
            <w:vAlign w:val="center"/>
          </w:tcPr>
          <w:p w14:paraId="57FED273" w14:textId="77777777" w:rsidR="00F5501D" w:rsidRPr="00BB237C" w:rsidRDefault="00F5501D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  <w:tc>
          <w:tcPr>
            <w:tcW w:w="1582" w:type="dxa"/>
            <w:shd w:val="clear" w:color="auto" w:fill="FFFFFF"/>
            <w:vAlign w:val="center"/>
          </w:tcPr>
          <w:p w14:paraId="65DC696E" w14:textId="77777777" w:rsidR="00F5501D" w:rsidRPr="00BB237C" w:rsidRDefault="00F5501D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</w:tr>
      <w:tr w:rsidR="00F5501D" w:rsidRPr="00BB237C" w14:paraId="3CBD12FC" w14:textId="77777777" w:rsidTr="00BB237C">
        <w:trPr>
          <w:trHeight w:val="475"/>
          <w:jc w:val="center"/>
        </w:trPr>
        <w:tc>
          <w:tcPr>
            <w:tcW w:w="3654" w:type="dxa"/>
            <w:shd w:val="clear" w:color="auto" w:fill="FFFFFF"/>
            <w:vAlign w:val="center"/>
          </w:tcPr>
          <w:p w14:paraId="5D5D759B" w14:textId="77777777" w:rsidR="00F5501D" w:rsidRPr="00BB237C" w:rsidRDefault="00F5501D" w:rsidP="00F5501D">
            <w:pPr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FFFFFF"/>
            <w:vAlign w:val="center"/>
          </w:tcPr>
          <w:p w14:paraId="6575943F" w14:textId="77777777" w:rsidR="00F5501D" w:rsidRPr="00BB237C" w:rsidRDefault="00F5501D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1658" w:type="dxa"/>
            <w:shd w:val="clear" w:color="auto" w:fill="FFFFFF"/>
            <w:vAlign w:val="center"/>
          </w:tcPr>
          <w:p w14:paraId="6AC52607" w14:textId="77777777" w:rsidR="00F5501D" w:rsidRPr="00BB237C" w:rsidRDefault="00F5501D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  <w:tc>
          <w:tcPr>
            <w:tcW w:w="1582" w:type="dxa"/>
            <w:shd w:val="clear" w:color="auto" w:fill="FFFFFF"/>
            <w:vAlign w:val="center"/>
          </w:tcPr>
          <w:p w14:paraId="2850BF06" w14:textId="77777777" w:rsidR="00F5501D" w:rsidRPr="00BB237C" w:rsidRDefault="00F5501D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</w:tr>
    </w:tbl>
    <w:p w14:paraId="3C8E242A" w14:textId="41E90330" w:rsidR="00F5501D" w:rsidRDefault="00F5501D" w:rsidP="00F5501D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49B051A0" w14:textId="37BCDE61" w:rsidR="009339A6" w:rsidRDefault="00CB77C1" w:rsidP="009339A6">
      <w:pPr>
        <w:rPr>
          <w:rFonts w:ascii="Calibri" w:eastAsia="Calibri" w:hAnsi="Calibri"/>
          <w:b/>
          <w:bCs/>
          <w:sz w:val="24"/>
          <w:szCs w:val="24"/>
          <w:lang w:eastAsia="en-US"/>
        </w:rPr>
      </w:pPr>
      <w:r>
        <w:rPr>
          <w:rFonts w:ascii="Calibri" w:eastAsia="Calibri" w:hAnsi="Calibri"/>
          <w:b/>
          <w:bCs/>
          <w:sz w:val="24"/>
          <w:szCs w:val="24"/>
          <w:lang w:eastAsia="en-US"/>
        </w:rPr>
        <w:t xml:space="preserve">8. </w:t>
      </w:r>
      <w:r w:rsidR="00702B4B">
        <w:rPr>
          <w:rFonts w:ascii="Calibri" w:eastAsia="Calibri" w:hAnsi="Calibri"/>
          <w:b/>
          <w:bCs/>
          <w:sz w:val="24"/>
          <w:szCs w:val="24"/>
          <w:lang w:eastAsia="en-US"/>
        </w:rPr>
        <w:t>VACCINATION BOOK</w:t>
      </w:r>
    </w:p>
    <w:tbl>
      <w:tblPr>
        <w:tblStyle w:val="TableGrid"/>
        <w:tblW w:w="9568" w:type="dxa"/>
        <w:tblLook w:val="04A0" w:firstRow="1" w:lastRow="0" w:firstColumn="1" w:lastColumn="0" w:noHBand="0" w:noVBand="1"/>
      </w:tblPr>
      <w:tblGrid>
        <w:gridCol w:w="1912"/>
        <w:gridCol w:w="1912"/>
        <w:gridCol w:w="1912"/>
        <w:gridCol w:w="1912"/>
        <w:gridCol w:w="1920"/>
      </w:tblGrid>
      <w:tr w:rsidR="003B17E4" w:rsidRPr="003B17E4" w14:paraId="05959A74" w14:textId="77777777" w:rsidTr="005337E5">
        <w:trPr>
          <w:trHeight w:val="307"/>
        </w:trPr>
        <w:tc>
          <w:tcPr>
            <w:tcW w:w="9568" w:type="dxa"/>
            <w:gridSpan w:val="5"/>
            <w:shd w:val="clear" w:color="auto" w:fill="8EAADB" w:themeFill="accent1" w:themeFillTint="99"/>
          </w:tcPr>
          <w:p w14:paraId="330FF0CC" w14:textId="63AC0DB9" w:rsidR="003B17E4" w:rsidRPr="00DB0334" w:rsidRDefault="003B17E4" w:rsidP="003B17E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 w:rsidRPr="00DB0334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VACCINATION BOOK</w:t>
            </w:r>
          </w:p>
        </w:tc>
      </w:tr>
      <w:tr w:rsidR="003B17E4" w:rsidRPr="003B17E4" w14:paraId="51C78FC2" w14:textId="77777777" w:rsidTr="005337E5">
        <w:trPr>
          <w:trHeight w:val="921"/>
        </w:trPr>
        <w:tc>
          <w:tcPr>
            <w:tcW w:w="1912" w:type="dxa"/>
            <w:shd w:val="clear" w:color="auto" w:fill="8EAADB" w:themeFill="accent1" w:themeFillTint="99"/>
          </w:tcPr>
          <w:p w14:paraId="57530D89" w14:textId="41616373" w:rsidR="003B17E4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TYPE OF VACCINE</w:t>
            </w:r>
          </w:p>
        </w:tc>
        <w:tc>
          <w:tcPr>
            <w:tcW w:w="1912" w:type="dxa"/>
            <w:shd w:val="clear" w:color="auto" w:fill="8EAADB" w:themeFill="accent1" w:themeFillTint="99"/>
          </w:tcPr>
          <w:p w14:paraId="283B1FDB" w14:textId="1D005BE8" w:rsidR="003B17E4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COUNTRY</w:t>
            </w:r>
          </w:p>
        </w:tc>
        <w:tc>
          <w:tcPr>
            <w:tcW w:w="1912" w:type="dxa"/>
            <w:shd w:val="clear" w:color="auto" w:fill="8EAADB" w:themeFill="accent1" w:themeFillTint="99"/>
          </w:tcPr>
          <w:p w14:paraId="7F41DB4A" w14:textId="458B7A71" w:rsidR="003B17E4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DOZE</w:t>
            </w:r>
          </w:p>
        </w:tc>
        <w:tc>
          <w:tcPr>
            <w:tcW w:w="1912" w:type="dxa"/>
            <w:shd w:val="clear" w:color="auto" w:fill="8EAADB" w:themeFill="accent1" w:themeFillTint="99"/>
          </w:tcPr>
          <w:p w14:paraId="7ED2F7F5" w14:textId="77777777" w:rsid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DATE OF ISSUE</w:t>
            </w:r>
          </w:p>
          <w:p w14:paraId="1C8691B5" w14:textId="5982CBDD" w:rsidR="00573E1D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917" w:type="dxa"/>
            <w:shd w:val="clear" w:color="auto" w:fill="8EAADB" w:themeFill="accent1" w:themeFillTint="99"/>
          </w:tcPr>
          <w:p w14:paraId="67098B16" w14:textId="77777777" w:rsid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VACCINATION</w:t>
            </w:r>
          </w:p>
          <w:p w14:paraId="13C8917F" w14:textId="00705886" w:rsidR="00850140" w:rsidRDefault="00850140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MARK</w:t>
            </w:r>
          </w:p>
          <w:p w14:paraId="71908EEA" w14:textId="0799C9B7" w:rsidR="00573E1D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3B17E4" w:rsidRPr="003B17E4" w14:paraId="5088DC48" w14:textId="77777777" w:rsidTr="005337E5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6FE2DCEA" w14:textId="620B4A6B" w:rsidR="003B17E4" w:rsidRPr="003B17E4" w:rsidRDefault="00850140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COVID BOOK</w:t>
            </w:r>
          </w:p>
        </w:tc>
        <w:tc>
          <w:tcPr>
            <w:tcW w:w="1912" w:type="dxa"/>
          </w:tcPr>
          <w:p w14:paraId="6D41FC3C" w14:textId="77777777" w:rsidR="003B17E4" w:rsidRPr="003B17E4" w:rsidRDefault="003B17E4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1776741F" w14:textId="24784DD7" w:rsidR="003B17E4" w:rsidRPr="003B17E4" w:rsidRDefault="00850140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FIRST DOZE</w:t>
            </w:r>
          </w:p>
        </w:tc>
        <w:tc>
          <w:tcPr>
            <w:tcW w:w="1912" w:type="dxa"/>
          </w:tcPr>
          <w:p w14:paraId="36519983" w14:textId="77777777" w:rsidR="003B17E4" w:rsidRPr="003B17E4" w:rsidRDefault="003B17E4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7" w:type="dxa"/>
          </w:tcPr>
          <w:p w14:paraId="737AFEAB" w14:textId="77777777" w:rsidR="003B17E4" w:rsidRPr="003B17E4" w:rsidRDefault="003B17E4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5337E5" w:rsidRPr="003B17E4" w14:paraId="6CFDA48F" w14:textId="77777777" w:rsidTr="005337E5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2D77A13B" w14:textId="1FCC967D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 w:rsidRPr="00A6506B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COVID BOOK</w:t>
            </w:r>
          </w:p>
        </w:tc>
        <w:tc>
          <w:tcPr>
            <w:tcW w:w="1912" w:type="dxa"/>
          </w:tcPr>
          <w:p w14:paraId="61711D90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4B8801F1" w14:textId="52FD8AD0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SECOND DOZE</w:t>
            </w:r>
          </w:p>
        </w:tc>
        <w:tc>
          <w:tcPr>
            <w:tcW w:w="1912" w:type="dxa"/>
          </w:tcPr>
          <w:p w14:paraId="3BBF5238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7" w:type="dxa"/>
          </w:tcPr>
          <w:p w14:paraId="35C1F5C0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5337E5" w:rsidRPr="003B17E4" w14:paraId="2772068C" w14:textId="77777777" w:rsidTr="005337E5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599EEBAC" w14:textId="06B604CB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 w:rsidRPr="00A6506B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COVID BOOK</w:t>
            </w:r>
          </w:p>
        </w:tc>
        <w:tc>
          <w:tcPr>
            <w:tcW w:w="1912" w:type="dxa"/>
          </w:tcPr>
          <w:p w14:paraId="40C40AB6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3BDBD12B" w14:textId="550121D2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BOOSTER</w:t>
            </w:r>
          </w:p>
        </w:tc>
        <w:tc>
          <w:tcPr>
            <w:tcW w:w="1912" w:type="dxa"/>
          </w:tcPr>
          <w:p w14:paraId="7AF42B6B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7" w:type="dxa"/>
          </w:tcPr>
          <w:p w14:paraId="0432AF0C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5337E5" w:rsidRPr="003B17E4" w14:paraId="2D27A5D1" w14:textId="77777777" w:rsidTr="005337E5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5C72029F" w14:textId="586225CF" w:rsidR="005337E5" w:rsidRPr="003B17E4" w:rsidRDefault="00C11686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YELLOW FEVER</w:t>
            </w:r>
          </w:p>
        </w:tc>
        <w:tc>
          <w:tcPr>
            <w:tcW w:w="1912" w:type="dxa"/>
          </w:tcPr>
          <w:p w14:paraId="1CDB7ED5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2B9D6887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</w:tcPr>
          <w:p w14:paraId="50BFD0E5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7" w:type="dxa"/>
          </w:tcPr>
          <w:p w14:paraId="69BDB077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</w:tbl>
    <w:p w14:paraId="2A75A60A" w14:textId="77777777" w:rsidR="00702B4B" w:rsidRPr="009339A6" w:rsidRDefault="00702B4B" w:rsidP="009339A6">
      <w:pPr>
        <w:rPr>
          <w:rFonts w:ascii="Calibri" w:eastAsia="Calibri" w:hAnsi="Calibri"/>
          <w:b/>
          <w:bCs/>
          <w:sz w:val="24"/>
          <w:szCs w:val="24"/>
          <w:lang w:eastAsia="en-US"/>
        </w:rPr>
      </w:pPr>
    </w:p>
    <w:p w14:paraId="1B2DBEDA" w14:textId="6C649F01" w:rsidR="009339A6" w:rsidRDefault="009339A6" w:rsidP="009339A6">
      <w:pPr>
        <w:spacing w:after="160" w:line="259" w:lineRule="auto"/>
        <w:rPr>
          <w:rFonts w:ascii="Calibri" w:eastAsia="Calibri" w:hAnsi="Calibri"/>
          <w:b/>
          <w:bCs/>
          <w:sz w:val="24"/>
          <w:szCs w:val="24"/>
          <w:lang w:eastAsia="en-US"/>
        </w:rPr>
      </w:pPr>
    </w:p>
    <w:p w14:paraId="64C02461" w14:textId="54E91408" w:rsidR="009339A6" w:rsidRPr="009339A6" w:rsidRDefault="005337E5" w:rsidP="009339A6">
      <w:pPr>
        <w:spacing w:after="160" w:line="259" w:lineRule="auto"/>
        <w:rPr>
          <w:rFonts w:ascii="Calibri" w:eastAsia="Calibri" w:hAnsi="Calibri"/>
          <w:b/>
          <w:bCs/>
          <w:sz w:val="24"/>
          <w:szCs w:val="24"/>
          <w:lang w:eastAsia="en-US"/>
        </w:rPr>
      </w:pPr>
      <w:r>
        <w:rPr>
          <w:rFonts w:ascii="Calibri" w:eastAsia="Calibri" w:hAnsi="Calibri"/>
          <w:b/>
          <w:bCs/>
          <w:sz w:val="24"/>
          <w:szCs w:val="24"/>
          <w:lang w:eastAsia="en-US"/>
        </w:rPr>
        <w:t>9</w:t>
      </w:r>
      <w:r w:rsidR="009339A6">
        <w:rPr>
          <w:rFonts w:ascii="Calibri" w:eastAsia="Calibri" w:hAnsi="Calibri"/>
          <w:b/>
          <w:bCs/>
          <w:sz w:val="24"/>
          <w:szCs w:val="24"/>
          <w:lang w:eastAsia="en-US"/>
        </w:rPr>
        <w:t xml:space="preserve">. </w:t>
      </w:r>
      <w:r w:rsidR="009339A6" w:rsidRPr="009339A6">
        <w:rPr>
          <w:rFonts w:ascii="Calibri" w:eastAsia="Calibri" w:hAnsi="Calibri"/>
          <w:b/>
          <w:bCs/>
          <w:sz w:val="24"/>
          <w:szCs w:val="24"/>
          <w:lang w:eastAsia="en-US"/>
        </w:rPr>
        <w:t>SKILLS / RESPONSIBILITIES / LEARNING EXPERIENCE / ACHIEVEMENTS</w:t>
      </w:r>
    </w:p>
    <w:tbl>
      <w:tblPr>
        <w:tblW w:w="1022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43"/>
        <w:gridCol w:w="704"/>
        <w:gridCol w:w="573"/>
      </w:tblGrid>
      <w:tr w:rsidR="005F63DF" w:rsidRPr="00F63F25" w14:paraId="40582D25" w14:textId="77777777" w:rsidTr="00DB5D35">
        <w:tc>
          <w:tcPr>
            <w:tcW w:w="8943" w:type="dxa"/>
            <w:shd w:val="clear" w:color="auto" w:fill="8EAADB" w:themeFill="accent1" w:themeFillTint="99"/>
          </w:tcPr>
          <w:p w14:paraId="2B5D65D3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Mark the following skills/ responsibilities/ learning experience / achievements if you have knowledge, competence, and experience about:</w:t>
            </w:r>
          </w:p>
        </w:tc>
        <w:tc>
          <w:tcPr>
            <w:tcW w:w="704" w:type="dxa"/>
            <w:shd w:val="clear" w:color="auto" w:fill="8EAADB" w:themeFill="accent1" w:themeFillTint="99"/>
          </w:tcPr>
          <w:p w14:paraId="39180A9F" w14:textId="70C5A4A5" w:rsidR="005F63DF" w:rsidRPr="00A40F2E" w:rsidRDefault="005F63DF" w:rsidP="006B3B79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A40F2E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573" w:type="dxa"/>
            <w:shd w:val="clear" w:color="auto" w:fill="8EAADB" w:themeFill="accent1" w:themeFillTint="99"/>
          </w:tcPr>
          <w:p w14:paraId="78D5E251" w14:textId="628234BD" w:rsidR="005F63DF" w:rsidRPr="00A40F2E" w:rsidRDefault="005F63DF" w:rsidP="006B3B79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A40F2E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NO</w:t>
            </w:r>
          </w:p>
        </w:tc>
      </w:tr>
      <w:tr w:rsidR="005F63DF" w:rsidRPr="00F63F25" w14:paraId="16DDA12A" w14:textId="77777777" w:rsidTr="006B3B79">
        <w:tc>
          <w:tcPr>
            <w:tcW w:w="8943" w:type="dxa"/>
            <w:shd w:val="clear" w:color="auto" w:fill="auto"/>
          </w:tcPr>
          <w:p w14:paraId="11C8B7B1" w14:textId="77777777" w:rsidR="005F63DF" w:rsidRPr="00F63F25" w:rsidRDefault="005F63DF" w:rsidP="006B3B79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2599E">
              <w:rPr>
                <w:rFonts w:ascii="Calibri" w:eastAsia="Calibri" w:hAnsi="Calibri"/>
                <w:sz w:val="24"/>
                <w:szCs w:val="24"/>
                <w:lang w:eastAsia="en-US"/>
              </w:rPr>
              <w:t>Skilled professional sailor, responsible, reliable, proactive, and well-organized, with strong managerial and organizational skills in the maintenance and conservation of the vessel's decks and superstructures.</w:t>
            </w:r>
          </w:p>
        </w:tc>
        <w:tc>
          <w:tcPr>
            <w:tcW w:w="704" w:type="dxa"/>
            <w:shd w:val="clear" w:color="auto" w:fill="auto"/>
          </w:tcPr>
          <w:p w14:paraId="5C3BAD35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7870B506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5F63DF" w:rsidRPr="00F63F25" w14:paraId="20BC9028" w14:textId="77777777" w:rsidTr="006B3B79">
        <w:tc>
          <w:tcPr>
            <w:tcW w:w="8943" w:type="dxa"/>
            <w:shd w:val="clear" w:color="auto" w:fill="auto"/>
          </w:tcPr>
          <w:p w14:paraId="4F7C9702" w14:textId="77777777" w:rsidR="005F63DF" w:rsidRPr="00F63F25" w:rsidRDefault="005F63DF" w:rsidP="006B3B79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Have you carried out the task on board related to the able boded seaman (Abs) and ordinary Seaman (Oss) for work assignment?</w:t>
            </w:r>
          </w:p>
        </w:tc>
        <w:tc>
          <w:tcPr>
            <w:tcW w:w="704" w:type="dxa"/>
            <w:shd w:val="clear" w:color="auto" w:fill="auto"/>
          </w:tcPr>
          <w:p w14:paraId="79B9FDE4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6F4E0FAF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5F63DF" w:rsidRPr="00F63F25" w14:paraId="078C5F6A" w14:textId="77777777" w:rsidTr="006B3B79">
        <w:tc>
          <w:tcPr>
            <w:tcW w:w="8943" w:type="dxa"/>
            <w:shd w:val="clear" w:color="auto" w:fill="auto"/>
          </w:tcPr>
          <w:p w14:paraId="7CF31170" w14:textId="77777777" w:rsidR="005F63DF" w:rsidRPr="00F63F25" w:rsidRDefault="005F63DF" w:rsidP="006B3B79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Do you consider yourself to have the leadership qualities necessary to manage a multicultural crew?</w:t>
            </w:r>
          </w:p>
        </w:tc>
        <w:tc>
          <w:tcPr>
            <w:tcW w:w="704" w:type="dxa"/>
            <w:shd w:val="clear" w:color="auto" w:fill="auto"/>
          </w:tcPr>
          <w:p w14:paraId="13F0FDC3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1F43CFEC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5F63DF" w:rsidRPr="00F63F25" w14:paraId="511B1BBA" w14:textId="77777777" w:rsidTr="006B3B79">
        <w:tc>
          <w:tcPr>
            <w:tcW w:w="8943" w:type="dxa"/>
            <w:shd w:val="clear" w:color="auto" w:fill="auto"/>
          </w:tcPr>
          <w:p w14:paraId="2F350E58" w14:textId="77777777" w:rsidR="005F63DF" w:rsidRPr="00F63F25" w:rsidRDefault="005F63DF" w:rsidP="006B3B79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Have you performed operations relevant to port cargo?</w:t>
            </w:r>
          </w:p>
        </w:tc>
        <w:tc>
          <w:tcPr>
            <w:tcW w:w="704" w:type="dxa"/>
            <w:shd w:val="clear" w:color="auto" w:fill="auto"/>
          </w:tcPr>
          <w:p w14:paraId="21741F96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7EEC7A41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5F63DF" w:rsidRPr="00F63F25" w14:paraId="59E7B367" w14:textId="77777777" w:rsidTr="006B3B79">
        <w:tc>
          <w:tcPr>
            <w:tcW w:w="8943" w:type="dxa"/>
            <w:shd w:val="clear" w:color="auto" w:fill="auto"/>
          </w:tcPr>
          <w:p w14:paraId="1803A230" w14:textId="77777777" w:rsidR="005F63DF" w:rsidRPr="00F63F25" w:rsidRDefault="005F63DF" w:rsidP="006B3B79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Do you have Knowledge of inventory management and ensure that there are sufficient inventories of all supplies and tools used by the deck department?</w:t>
            </w:r>
          </w:p>
        </w:tc>
        <w:tc>
          <w:tcPr>
            <w:tcW w:w="704" w:type="dxa"/>
            <w:shd w:val="clear" w:color="auto" w:fill="auto"/>
          </w:tcPr>
          <w:p w14:paraId="5E71C954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4E4576B4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5F63DF" w:rsidRPr="00F63F25" w14:paraId="4BE32291" w14:textId="77777777" w:rsidTr="006B3B79">
        <w:tc>
          <w:tcPr>
            <w:tcW w:w="8943" w:type="dxa"/>
            <w:shd w:val="clear" w:color="auto" w:fill="auto"/>
          </w:tcPr>
          <w:p w14:paraId="28DA525B" w14:textId="77777777" w:rsidR="005F63DF" w:rsidRPr="00F63F25" w:rsidRDefault="005F63DF" w:rsidP="006B3B79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Do you have control of the operations carried out in the docking and undocking port have been supervised, including mooring ropes and/or anchor chains are properly fastened?</w:t>
            </w:r>
          </w:p>
        </w:tc>
        <w:tc>
          <w:tcPr>
            <w:tcW w:w="704" w:type="dxa"/>
            <w:shd w:val="clear" w:color="auto" w:fill="auto"/>
          </w:tcPr>
          <w:p w14:paraId="5A964207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516FDFA2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40F2E" w:rsidRPr="00F63F25" w14:paraId="3C740B7D" w14:textId="77777777" w:rsidTr="00A40F2E">
        <w:tc>
          <w:tcPr>
            <w:tcW w:w="8943" w:type="dxa"/>
            <w:shd w:val="clear" w:color="auto" w:fill="8EAADB" w:themeFill="accent1" w:themeFillTint="99"/>
          </w:tcPr>
          <w:p w14:paraId="65870876" w14:textId="77777777" w:rsidR="00A40F2E" w:rsidRPr="00F63F25" w:rsidRDefault="00A40F2E" w:rsidP="006B3B79">
            <w:pPr>
              <w:jc w:val="both"/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Do you have full knowledge of all day-to-</w:t>
            </w:r>
            <w:r w:rsidRPr="00DB5D35">
              <w:rPr>
                <w:rFonts w:ascii="Calibri" w:eastAsia="Calibri" w:hAnsi="Calibri"/>
                <w:b/>
                <w:bCs/>
                <w:sz w:val="24"/>
                <w:szCs w:val="24"/>
                <w:shd w:val="clear" w:color="auto" w:fill="8EAADB" w:themeFill="accent1" w:themeFillTint="99"/>
                <w:lang w:eastAsia="en-US"/>
              </w:rPr>
              <w:t>day deck operations related to maintenance</w:t>
            </w:r>
            <w:r w:rsidRPr="00F63F25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 xml:space="preserve"> and deck procedures including?</w:t>
            </w:r>
          </w:p>
        </w:tc>
        <w:tc>
          <w:tcPr>
            <w:tcW w:w="704" w:type="dxa"/>
            <w:shd w:val="clear" w:color="auto" w:fill="8EAADB" w:themeFill="accent1" w:themeFillTint="99"/>
          </w:tcPr>
          <w:p w14:paraId="085C85EA" w14:textId="16CD4174" w:rsidR="00A40F2E" w:rsidRPr="00A40F2E" w:rsidRDefault="00A40F2E" w:rsidP="006B3B79">
            <w:pPr>
              <w:jc w:val="both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A40F2E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573" w:type="dxa"/>
            <w:shd w:val="clear" w:color="auto" w:fill="8EAADB" w:themeFill="accent1" w:themeFillTint="99"/>
          </w:tcPr>
          <w:p w14:paraId="63B1F0E9" w14:textId="5E3AC7B4" w:rsidR="00A40F2E" w:rsidRPr="00A40F2E" w:rsidRDefault="00A40F2E" w:rsidP="006B3B79">
            <w:pPr>
              <w:jc w:val="both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A40F2E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NO</w:t>
            </w:r>
          </w:p>
        </w:tc>
      </w:tr>
      <w:tr w:rsidR="005F63DF" w:rsidRPr="00F63F25" w14:paraId="02BF124B" w14:textId="77777777" w:rsidTr="006B3B79">
        <w:tc>
          <w:tcPr>
            <w:tcW w:w="8943" w:type="dxa"/>
            <w:shd w:val="clear" w:color="auto" w:fill="auto"/>
          </w:tcPr>
          <w:p w14:paraId="4AE98304" w14:textId="77777777" w:rsidR="005F63DF" w:rsidRPr="00F63F25" w:rsidRDefault="005F63DF" w:rsidP="005F63DF">
            <w:pPr>
              <w:numPr>
                <w:ilvl w:val="0"/>
                <w:numId w:val="3"/>
              </w:numPr>
              <w:contextualSpacing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Anchor </w:t>
            </w:r>
            <w:proofErr w:type="gramStart"/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windlass</w:t>
            </w:r>
            <w:proofErr w:type="gramEnd"/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, chains, and anchors</w:t>
            </w:r>
          </w:p>
        </w:tc>
        <w:tc>
          <w:tcPr>
            <w:tcW w:w="704" w:type="dxa"/>
            <w:shd w:val="clear" w:color="auto" w:fill="auto"/>
          </w:tcPr>
          <w:p w14:paraId="7B540AAA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622A1045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5F63DF" w:rsidRPr="00F63F25" w14:paraId="0DD70A03" w14:textId="77777777" w:rsidTr="006B3B79">
        <w:tc>
          <w:tcPr>
            <w:tcW w:w="8943" w:type="dxa"/>
            <w:shd w:val="clear" w:color="auto" w:fill="auto"/>
          </w:tcPr>
          <w:p w14:paraId="772D77F2" w14:textId="77777777" w:rsidR="005F63DF" w:rsidRPr="00F63F25" w:rsidRDefault="005F63DF" w:rsidP="005F63DF">
            <w:pPr>
              <w:numPr>
                <w:ilvl w:val="0"/>
                <w:numId w:val="3"/>
              </w:numPr>
              <w:contextualSpacing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Mooring winches, ropes, and springs</w:t>
            </w:r>
          </w:p>
        </w:tc>
        <w:tc>
          <w:tcPr>
            <w:tcW w:w="704" w:type="dxa"/>
            <w:shd w:val="clear" w:color="auto" w:fill="auto"/>
          </w:tcPr>
          <w:p w14:paraId="265F81AB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38FE462D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5F63DF" w:rsidRPr="00F63F25" w14:paraId="206893C8" w14:textId="77777777" w:rsidTr="006B3B79">
        <w:tc>
          <w:tcPr>
            <w:tcW w:w="8943" w:type="dxa"/>
            <w:shd w:val="clear" w:color="auto" w:fill="auto"/>
          </w:tcPr>
          <w:p w14:paraId="0DA7CA84" w14:textId="77777777" w:rsidR="005F63DF" w:rsidRPr="00F63F25" w:rsidRDefault="005F63DF" w:rsidP="005F63DF">
            <w:pPr>
              <w:numPr>
                <w:ilvl w:val="0"/>
                <w:numId w:val="3"/>
              </w:numPr>
              <w:contextualSpacing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Cranes, derricks and associated auxiliary equipment</w:t>
            </w:r>
          </w:p>
        </w:tc>
        <w:tc>
          <w:tcPr>
            <w:tcW w:w="704" w:type="dxa"/>
            <w:shd w:val="clear" w:color="auto" w:fill="auto"/>
          </w:tcPr>
          <w:p w14:paraId="7910F0FB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19F9D4E2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5F63DF" w:rsidRPr="00F63F25" w14:paraId="6750C7AB" w14:textId="77777777" w:rsidTr="006B3B79">
        <w:tc>
          <w:tcPr>
            <w:tcW w:w="8943" w:type="dxa"/>
            <w:shd w:val="clear" w:color="auto" w:fill="auto"/>
          </w:tcPr>
          <w:p w14:paraId="66FA238A" w14:textId="77777777" w:rsidR="005F63DF" w:rsidRPr="00F63F25" w:rsidRDefault="005F63DF" w:rsidP="005F63DF">
            <w:pPr>
              <w:numPr>
                <w:ilvl w:val="0"/>
                <w:numId w:val="3"/>
              </w:numPr>
              <w:contextualSpacing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Lifeboats, davits and associated auxiliary equipment.</w:t>
            </w:r>
          </w:p>
        </w:tc>
        <w:tc>
          <w:tcPr>
            <w:tcW w:w="704" w:type="dxa"/>
            <w:shd w:val="clear" w:color="auto" w:fill="auto"/>
          </w:tcPr>
          <w:p w14:paraId="253254B4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16E842A1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5F63DF" w:rsidRPr="00F63F25" w14:paraId="31C42B5B" w14:textId="77777777" w:rsidTr="006B3B79">
        <w:tc>
          <w:tcPr>
            <w:tcW w:w="8943" w:type="dxa"/>
            <w:shd w:val="clear" w:color="auto" w:fill="auto"/>
          </w:tcPr>
          <w:p w14:paraId="2108D945" w14:textId="77777777" w:rsidR="005F63DF" w:rsidRPr="00F63F25" w:rsidRDefault="005F63DF" w:rsidP="006B3B79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Supervises the crew to ensure that all deck-planned maintenance is carried out within the specified time periods given by deck Maintenance officer.</w:t>
            </w:r>
          </w:p>
        </w:tc>
        <w:tc>
          <w:tcPr>
            <w:tcW w:w="704" w:type="dxa"/>
            <w:shd w:val="clear" w:color="auto" w:fill="auto"/>
          </w:tcPr>
          <w:p w14:paraId="6B83DFFD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3D34E864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5F63DF" w:rsidRPr="00F63F25" w14:paraId="1B084DC0" w14:textId="77777777" w:rsidTr="006B3B79">
        <w:tc>
          <w:tcPr>
            <w:tcW w:w="8943" w:type="dxa"/>
            <w:shd w:val="clear" w:color="auto" w:fill="auto"/>
          </w:tcPr>
          <w:p w14:paraId="4DC01288" w14:textId="77777777" w:rsidR="005F63DF" w:rsidRPr="00F63F25" w:rsidRDefault="005F63DF" w:rsidP="006B3B79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Responsible for ensuring that all working routines and procedures associated with entering and working in confined spaces are strictly adhered to.</w:t>
            </w:r>
          </w:p>
        </w:tc>
        <w:tc>
          <w:tcPr>
            <w:tcW w:w="704" w:type="dxa"/>
            <w:shd w:val="clear" w:color="auto" w:fill="auto"/>
          </w:tcPr>
          <w:p w14:paraId="5C93C864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2C7B8E21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5F63DF" w:rsidRPr="00F63F25" w14:paraId="25A701E3" w14:textId="77777777" w:rsidTr="006B3B79">
        <w:tc>
          <w:tcPr>
            <w:tcW w:w="8943" w:type="dxa"/>
            <w:shd w:val="clear" w:color="auto" w:fill="auto"/>
          </w:tcPr>
          <w:p w14:paraId="289B7659" w14:textId="77777777" w:rsidR="005F63DF" w:rsidRPr="00F63F25" w:rsidRDefault="005F63DF" w:rsidP="006B3B79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Do</w:t>
            </w: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you have knowledge on how to report and fill out accident/incident reports?</w:t>
            </w:r>
          </w:p>
        </w:tc>
        <w:tc>
          <w:tcPr>
            <w:tcW w:w="704" w:type="dxa"/>
            <w:shd w:val="clear" w:color="auto" w:fill="auto"/>
          </w:tcPr>
          <w:p w14:paraId="6F1805A0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079CCE67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40F2E" w:rsidRPr="00F63F25" w14:paraId="088BAC8F" w14:textId="77777777" w:rsidTr="00A40F2E">
        <w:tc>
          <w:tcPr>
            <w:tcW w:w="8943" w:type="dxa"/>
            <w:shd w:val="clear" w:color="auto" w:fill="8EAADB" w:themeFill="accent1" w:themeFillTint="99"/>
          </w:tcPr>
          <w:p w14:paraId="1D9201A2" w14:textId="77777777" w:rsidR="00A40F2E" w:rsidRPr="00F63F25" w:rsidRDefault="00A40F2E" w:rsidP="006B3B79">
            <w:pPr>
              <w:jc w:val="both"/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Do you always follow all working routines and procedures associated with safety &amp; environmental procedures?</w:t>
            </w:r>
          </w:p>
        </w:tc>
        <w:tc>
          <w:tcPr>
            <w:tcW w:w="704" w:type="dxa"/>
            <w:shd w:val="clear" w:color="auto" w:fill="8EAADB" w:themeFill="accent1" w:themeFillTint="99"/>
          </w:tcPr>
          <w:p w14:paraId="05556E7C" w14:textId="2AB5463C" w:rsidR="00A40F2E" w:rsidRPr="00A40F2E" w:rsidRDefault="00A40F2E" w:rsidP="006B3B79">
            <w:pPr>
              <w:jc w:val="both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A40F2E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573" w:type="dxa"/>
            <w:shd w:val="clear" w:color="auto" w:fill="8EAADB" w:themeFill="accent1" w:themeFillTint="99"/>
          </w:tcPr>
          <w:p w14:paraId="13002B59" w14:textId="426B84A7" w:rsidR="00A40F2E" w:rsidRPr="00A40F2E" w:rsidRDefault="00A40F2E" w:rsidP="006B3B79">
            <w:pPr>
              <w:jc w:val="both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A40F2E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NO</w:t>
            </w:r>
          </w:p>
        </w:tc>
      </w:tr>
      <w:tr w:rsidR="005F63DF" w:rsidRPr="00F63F25" w14:paraId="00115905" w14:textId="77777777" w:rsidTr="006B3B79">
        <w:tc>
          <w:tcPr>
            <w:tcW w:w="8943" w:type="dxa"/>
            <w:shd w:val="clear" w:color="auto" w:fill="auto"/>
          </w:tcPr>
          <w:p w14:paraId="71679867" w14:textId="77777777" w:rsidR="005F63DF" w:rsidRPr="00F63F25" w:rsidRDefault="005F63DF" w:rsidP="006B3B79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Do you understand of the Company Safety &amp; environmental protection quality management program and the responsibilities in the safety organization according to the emergency evacuation plan, as well as station bill?</w:t>
            </w:r>
          </w:p>
        </w:tc>
        <w:tc>
          <w:tcPr>
            <w:tcW w:w="704" w:type="dxa"/>
            <w:shd w:val="clear" w:color="auto" w:fill="auto"/>
          </w:tcPr>
          <w:p w14:paraId="2E4E98F0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184DE9DC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5F63DF" w:rsidRPr="00F63F25" w14:paraId="71DBE3DE" w14:textId="77777777" w:rsidTr="006B3B79">
        <w:tc>
          <w:tcPr>
            <w:tcW w:w="8943" w:type="dxa"/>
            <w:shd w:val="clear" w:color="auto" w:fill="auto"/>
          </w:tcPr>
          <w:p w14:paraId="3490BBDB" w14:textId="77777777" w:rsidR="005F63DF" w:rsidRPr="00F63F25" w:rsidRDefault="005F63DF" w:rsidP="006B3B79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Have you collaborated in carrying out firefighting drills on board the ship?</w:t>
            </w:r>
          </w:p>
        </w:tc>
        <w:tc>
          <w:tcPr>
            <w:tcW w:w="704" w:type="dxa"/>
            <w:shd w:val="clear" w:color="auto" w:fill="auto"/>
          </w:tcPr>
          <w:p w14:paraId="2F838C64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64AD928C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A40F2E" w:rsidRPr="00F63F25" w14:paraId="6E6818F2" w14:textId="77777777" w:rsidTr="00A40F2E">
        <w:tc>
          <w:tcPr>
            <w:tcW w:w="8943" w:type="dxa"/>
            <w:shd w:val="clear" w:color="auto" w:fill="8EAADB" w:themeFill="accent1" w:themeFillTint="99"/>
          </w:tcPr>
          <w:p w14:paraId="4368DA6C" w14:textId="77777777" w:rsidR="00A40F2E" w:rsidRPr="00F63F25" w:rsidRDefault="00A40F2E" w:rsidP="006B3B79">
            <w:pPr>
              <w:jc w:val="both"/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Do you have Knowledge of the responsibility that the crew in charge properly use the appropriate protective equipment?</w:t>
            </w:r>
          </w:p>
        </w:tc>
        <w:tc>
          <w:tcPr>
            <w:tcW w:w="704" w:type="dxa"/>
            <w:shd w:val="clear" w:color="auto" w:fill="8EAADB" w:themeFill="accent1" w:themeFillTint="99"/>
          </w:tcPr>
          <w:p w14:paraId="28903B4D" w14:textId="32BF3998" w:rsidR="00A40F2E" w:rsidRPr="00A40F2E" w:rsidRDefault="00A40F2E" w:rsidP="006B3B79">
            <w:pPr>
              <w:jc w:val="both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A40F2E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573" w:type="dxa"/>
            <w:shd w:val="clear" w:color="auto" w:fill="8EAADB" w:themeFill="accent1" w:themeFillTint="99"/>
          </w:tcPr>
          <w:p w14:paraId="1BC1A1C7" w14:textId="4A2E3101" w:rsidR="00A40F2E" w:rsidRPr="00A40F2E" w:rsidRDefault="00A40F2E" w:rsidP="006B3B79">
            <w:pPr>
              <w:jc w:val="both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A40F2E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NO</w:t>
            </w:r>
          </w:p>
        </w:tc>
      </w:tr>
      <w:tr w:rsidR="005F63DF" w:rsidRPr="00F63F25" w14:paraId="5601AD88" w14:textId="77777777" w:rsidTr="006B3B79">
        <w:tc>
          <w:tcPr>
            <w:tcW w:w="8943" w:type="dxa"/>
            <w:shd w:val="clear" w:color="auto" w:fill="auto"/>
          </w:tcPr>
          <w:p w14:paraId="2A91EAF6" w14:textId="77777777" w:rsidR="005F63DF" w:rsidRPr="00F63F25" w:rsidRDefault="005F63DF" w:rsidP="006B3B79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Have you ensured that </w:t>
            </w:r>
            <w:proofErr w:type="gramStart"/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crew</w:t>
            </w:r>
            <w:proofErr w:type="gramEnd"/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is </w:t>
            </w:r>
            <w:proofErr w:type="gramStart"/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using at all times</w:t>
            </w:r>
            <w:proofErr w:type="gramEnd"/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the proper safety and protection equipment in the daily deck operations and the critical working areas are appropriately and adequately isolated?</w:t>
            </w:r>
          </w:p>
        </w:tc>
        <w:tc>
          <w:tcPr>
            <w:tcW w:w="704" w:type="dxa"/>
            <w:shd w:val="clear" w:color="auto" w:fill="auto"/>
          </w:tcPr>
          <w:p w14:paraId="3AEF9A56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1500AD36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5F63DF" w:rsidRPr="00F63F25" w14:paraId="12DAEECA" w14:textId="77777777" w:rsidTr="006B3B79">
        <w:tc>
          <w:tcPr>
            <w:tcW w:w="8943" w:type="dxa"/>
            <w:shd w:val="clear" w:color="auto" w:fill="auto"/>
          </w:tcPr>
          <w:p w14:paraId="196B2E19" w14:textId="77777777" w:rsidR="005F63DF" w:rsidRPr="00F63F25" w:rsidRDefault="005F63DF" w:rsidP="006B3B79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Do you have knowledge of the care of hazardous material and chemicals and all areas where these areas are in use within the deck department?</w:t>
            </w:r>
          </w:p>
        </w:tc>
        <w:tc>
          <w:tcPr>
            <w:tcW w:w="704" w:type="dxa"/>
            <w:shd w:val="clear" w:color="auto" w:fill="auto"/>
          </w:tcPr>
          <w:p w14:paraId="3FD439F1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4BBFA99E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5F63DF" w:rsidRPr="00F63F25" w14:paraId="599B31EA" w14:textId="77777777" w:rsidTr="006B3B79">
        <w:tc>
          <w:tcPr>
            <w:tcW w:w="8943" w:type="dxa"/>
            <w:shd w:val="clear" w:color="auto" w:fill="auto"/>
          </w:tcPr>
          <w:p w14:paraId="74076D6F" w14:textId="77777777" w:rsidR="005F63DF" w:rsidRPr="00F63F25" w:rsidRDefault="005F63DF" w:rsidP="006B3B79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lastRenderedPageBreak/>
              <w:t>Have you known of the proper handling and storage of chemicals and hazards? (Including the correct storage of the paint)</w:t>
            </w:r>
          </w:p>
        </w:tc>
        <w:tc>
          <w:tcPr>
            <w:tcW w:w="704" w:type="dxa"/>
            <w:shd w:val="clear" w:color="auto" w:fill="auto"/>
          </w:tcPr>
          <w:p w14:paraId="5BFE220D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3F6D27C3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555D75" w:rsidRPr="00F63F25" w14:paraId="16E47FA9" w14:textId="77777777" w:rsidTr="00555D75">
        <w:tc>
          <w:tcPr>
            <w:tcW w:w="8943" w:type="dxa"/>
            <w:shd w:val="clear" w:color="auto" w:fill="8EAADB" w:themeFill="accent1" w:themeFillTint="99"/>
          </w:tcPr>
          <w:p w14:paraId="56608F1F" w14:textId="77777777" w:rsidR="00555D75" w:rsidRPr="00F63F25" w:rsidRDefault="00555D75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Exceptional quality of work with outstanding results</w:t>
            </w:r>
          </w:p>
        </w:tc>
        <w:tc>
          <w:tcPr>
            <w:tcW w:w="704" w:type="dxa"/>
            <w:shd w:val="clear" w:color="auto" w:fill="8EAADB" w:themeFill="accent1" w:themeFillTint="99"/>
          </w:tcPr>
          <w:p w14:paraId="515F8B20" w14:textId="3BB9A3F4" w:rsidR="00555D75" w:rsidRPr="00555D75" w:rsidRDefault="00555D75" w:rsidP="006B3B79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555D75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573" w:type="dxa"/>
            <w:shd w:val="clear" w:color="auto" w:fill="8EAADB" w:themeFill="accent1" w:themeFillTint="99"/>
          </w:tcPr>
          <w:p w14:paraId="31D6C230" w14:textId="5FB60B10" w:rsidR="00555D75" w:rsidRPr="00555D75" w:rsidRDefault="00555D75" w:rsidP="006B3B79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555D75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NO</w:t>
            </w:r>
          </w:p>
        </w:tc>
      </w:tr>
      <w:tr w:rsidR="005F63DF" w:rsidRPr="00F63F25" w14:paraId="45C595FD" w14:textId="77777777" w:rsidTr="006B3B79">
        <w:tc>
          <w:tcPr>
            <w:tcW w:w="8943" w:type="dxa"/>
            <w:shd w:val="clear" w:color="auto" w:fill="auto"/>
          </w:tcPr>
          <w:p w14:paraId="5702302A" w14:textId="77777777" w:rsidR="005F63DF" w:rsidRPr="00F63F25" w:rsidRDefault="005F63DF" w:rsidP="006B3B79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Time management</w:t>
            </w:r>
          </w:p>
        </w:tc>
        <w:tc>
          <w:tcPr>
            <w:tcW w:w="704" w:type="dxa"/>
            <w:shd w:val="clear" w:color="auto" w:fill="auto"/>
          </w:tcPr>
          <w:p w14:paraId="09FE96D3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06ECCEC8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5F63DF" w:rsidRPr="00F63F25" w14:paraId="6FAE2B3D" w14:textId="77777777" w:rsidTr="006B3B79">
        <w:tc>
          <w:tcPr>
            <w:tcW w:w="8943" w:type="dxa"/>
            <w:shd w:val="clear" w:color="auto" w:fill="auto"/>
          </w:tcPr>
          <w:p w14:paraId="4817E1C0" w14:textId="77777777" w:rsidR="005F63DF" w:rsidRPr="00F63F25" w:rsidRDefault="005F63DF" w:rsidP="006B3B79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Team worker</w:t>
            </w:r>
          </w:p>
        </w:tc>
        <w:tc>
          <w:tcPr>
            <w:tcW w:w="704" w:type="dxa"/>
            <w:shd w:val="clear" w:color="auto" w:fill="auto"/>
          </w:tcPr>
          <w:p w14:paraId="573C7098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44B85BFF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5F63DF" w:rsidRPr="00F63F25" w14:paraId="7750961F" w14:textId="77777777" w:rsidTr="006B3B79">
        <w:tc>
          <w:tcPr>
            <w:tcW w:w="8943" w:type="dxa"/>
            <w:shd w:val="clear" w:color="auto" w:fill="auto"/>
          </w:tcPr>
          <w:p w14:paraId="07BDA8B1" w14:textId="77777777" w:rsidR="005F63DF" w:rsidRPr="00F63F25" w:rsidRDefault="005F63DF" w:rsidP="006B3B79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Good leader</w:t>
            </w:r>
          </w:p>
        </w:tc>
        <w:tc>
          <w:tcPr>
            <w:tcW w:w="704" w:type="dxa"/>
            <w:shd w:val="clear" w:color="auto" w:fill="auto"/>
          </w:tcPr>
          <w:p w14:paraId="11FD4693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3C8938B0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5F63DF" w:rsidRPr="00F63F25" w14:paraId="38932E91" w14:textId="77777777" w:rsidTr="006B3B79">
        <w:tc>
          <w:tcPr>
            <w:tcW w:w="8943" w:type="dxa"/>
            <w:shd w:val="clear" w:color="auto" w:fill="auto"/>
          </w:tcPr>
          <w:p w14:paraId="699C0976" w14:textId="77777777" w:rsidR="005F63DF" w:rsidRPr="00F63F25" w:rsidRDefault="005F63DF" w:rsidP="006B3B79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Honest and hardworking</w:t>
            </w:r>
          </w:p>
        </w:tc>
        <w:tc>
          <w:tcPr>
            <w:tcW w:w="704" w:type="dxa"/>
            <w:shd w:val="clear" w:color="auto" w:fill="auto"/>
          </w:tcPr>
          <w:p w14:paraId="2223EAC8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56F2B83F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5F63DF" w:rsidRPr="00F63F25" w14:paraId="3EF17664" w14:textId="77777777" w:rsidTr="006B3B79">
        <w:tc>
          <w:tcPr>
            <w:tcW w:w="8943" w:type="dxa"/>
            <w:shd w:val="clear" w:color="auto" w:fill="auto"/>
          </w:tcPr>
          <w:p w14:paraId="016E36D0" w14:textId="77777777" w:rsidR="005F63DF" w:rsidRPr="00F63F25" w:rsidRDefault="005F63DF" w:rsidP="006B3B79">
            <w:pPr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Can 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you </w:t>
            </w: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work effectively on team or independently</w:t>
            </w:r>
          </w:p>
        </w:tc>
        <w:tc>
          <w:tcPr>
            <w:tcW w:w="704" w:type="dxa"/>
            <w:shd w:val="clear" w:color="auto" w:fill="auto"/>
          </w:tcPr>
          <w:p w14:paraId="7C397DA2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4495B945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5F63DF" w:rsidRPr="00F63F25" w14:paraId="46A1EE48" w14:textId="77777777" w:rsidTr="006B3B79">
        <w:tc>
          <w:tcPr>
            <w:tcW w:w="8943" w:type="dxa"/>
            <w:shd w:val="clear" w:color="auto" w:fill="auto"/>
          </w:tcPr>
          <w:p w14:paraId="5057AA80" w14:textId="77777777" w:rsidR="005F63DF" w:rsidRPr="00F63F25" w:rsidRDefault="005F63DF" w:rsidP="006B3B79">
            <w:pPr>
              <w:tabs>
                <w:tab w:val="right" w:pos="8727"/>
              </w:tabs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Neat and well organized</w:t>
            </w: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ab/>
            </w:r>
          </w:p>
        </w:tc>
        <w:tc>
          <w:tcPr>
            <w:tcW w:w="704" w:type="dxa"/>
            <w:shd w:val="clear" w:color="auto" w:fill="auto"/>
          </w:tcPr>
          <w:p w14:paraId="4E34D7FA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5C4E65BD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5F63DF" w:rsidRPr="00F63F25" w14:paraId="275516DB" w14:textId="77777777" w:rsidTr="006B3B79">
        <w:tc>
          <w:tcPr>
            <w:tcW w:w="8943" w:type="dxa"/>
            <w:shd w:val="clear" w:color="auto" w:fill="auto"/>
          </w:tcPr>
          <w:p w14:paraId="4D3F2C34" w14:textId="77777777" w:rsidR="005F63DF" w:rsidRPr="00F63F25" w:rsidRDefault="005F63DF" w:rsidP="006B3B79">
            <w:pPr>
              <w:tabs>
                <w:tab w:val="right" w:pos="8727"/>
              </w:tabs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Respect and good treatment towards to my other colleagues.</w:t>
            </w:r>
          </w:p>
        </w:tc>
        <w:tc>
          <w:tcPr>
            <w:tcW w:w="704" w:type="dxa"/>
            <w:shd w:val="clear" w:color="auto" w:fill="auto"/>
          </w:tcPr>
          <w:p w14:paraId="0B8F9DE3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1FA8BC86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5F63DF" w:rsidRPr="00F63F25" w14:paraId="3F8424A3" w14:textId="77777777" w:rsidTr="006B3B79">
        <w:tc>
          <w:tcPr>
            <w:tcW w:w="8943" w:type="dxa"/>
            <w:shd w:val="clear" w:color="auto" w:fill="auto"/>
          </w:tcPr>
          <w:p w14:paraId="065A8F8D" w14:textId="77777777" w:rsidR="005F63DF" w:rsidRPr="00F63F25" w:rsidRDefault="005F63DF" w:rsidP="006B3B79">
            <w:pPr>
              <w:tabs>
                <w:tab w:val="right" w:pos="8727"/>
              </w:tabs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Have your ever been nominated employee of the month</w:t>
            </w:r>
          </w:p>
        </w:tc>
        <w:tc>
          <w:tcPr>
            <w:tcW w:w="704" w:type="dxa"/>
            <w:shd w:val="clear" w:color="auto" w:fill="auto"/>
          </w:tcPr>
          <w:p w14:paraId="5B41CC58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064927AF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5F63DF" w:rsidRPr="00F63F25" w14:paraId="3A86824E" w14:textId="77777777" w:rsidTr="006B3B79">
        <w:tc>
          <w:tcPr>
            <w:tcW w:w="8943" w:type="dxa"/>
            <w:shd w:val="clear" w:color="auto" w:fill="auto"/>
          </w:tcPr>
          <w:p w14:paraId="4B7E66AB" w14:textId="77777777" w:rsidR="005F63DF" w:rsidRPr="00F63F25" w:rsidRDefault="005F63DF" w:rsidP="006B3B79">
            <w:pPr>
              <w:tabs>
                <w:tab w:val="right" w:pos="8727"/>
              </w:tabs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F63F25">
              <w:rPr>
                <w:rFonts w:ascii="Calibri" w:eastAsia="Calibri" w:hAnsi="Calibri"/>
                <w:sz w:val="24"/>
                <w:szCs w:val="24"/>
                <w:lang w:eastAsia="en-US"/>
              </w:rPr>
              <w:t>Can effectively perform with less or without supervision</w:t>
            </w:r>
          </w:p>
        </w:tc>
        <w:tc>
          <w:tcPr>
            <w:tcW w:w="704" w:type="dxa"/>
            <w:shd w:val="clear" w:color="auto" w:fill="auto"/>
          </w:tcPr>
          <w:p w14:paraId="4B3585B6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573" w:type="dxa"/>
            <w:shd w:val="clear" w:color="auto" w:fill="auto"/>
          </w:tcPr>
          <w:p w14:paraId="5F577DEB" w14:textId="77777777" w:rsidR="005F63DF" w:rsidRPr="00F63F25" w:rsidRDefault="005F63DF" w:rsidP="006B3B79">
            <w:pPr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</w:p>
        </w:tc>
      </w:tr>
    </w:tbl>
    <w:p w14:paraId="232C2401" w14:textId="44FF82CB" w:rsidR="009339A6" w:rsidRDefault="009339A6" w:rsidP="00F5501D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sectPr w:rsidR="009339A6" w:rsidSect="00414048">
      <w:headerReference w:type="default" r:id="rId10"/>
      <w:footerReference w:type="default" r:id="rId11"/>
      <w:headerReference w:type="first" r:id="rId12"/>
      <w:footerReference w:type="first" r:id="rId13"/>
      <w:pgSz w:w="12240" w:h="20160" w:code="5"/>
      <w:pgMar w:top="1417" w:right="1701" w:bottom="1417" w:left="1701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5367A1" w14:textId="77777777" w:rsidR="004275EC" w:rsidRDefault="004275EC">
      <w:r>
        <w:separator/>
      </w:r>
    </w:p>
  </w:endnote>
  <w:endnote w:type="continuationSeparator" w:id="0">
    <w:p w14:paraId="1402840E" w14:textId="77777777" w:rsidR="004275EC" w:rsidRDefault="00427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Omega">
    <w:altName w:val="Canda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E0C47" w14:textId="691B954C" w:rsidR="00F51DBF" w:rsidRPr="00F51DBF" w:rsidRDefault="00F51DBF" w:rsidP="00F51DBF">
    <w:pPr>
      <w:tabs>
        <w:tab w:val="center" w:pos="4320"/>
        <w:tab w:val="right" w:pos="8640"/>
      </w:tabs>
      <w:jc w:val="right"/>
      <w:rPr>
        <w:lang w:val="es-419"/>
      </w:rPr>
    </w:pPr>
    <w:r w:rsidRPr="00F51DBF">
      <w:rPr>
        <w:lang w:val="es-419"/>
      </w:rPr>
      <w:t>Código: F-PMSSA-01-</w:t>
    </w:r>
    <w:r w:rsidR="00860040">
      <w:rPr>
        <w:lang w:val="es-419"/>
      </w:rPr>
      <w:t>D</w:t>
    </w:r>
  </w:p>
  <w:p w14:paraId="72D9B55D" w14:textId="77777777" w:rsidR="00F51DBF" w:rsidRPr="00F51DBF" w:rsidRDefault="00F51DBF" w:rsidP="00F51DBF">
    <w:pPr>
      <w:tabs>
        <w:tab w:val="center" w:pos="4320"/>
        <w:tab w:val="right" w:pos="8640"/>
      </w:tabs>
      <w:jc w:val="right"/>
      <w:rPr>
        <w:lang w:val="es-419"/>
      </w:rPr>
    </w:pPr>
    <w:r w:rsidRPr="00F51DBF">
      <w:rPr>
        <w:lang w:val="es-419"/>
      </w:rPr>
      <w:t>Revisión: 02</w:t>
    </w:r>
  </w:p>
  <w:p w14:paraId="250FAC1E" w14:textId="77777777" w:rsidR="00F51DBF" w:rsidRPr="00F51DBF" w:rsidRDefault="00F51DBF" w:rsidP="00F51DBF">
    <w:pPr>
      <w:tabs>
        <w:tab w:val="center" w:pos="4320"/>
        <w:tab w:val="right" w:pos="8640"/>
      </w:tabs>
      <w:jc w:val="right"/>
      <w:rPr>
        <w:lang w:val="es-419"/>
      </w:rPr>
    </w:pPr>
    <w:r w:rsidRPr="00F51DBF">
      <w:rPr>
        <w:lang w:val="es-419"/>
      </w:rPr>
      <w:t xml:space="preserve">Fecha: </w:t>
    </w:r>
    <w:r w:rsidRPr="00F51DBF">
      <w:rPr>
        <w:lang w:val="es-PA"/>
      </w:rPr>
      <w:t>07</w:t>
    </w:r>
    <w:r w:rsidRPr="00F51DBF">
      <w:rPr>
        <w:lang w:val="es-419"/>
      </w:rPr>
      <w:t xml:space="preserve"> de noviembre de 2024</w:t>
    </w:r>
  </w:p>
  <w:p w14:paraId="654AD423" w14:textId="77777777" w:rsidR="00F51DBF" w:rsidRPr="00F51DBF" w:rsidRDefault="00F51DBF" w:rsidP="00F51DBF">
    <w:pPr>
      <w:tabs>
        <w:tab w:val="center" w:pos="4320"/>
        <w:tab w:val="right" w:pos="8640"/>
      </w:tabs>
      <w:jc w:val="right"/>
      <w:rPr>
        <w:lang w:val="es-PA"/>
      </w:rPr>
    </w:pPr>
    <w:r w:rsidRPr="00F51DBF">
      <w:rPr>
        <w:lang w:val="es-ES"/>
      </w:rPr>
      <w:t xml:space="preserve">Página </w:t>
    </w:r>
    <w:r w:rsidRPr="00F51DBF">
      <w:rPr>
        <w:b/>
        <w:bCs/>
      </w:rPr>
      <w:fldChar w:fldCharType="begin"/>
    </w:r>
    <w:r w:rsidRPr="00F51DBF">
      <w:rPr>
        <w:b/>
        <w:bCs/>
        <w:lang w:val="es-PA"/>
      </w:rPr>
      <w:instrText>PAGE  \* Arabic  \* MERGEFORMAT</w:instrText>
    </w:r>
    <w:r w:rsidRPr="00F51DBF">
      <w:rPr>
        <w:b/>
        <w:bCs/>
      </w:rPr>
      <w:fldChar w:fldCharType="separate"/>
    </w:r>
    <w:r w:rsidRPr="00F51DBF">
      <w:rPr>
        <w:b/>
        <w:bCs/>
        <w:lang w:val="es-PA"/>
      </w:rPr>
      <w:t>1</w:t>
    </w:r>
    <w:r w:rsidRPr="00F51DBF">
      <w:rPr>
        <w:b/>
        <w:bCs/>
      </w:rPr>
      <w:fldChar w:fldCharType="end"/>
    </w:r>
    <w:r w:rsidRPr="00F51DBF">
      <w:rPr>
        <w:lang w:val="es-ES"/>
      </w:rPr>
      <w:t xml:space="preserve"> de </w:t>
    </w:r>
    <w:r w:rsidRPr="00F51DBF">
      <w:rPr>
        <w:b/>
        <w:bCs/>
      </w:rPr>
      <w:fldChar w:fldCharType="begin"/>
    </w:r>
    <w:r w:rsidRPr="00F51DBF">
      <w:rPr>
        <w:b/>
        <w:bCs/>
        <w:lang w:val="es-PA"/>
      </w:rPr>
      <w:instrText>NUMPAGES  \* Arabic  \* MERGEFORMAT</w:instrText>
    </w:r>
    <w:r w:rsidRPr="00F51DBF">
      <w:rPr>
        <w:b/>
        <w:bCs/>
      </w:rPr>
      <w:fldChar w:fldCharType="separate"/>
    </w:r>
    <w:r w:rsidRPr="00F51DBF">
      <w:rPr>
        <w:b/>
        <w:bCs/>
        <w:lang w:val="es-PA"/>
      </w:rPr>
      <w:t>3</w:t>
    </w:r>
    <w:r w:rsidRPr="00F51DBF">
      <w:rPr>
        <w:b/>
        <w:bCs/>
      </w:rPr>
      <w:fldChar w:fldCharType="end"/>
    </w:r>
  </w:p>
  <w:p w14:paraId="02B9295F" w14:textId="77777777" w:rsidR="00F51DBF" w:rsidRPr="00F51DBF" w:rsidRDefault="00F51DBF" w:rsidP="00F51DBF">
    <w:pPr>
      <w:tabs>
        <w:tab w:val="center" w:pos="4320"/>
        <w:tab w:val="right" w:pos="8640"/>
      </w:tabs>
      <w:jc w:val="right"/>
      <w:rPr>
        <w:lang w:val="es-PA"/>
      </w:rPr>
    </w:pPr>
  </w:p>
  <w:p w14:paraId="2AEED184" w14:textId="1A900720" w:rsidR="009A4038" w:rsidRPr="00F51DBF" w:rsidRDefault="009A4038" w:rsidP="00F51DBF">
    <w:pPr>
      <w:pStyle w:val="Footer"/>
      <w:rPr>
        <w:lang w:val="es-P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E9BA3" w14:textId="4BDBA17A" w:rsidR="000D7E5B" w:rsidRPr="00264C71" w:rsidRDefault="000D7E5B" w:rsidP="000D7E5B">
    <w:pPr>
      <w:pStyle w:val="Footer"/>
      <w:jc w:val="right"/>
      <w:rPr>
        <w:lang w:val="es-419"/>
      </w:rPr>
    </w:pPr>
    <w:r w:rsidRPr="00264C71">
      <w:rPr>
        <w:lang w:val="es-419"/>
      </w:rPr>
      <w:t>Código: F-PMSSA-0</w:t>
    </w:r>
    <w:r w:rsidR="00264C71" w:rsidRPr="00264C71">
      <w:rPr>
        <w:lang w:val="es-419"/>
      </w:rPr>
      <w:t>1</w:t>
    </w:r>
    <w:r w:rsidR="009339A6">
      <w:rPr>
        <w:lang w:val="es-419"/>
      </w:rPr>
      <w:t>-</w:t>
    </w:r>
    <w:r w:rsidR="00860040">
      <w:rPr>
        <w:lang w:val="es-419"/>
      </w:rPr>
      <w:t>D</w:t>
    </w:r>
  </w:p>
  <w:p w14:paraId="4575A5DD" w14:textId="1F310F74" w:rsidR="000D7E5B" w:rsidRPr="00264C71" w:rsidRDefault="000D7E5B" w:rsidP="000D7E5B">
    <w:pPr>
      <w:pStyle w:val="Footer"/>
      <w:jc w:val="right"/>
      <w:rPr>
        <w:lang w:val="es-419"/>
      </w:rPr>
    </w:pPr>
    <w:r w:rsidRPr="00264C71">
      <w:rPr>
        <w:lang w:val="es-419"/>
      </w:rPr>
      <w:t>Revisión: 0</w:t>
    </w:r>
    <w:r w:rsidR="00123764">
      <w:rPr>
        <w:lang w:val="es-419"/>
      </w:rPr>
      <w:t>2</w:t>
    </w:r>
  </w:p>
  <w:p w14:paraId="4D68ED78" w14:textId="12ABA7A8" w:rsidR="000D7E5B" w:rsidRPr="00264C71" w:rsidRDefault="000D7E5B" w:rsidP="000D7E5B">
    <w:pPr>
      <w:pStyle w:val="Footer"/>
      <w:jc w:val="right"/>
      <w:rPr>
        <w:lang w:val="es-419"/>
      </w:rPr>
    </w:pPr>
    <w:r w:rsidRPr="00264C71">
      <w:rPr>
        <w:lang w:val="es-419"/>
      </w:rPr>
      <w:t xml:space="preserve">Fecha: </w:t>
    </w:r>
    <w:r w:rsidR="00123764">
      <w:rPr>
        <w:lang w:val="es-PA"/>
      </w:rPr>
      <w:t>07</w:t>
    </w:r>
    <w:r w:rsidRPr="00264C71">
      <w:rPr>
        <w:lang w:val="es-419"/>
      </w:rPr>
      <w:t xml:space="preserve"> de</w:t>
    </w:r>
    <w:r w:rsidR="00123764">
      <w:rPr>
        <w:lang w:val="es-419"/>
      </w:rPr>
      <w:t xml:space="preserve"> noviembre</w:t>
    </w:r>
    <w:r w:rsidRPr="00264C71">
      <w:rPr>
        <w:lang w:val="es-419"/>
      </w:rPr>
      <w:t xml:space="preserve"> de 20</w:t>
    </w:r>
    <w:r w:rsidR="00264C71">
      <w:rPr>
        <w:lang w:val="es-419"/>
      </w:rPr>
      <w:t>2</w:t>
    </w:r>
    <w:r w:rsidR="00123764">
      <w:rPr>
        <w:lang w:val="es-419"/>
      </w:rPr>
      <w:t>4</w:t>
    </w:r>
  </w:p>
  <w:p w14:paraId="4D6AFACC" w14:textId="77777777" w:rsidR="000D7E5B" w:rsidRPr="00121E8D" w:rsidRDefault="000D7E5B" w:rsidP="000D7E5B">
    <w:pPr>
      <w:pStyle w:val="Footer"/>
      <w:jc w:val="right"/>
      <w:rPr>
        <w:lang w:val="es-PA"/>
      </w:rPr>
    </w:pPr>
    <w:r>
      <w:rPr>
        <w:lang w:val="es-ES"/>
      </w:rPr>
      <w:t xml:space="preserve">Página </w:t>
    </w:r>
    <w:r>
      <w:rPr>
        <w:b/>
        <w:bCs/>
      </w:rPr>
      <w:fldChar w:fldCharType="begin"/>
    </w:r>
    <w:r w:rsidRPr="00121E8D">
      <w:rPr>
        <w:b/>
        <w:bCs/>
        <w:lang w:val="es-PA"/>
      </w:rPr>
      <w:instrText>PAGE  \* Arabic  \* MERGEFORMAT</w:instrText>
    </w:r>
    <w:r>
      <w:rPr>
        <w:b/>
        <w:bCs/>
      </w:rPr>
      <w:fldChar w:fldCharType="separate"/>
    </w:r>
    <w:r w:rsidR="00121E8D" w:rsidRPr="00121E8D">
      <w:rPr>
        <w:b/>
        <w:bCs/>
        <w:noProof/>
        <w:lang w:val="es-ES"/>
      </w:rPr>
      <w:t>1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 w:rsidRPr="00121E8D">
      <w:rPr>
        <w:b/>
        <w:bCs/>
        <w:lang w:val="es-PA"/>
      </w:rPr>
      <w:instrText>NUMPAGES  \* Arabic  \* MERGEFORMAT</w:instrText>
    </w:r>
    <w:r>
      <w:rPr>
        <w:b/>
        <w:bCs/>
      </w:rPr>
      <w:fldChar w:fldCharType="separate"/>
    </w:r>
    <w:r w:rsidR="00121E8D" w:rsidRPr="00121E8D">
      <w:rPr>
        <w:b/>
        <w:bCs/>
        <w:noProof/>
        <w:lang w:val="es-ES"/>
      </w:rPr>
      <w:t>4</w:t>
    </w:r>
    <w:r>
      <w:rPr>
        <w:b/>
        <w:bCs/>
      </w:rPr>
      <w:fldChar w:fldCharType="end"/>
    </w:r>
  </w:p>
  <w:p w14:paraId="1C2434A9" w14:textId="77777777" w:rsidR="000D7E5B" w:rsidRPr="00121E8D" w:rsidRDefault="000D7E5B" w:rsidP="000D7E5B">
    <w:pPr>
      <w:pStyle w:val="Footer"/>
      <w:jc w:val="right"/>
      <w:rPr>
        <w:lang w:val="es-P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1D666" w14:textId="77777777" w:rsidR="004275EC" w:rsidRDefault="004275EC">
      <w:r>
        <w:separator/>
      </w:r>
    </w:p>
  </w:footnote>
  <w:footnote w:type="continuationSeparator" w:id="0">
    <w:p w14:paraId="1A46978F" w14:textId="77777777" w:rsidR="004275EC" w:rsidRDefault="00427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0F4C7" w14:textId="561AB54B" w:rsidR="009A4038" w:rsidRPr="00121E8D" w:rsidRDefault="00DA5161" w:rsidP="00121E8D">
    <w:pPr>
      <w:pStyle w:val="Header"/>
      <w:jc w:val="center"/>
      <w:rPr>
        <w:rFonts w:ascii="Calibri" w:hAnsi="Calibri" w:cs="Calibri"/>
        <w:sz w:val="52"/>
        <w:szCs w:val="56"/>
      </w:rPr>
    </w:pPr>
    <w:r>
      <w:rPr>
        <w:noProof/>
        <w:sz w:val="18"/>
        <w:lang w:val="es-PA" w:eastAsia="es-PA"/>
      </w:rPr>
      <w:drawing>
        <wp:anchor distT="0" distB="0" distL="114300" distR="114300" simplePos="0" relativeHeight="251658240" behindDoc="0" locked="0" layoutInCell="1" allowOverlap="1" wp14:anchorId="3FF48DE8" wp14:editId="56F02726">
          <wp:simplePos x="0" y="0"/>
          <wp:positionH relativeFrom="column">
            <wp:posOffset>-745490</wp:posOffset>
          </wp:positionH>
          <wp:positionV relativeFrom="paragraph">
            <wp:posOffset>22860</wp:posOffset>
          </wp:positionV>
          <wp:extent cx="1185545" cy="431800"/>
          <wp:effectExtent l="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5545" cy="431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1E8D" w:rsidRPr="00121E8D">
      <w:rPr>
        <w:rFonts w:ascii="Calibri" w:hAnsi="Calibri" w:cs="Calibri"/>
        <w:sz w:val="52"/>
        <w:szCs w:val="56"/>
      </w:rPr>
      <w:t>LOGISTIC INTERNATIONAL SERVICES CORPORATION</w:t>
    </w:r>
  </w:p>
  <w:p w14:paraId="211BF657" w14:textId="77777777" w:rsidR="009A4038" w:rsidRDefault="009A40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50C45" w14:textId="6F1AD887" w:rsidR="000D7E5B" w:rsidRPr="00BB237C" w:rsidRDefault="00DA5161" w:rsidP="00121E8D">
    <w:pPr>
      <w:pStyle w:val="Header"/>
      <w:jc w:val="center"/>
      <w:rPr>
        <w:rFonts w:ascii="Calibri" w:hAnsi="Calibri" w:cs="Calibri"/>
        <w:sz w:val="56"/>
        <w:szCs w:val="56"/>
      </w:rPr>
    </w:pPr>
    <w:r>
      <w:rPr>
        <w:noProof/>
        <w:lang w:val="es-PA" w:eastAsia="es-PA"/>
      </w:rPr>
      <w:drawing>
        <wp:anchor distT="0" distB="0" distL="114300" distR="114300" simplePos="0" relativeHeight="251657216" behindDoc="0" locked="0" layoutInCell="1" allowOverlap="1" wp14:anchorId="3FF48DE8" wp14:editId="5D3D8D3E">
          <wp:simplePos x="0" y="0"/>
          <wp:positionH relativeFrom="column">
            <wp:posOffset>5455199</wp:posOffset>
          </wp:positionH>
          <wp:positionV relativeFrom="paragraph">
            <wp:posOffset>-20166</wp:posOffset>
          </wp:positionV>
          <wp:extent cx="1108075" cy="4038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075" cy="403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1E8D" w:rsidRPr="00121E8D">
      <w:rPr>
        <w:rFonts w:ascii="Calibri" w:hAnsi="Calibri" w:cs="Calibri"/>
        <w:sz w:val="52"/>
        <w:szCs w:val="56"/>
      </w:rPr>
      <w:t>LOGISTIC INTERNATIONAL SERVICES CORPORATION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C4B5C"/>
    <w:multiLevelType w:val="hybridMultilevel"/>
    <w:tmpl w:val="98BE189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5212401">
    <w:abstractNumId w:val="1"/>
  </w:num>
  <w:num w:numId="2" w16cid:durableId="137346158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00510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10"/>
    <w:rsid w:val="00003CD3"/>
    <w:rsid w:val="00035491"/>
    <w:rsid w:val="00053608"/>
    <w:rsid w:val="000553F9"/>
    <w:rsid w:val="00097A60"/>
    <w:rsid w:val="000A3898"/>
    <w:rsid w:val="000B456E"/>
    <w:rsid w:val="000B60A7"/>
    <w:rsid w:val="000B6195"/>
    <w:rsid w:val="000C1C2A"/>
    <w:rsid w:val="000C31DE"/>
    <w:rsid w:val="000D7E5B"/>
    <w:rsid w:val="000E11FC"/>
    <w:rsid w:val="000E71FD"/>
    <w:rsid w:val="00121E8D"/>
    <w:rsid w:val="00123764"/>
    <w:rsid w:val="00124271"/>
    <w:rsid w:val="00155562"/>
    <w:rsid w:val="001608FA"/>
    <w:rsid w:val="00161C10"/>
    <w:rsid w:val="0016481C"/>
    <w:rsid w:val="00165F23"/>
    <w:rsid w:val="0016740C"/>
    <w:rsid w:val="00171269"/>
    <w:rsid w:val="00192924"/>
    <w:rsid w:val="001B6ACB"/>
    <w:rsid w:val="001B6DE1"/>
    <w:rsid w:val="001C2A59"/>
    <w:rsid w:val="001D0E86"/>
    <w:rsid w:val="001D2D92"/>
    <w:rsid w:val="001E1599"/>
    <w:rsid w:val="001E411E"/>
    <w:rsid w:val="00220730"/>
    <w:rsid w:val="0023525A"/>
    <w:rsid w:val="002433B1"/>
    <w:rsid w:val="00264C71"/>
    <w:rsid w:val="002741F4"/>
    <w:rsid w:val="002834A0"/>
    <w:rsid w:val="00286C15"/>
    <w:rsid w:val="002C6CEC"/>
    <w:rsid w:val="002D3A44"/>
    <w:rsid w:val="002D48C5"/>
    <w:rsid w:val="0030555F"/>
    <w:rsid w:val="00313D37"/>
    <w:rsid w:val="00324ECD"/>
    <w:rsid w:val="00335D6F"/>
    <w:rsid w:val="003424F4"/>
    <w:rsid w:val="00356806"/>
    <w:rsid w:val="003862ED"/>
    <w:rsid w:val="003963BA"/>
    <w:rsid w:val="003A00B3"/>
    <w:rsid w:val="003B17E4"/>
    <w:rsid w:val="003B3894"/>
    <w:rsid w:val="003B539B"/>
    <w:rsid w:val="003B715E"/>
    <w:rsid w:val="003C3E79"/>
    <w:rsid w:val="00414048"/>
    <w:rsid w:val="004275EC"/>
    <w:rsid w:val="00443BE4"/>
    <w:rsid w:val="00452EDE"/>
    <w:rsid w:val="004A42AD"/>
    <w:rsid w:val="004C4199"/>
    <w:rsid w:val="004C6F82"/>
    <w:rsid w:val="004C7426"/>
    <w:rsid w:val="004F33BE"/>
    <w:rsid w:val="005033ED"/>
    <w:rsid w:val="00514633"/>
    <w:rsid w:val="00514858"/>
    <w:rsid w:val="00530EE1"/>
    <w:rsid w:val="005337E5"/>
    <w:rsid w:val="00555D75"/>
    <w:rsid w:val="005666AC"/>
    <w:rsid w:val="00573E1D"/>
    <w:rsid w:val="00574FF6"/>
    <w:rsid w:val="005A0C83"/>
    <w:rsid w:val="005B1C95"/>
    <w:rsid w:val="005B2A2E"/>
    <w:rsid w:val="005B6DE9"/>
    <w:rsid w:val="005C2431"/>
    <w:rsid w:val="005F6293"/>
    <w:rsid w:val="005F63DF"/>
    <w:rsid w:val="006114A2"/>
    <w:rsid w:val="006252DD"/>
    <w:rsid w:val="00636459"/>
    <w:rsid w:val="006549BC"/>
    <w:rsid w:val="00654B39"/>
    <w:rsid w:val="00655B0E"/>
    <w:rsid w:val="00661F0C"/>
    <w:rsid w:val="00674F55"/>
    <w:rsid w:val="0068111A"/>
    <w:rsid w:val="006835D7"/>
    <w:rsid w:val="006946BC"/>
    <w:rsid w:val="006A063A"/>
    <w:rsid w:val="006A7359"/>
    <w:rsid w:val="006F7FB0"/>
    <w:rsid w:val="00702B4B"/>
    <w:rsid w:val="00722D88"/>
    <w:rsid w:val="007364C4"/>
    <w:rsid w:val="00753D7F"/>
    <w:rsid w:val="00766F23"/>
    <w:rsid w:val="0077736F"/>
    <w:rsid w:val="0079070A"/>
    <w:rsid w:val="0079622D"/>
    <w:rsid w:val="007C40D1"/>
    <w:rsid w:val="007D270C"/>
    <w:rsid w:val="007F07E5"/>
    <w:rsid w:val="0080495A"/>
    <w:rsid w:val="0081033C"/>
    <w:rsid w:val="00826296"/>
    <w:rsid w:val="00850140"/>
    <w:rsid w:val="00853A71"/>
    <w:rsid w:val="00860040"/>
    <w:rsid w:val="008644FF"/>
    <w:rsid w:val="00877BF2"/>
    <w:rsid w:val="008C02D8"/>
    <w:rsid w:val="008C3870"/>
    <w:rsid w:val="00910DCE"/>
    <w:rsid w:val="00924542"/>
    <w:rsid w:val="009339A6"/>
    <w:rsid w:val="0093509D"/>
    <w:rsid w:val="00935826"/>
    <w:rsid w:val="009A4038"/>
    <w:rsid w:val="009B7D72"/>
    <w:rsid w:val="009C0579"/>
    <w:rsid w:val="009D207A"/>
    <w:rsid w:val="009D530A"/>
    <w:rsid w:val="009D57C0"/>
    <w:rsid w:val="009D625F"/>
    <w:rsid w:val="00A029B7"/>
    <w:rsid w:val="00A0484B"/>
    <w:rsid w:val="00A07745"/>
    <w:rsid w:val="00A15C81"/>
    <w:rsid w:val="00A36A9F"/>
    <w:rsid w:val="00A40F2E"/>
    <w:rsid w:val="00A50A89"/>
    <w:rsid w:val="00A66831"/>
    <w:rsid w:val="00A80EC3"/>
    <w:rsid w:val="00A859BD"/>
    <w:rsid w:val="00A87C21"/>
    <w:rsid w:val="00AD79B4"/>
    <w:rsid w:val="00B03A4B"/>
    <w:rsid w:val="00B1658C"/>
    <w:rsid w:val="00B21F96"/>
    <w:rsid w:val="00B34924"/>
    <w:rsid w:val="00B54453"/>
    <w:rsid w:val="00B6189C"/>
    <w:rsid w:val="00B64D5F"/>
    <w:rsid w:val="00B866AB"/>
    <w:rsid w:val="00B90AE3"/>
    <w:rsid w:val="00BA465F"/>
    <w:rsid w:val="00BB1C6E"/>
    <w:rsid w:val="00BB1C6F"/>
    <w:rsid w:val="00BB237C"/>
    <w:rsid w:val="00BC10C5"/>
    <w:rsid w:val="00BF3FEB"/>
    <w:rsid w:val="00C013D2"/>
    <w:rsid w:val="00C11686"/>
    <w:rsid w:val="00C144A8"/>
    <w:rsid w:val="00C24944"/>
    <w:rsid w:val="00C634DF"/>
    <w:rsid w:val="00C81BD5"/>
    <w:rsid w:val="00C86643"/>
    <w:rsid w:val="00C93642"/>
    <w:rsid w:val="00C97DC3"/>
    <w:rsid w:val="00CA205E"/>
    <w:rsid w:val="00CB77C1"/>
    <w:rsid w:val="00CB7F03"/>
    <w:rsid w:val="00CC0B7A"/>
    <w:rsid w:val="00D21C04"/>
    <w:rsid w:val="00D608FF"/>
    <w:rsid w:val="00D620B4"/>
    <w:rsid w:val="00D64FDF"/>
    <w:rsid w:val="00D660D6"/>
    <w:rsid w:val="00D76175"/>
    <w:rsid w:val="00D93660"/>
    <w:rsid w:val="00DA5161"/>
    <w:rsid w:val="00DA6F29"/>
    <w:rsid w:val="00DB0334"/>
    <w:rsid w:val="00DB1CCF"/>
    <w:rsid w:val="00DB5D35"/>
    <w:rsid w:val="00DD18A1"/>
    <w:rsid w:val="00DD7245"/>
    <w:rsid w:val="00E16579"/>
    <w:rsid w:val="00E224CC"/>
    <w:rsid w:val="00E25DBE"/>
    <w:rsid w:val="00E30DD9"/>
    <w:rsid w:val="00E56E6D"/>
    <w:rsid w:val="00E61660"/>
    <w:rsid w:val="00E63796"/>
    <w:rsid w:val="00EC094F"/>
    <w:rsid w:val="00ED03B0"/>
    <w:rsid w:val="00ED5C66"/>
    <w:rsid w:val="00EF063D"/>
    <w:rsid w:val="00EF587C"/>
    <w:rsid w:val="00EF62CF"/>
    <w:rsid w:val="00F3184C"/>
    <w:rsid w:val="00F51DBF"/>
    <w:rsid w:val="00F52F51"/>
    <w:rsid w:val="00F5501D"/>
    <w:rsid w:val="00F648BA"/>
    <w:rsid w:val="00F77522"/>
    <w:rsid w:val="00F77CF1"/>
    <w:rsid w:val="00F811C5"/>
    <w:rsid w:val="00F87694"/>
    <w:rsid w:val="00F97DF0"/>
    <w:rsid w:val="00FB6E24"/>
    <w:rsid w:val="022FCCA8"/>
    <w:rsid w:val="247088A5"/>
    <w:rsid w:val="391575FA"/>
    <w:rsid w:val="3E45B551"/>
    <w:rsid w:val="4C4D7FDF"/>
    <w:rsid w:val="50DB7B5A"/>
    <w:rsid w:val="6E7CB13E"/>
    <w:rsid w:val="7639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36B71C8"/>
  <w15:chartTrackingRefBased/>
  <w15:docId w15:val="{470DA474-67FE-4316-A7F3-F5904B42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03B0"/>
    <w:rPr>
      <w:lang w:val="en-US" w:eastAsia="ja-JP"/>
    </w:rPr>
  </w:style>
  <w:style w:type="paragraph" w:styleId="Heading1">
    <w:name w:val="heading 1"/>
    <w:basedOn w:val="Normal"/>
    <w:next w:val="BodyText"/>
    <w:link w:val="Heading1Char"/>
    <w:qFormat/>
    <w:pPr>
      <w:spacing w:before="220" w:line="220" w:lineRule="atLeast"/>
      <w:outlineLvl w:val="0"/>
    </w:pPr>
    <w:rPr>
      <w:rFonts w:ascii="Tahoma" w:eastAsia="MS Mincho" w:hAnsi="Tahoma" w:cs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pPr>
      <w:spacing w:after="60" w:line="220" w:lineRule="atLeast"/>
      <w:outlineLvl w:val="1"/>
    </w:pPr>
    <w:rPr>
      <w:rFonts w:ascii="Tahoma" w:eastAsia="MS Mincho" w:hAnsi="Tahoma" w:cs="Tahoma"/>
      <w:b/>
      <w:spacing w:val="10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Heading1Char">
    <w:name w:val="Heading 1 Char"/>
    <w:link w:val="Heading1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rPr>
      <w:rFonts w:ascii="Cambria" w:eastAsia="MS Gothic" w:hAnsi="Cambria" w:cs="Times New Roman"/>
      <w:b/>
      <w:bCs/>
      <w:color w:val="4F81BD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</w:style>
  <w:style w:type="paragraph" w:styleId="BodyText3">
    <w:name w:val="Body Text 3"/>
    <w:basedOn w:val="BodyText"/>
    <w:link w:val="BodyText3Char"/>
    <w:pPr>
      <w:spacing w:after="120"/>
      <w:jc w:val="right"/>
    </w:pPr>
  </w:style>
  <w:style w:type="character" w:customStyle="1" w:styleId="BodyText3Char">
    <w:name w:val="Body Text 3 Char"/>
    <w:link w:val="BodyText3"/>
    <w:rPr>
      <w:sz w:val="16"/>
      <w:szCs w:val="16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pPr>
      <w:spacing w:before="200" w:after="40" w:line="220" w:lineRule="atLeast"/>
      <w:jc w:val="center"/>
    </w:pPr>
    <w:rPr>
      <w:rFonts w:ascii="Tahoma" w:hAnsi="Tahoma" w:cs="Tahoma"/>
      <w:b/>
      <w:spacing w:val="10"/>
      <w:sz w:val="44"/>
      <w:szCs w:val="44"/>
      <w:lang w:eastAsia="en-US" w:bidi="en-US"/>
    </w:rPr>
  </w:style>
  <w:style w:type="paragraph" w:customStyle="1" w:styleId="BodyText1">
    <w:name w:val="Body Text 1"/>
    <w:basedOn w:val="Normal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2"/>
      <w:lang w:eastAsia="en-US" w:bidi="en-US"/>
    </w:rPr>
  </w:style>
  <w:style w:type="paragraph" w:customStyle="1" w:styleId="BulletedList">
    <w:name w:val="Bulleted List"/>
    <w:next w:val="Normal"/>
    <w:pPr>
      <w:numPr>
        <w:numId w:val="2"/>
      </w:numPr>
    </w:pPr>
    <w:rPr>
      <w:spacing w:val="-5"/>
      <w:sz w:val="22"/>
      <w:szCs w:val="22"/>
      <w:lang w:val="en-US" w:eastAsia="en-US" w:bidi="en-US"/>
    </w:rPr>
  </w:style>
  <w:style w:type="paragraph" w:customStyle="1" w:styleId="StyleContactInfo">
    <w:name w:val="Style Contact Info"/>
    <w:basedOn w:val="Normal"/>
    <w:pPr>
      <w:spacing w:line="220" w:lineRule="atLeast"/>
      <w:jc w:val="center"/>
    </w:pPr>
    <w:rPr>
      <w:sz w:val="18"/>
      <w:szCs w:val="18"/>
      <w:lang w:eastAsia="en-US" w:bidi="en-US"/>
    </w:rPr>
  </w:style>
  <w:style w:type="paragraph" w:customStyle="1" w:styleId="YourNamePage2">
    <w:name w:val="Your Name Page 2"/>
    <w:basedOn w:val="YourName"/>
    <w:pPr>
      <w:spacing w:before="60"/>
    </w:pPr>
    <w:rPr>
      <w:sz w:val="28"/>
      <w:szCs w:val="28"/>
    </w:rPr>
  </w:style>
  <w:style w:type="table" w:styleId="TableGrid">
    <w:name w:val="Table Grid"/>
    <w:basedOn w:val="TableNormal"/>
    <w:uiPriority w:val="39"/>
    <w:rsid w:val="005666A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39"/>
    <w:rsid w:val="001B6DE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eNormal"/>
    <w:next w:val="TableGrid"/>
    <w:uiPriority w:val="39"/>
    <w:rsid w:val="001B6DE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eNormal"/>
    <w:next w:val="TableGrid"/>
    <w:uiPriority w:val="39"/>
    <w:rsid w:val="00DB1CC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eNormal"/>
    <w:next w:val="TableGrid"/>
    <w:uiPriority w:val="59"/>
    <w:rsid w:val="00F5501D"/>
    <w:rPr>
      <w:rFonts w:ascii="Calibri" w:eastAsia="Calibri" w:hAnsi="Calibri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1">
    <w:name w:val="Tabla con cuadrícula21"/>
    <w:basedOn w:val="TableNormal"/>
    <w:next w:val="TableGrid"/>
    <w:uiPriority w:val="59"/>
    <w:rsid w:val="009D57C0"/>
    <w:rPr>
      <w:rFonts w:ascii="Calibri" w:eastAsia="Calibri" w:hAnsi="Calibri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eNormal"/>
    <w:next w:val="TableGrid"/>
    <w:uiPriority w:val="39"/>
    <w:rsid w:val="000B60A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eNormal"/>
    <w:next w:val="TableGrid"/>
    <w:uiPriority w:val="39"/>
    <w:rsid w:val="009339A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eNormal"/>
    <w:next w:val="TableGrid"/>
    <w:uiPriority w:val="39"/>
    <w:rsid w:val="009339A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eNormal"/>
    <w:next w:val="TableGrid"/>
    <w:uiPriority w:val="39"/>
    <w:rsid w:val="000B619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0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Curriculum%20cronol&#243;gic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a94bc2-3398-4f79-ba6a-0997bda510f7">
      <Terms xmlns="http://schemas.microsoft.com/office/infopath/2007/PartnerControls"/>
    </lcf76f155ced4ddcb4097134ff3c332f>
    <TaxCatchAll xmlns="c4e61caa-2111-433d-b45f-1727ae8e0d7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194535D730FC4F91776C9D49A3D6D6" ma:contentTypeVersion="15" ma:contentTypeDescription="Crear nuevo documento." ma:contentTypeScope="" ma:versionID="97a84b6b164b3ae9936ac9c7f534aadf">
  <xsd:schema xmlns:xsd="http://www.w3.org/2001/XMLSchema" xmlns:xs="http://www.w3.org/2001/XMLSchema" xmlns:p="http://schemas.microsoft.com/office/2006/metadata/properties" xmlns:ns2="cea94bc2-3398-4f79-ba6a-0997bda510f7" xmlns:ns3="c4e61caa-2111-433d-b45f-1727ae8e0d72" targetNamespace="http://schemas.microsoft.com/office/2006/metadata/properties" ma:root="true" ma:fieldsID="4d84c1a09ecda22d13286bb4c908924d" ns2:_="" ns3:_="">
    <xsd:import namespace="cea94bc2-3398-4f79-ba6a-0997bda510f7"/>
    <xsd:import namespace="c4e61caa-2111-433d-b45f-1727ae8e0d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94bc2-3398-4f79-ba6a-0997bda510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7f020ea5-912c-469e-8608-9fe5dff9e3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61caa-2111-433d-b45f-1727ae8e0d7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6feb71a-bc62-4829-af28-a85e60b2bb15}" ma:internalName="TaxCatchAll" ma:showField="CatchAllData" ma:web="c4e61caa-2111-433d-b45f-1727ae8e0d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47B0BF-E1F4-46A6-A8A2-F5664BEFF417}">
  <ds:schemaRefs>
    <ds:schemaRef ds:uri="http://schemas.microsoft.com/office/2006/metadata/properties"/>
    <ds:schemaRef ds:uri="http://schemas.microsoft.com/office/infopath/2007/PartnerControls"/>
    <ds:schemaRef ds:uri="cea94bc2-3398-4f79-ba6a-0997bda510f7"/>
    <ds:schemaRef ds:uri="c4e61caa-2111-433d-b45f-1727ae8e0d72"/>
  </ds:schemaRefs>
</ds:datastoreItem>
</file>

<file path=customXml/itemProps2.xml><?xml version="1.0" encoding="utf-8"?>
<ds:datastoreItem xmlns:ds="http://schemas.openxmlformats.org/officeDocument/2006/customXml" ds:itemID="{63024BF1-DA7B-4D29-99CF-858E74C8E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a94bc2-3398-4f79-ba6a-0997bda510f7"/>
    <ds:schemaRef ds:uri="c4e61caa-2111-433d-b45f-1727ae8e0d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6C30E7-94E0-4F4B-A6B1-0FBA56160F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cronológico</Template>
  <TotalTime>21</TotalTime>
  <Pages>4</Pages>
  <Words>850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Almillategui</dc:creator>
  <cp:keywords/>
  <cp:lastModifiedBy>Logistics-isc</cp:lastModifiedBy>
  <cp:revision>15</cp:revision>
  <cp:lastPrinted>2024-11-08T14:30:00Z</cp:lastPrinted>
  <dcterms:created xsi:type="dcterms:W3CDTF">2024-11-08T14:09:00Z</dcterms:created>
  <dcterms:modified xsi:type="dcterms:W3CDTF">2024-11-08T17:45:00Z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TC060915233082</vt:lpwstr>
  </property>
  <property fmtid="{D5CDD505-2E9C-101B-9397-08002B2CF9AE}" pid="3" name="ContentTypeId">
    <vt:lpwstr>0x0101007C194535D730FC4F91776C9D49A3D6D6</vt:lpwstr>
  </property>
  <property fmtid="{D5CDD505-2E9C-101B-9397-08002B2CF9AE}" pid="4" name="MediaServiceImageTags">
    <vt:lpwstr/>
  </property>
</Properties>
</file>