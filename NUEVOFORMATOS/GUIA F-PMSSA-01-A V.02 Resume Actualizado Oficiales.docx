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5FBEA78E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09975992">
                <wp:simplePos x="0" y="0"/>
                <wp:positionH relativeFrom="column">
                  <wp:posOffset>-7929</wp:posOffset>
                </wp:positionH>
                <wp:positionV relativeFrom="paragraph">
                  <wp:posOffset>432435</wp:posOffset>
                </wp:positionV>
                <wp:extent cx="839608" cy="1186249"/>
                <wp:effectExtent l="0" t="0" r="1778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608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34.05pt;width:66.1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014"/>
      </w:tblGrid>
      <w:tr w:rsidR="000A3898" w:rsidRPr="00853A71" w14:paraId="7ECCFD37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520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520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65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65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65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520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1795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170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Lb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350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182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1743"/>
      </w:tblGrid>
      <w:tr w:rsidR="00B54453" w:rsidRPr="00B54453" w14:paraId="3DFE1312" w14:textId="77777777" w:rsidTr="004A42AD">
        <w:tc>
          <w:tcPr>
            <w:tcW w:w="9350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4A42AD">
        <w:tc>
          <w:tcPr>
            <w:tcW w:w="3055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306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23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D0351E">
        <w:tc>
          <w:tcPr>
            <w:tcW w:w="3055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06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23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77522">
        <w:tc>
          <w:tcPr>
            <w:tcW w:w="1870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725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2085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77522">
        <w:tc>
          <w:tcPr>
            <w:tcW w:w="1870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25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00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085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184"/>
      </w:tblGrid>
      <w:tr w:rsidR="007364C4" w:rsidRPr="00A80EC3" w14:paraId="2B8675EE" w14:textId="77777777" w:rsidTr="00165F23">
        <w:tc>
          <w:tcPr>
            <w:tcW w:w="9350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165F23">
        <w:tc>
          <w:tcPr>
            <w:tcW w:w="23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324ECD">
        <w:tc>
          <w:tcPr>
            <w:tcW w:w="23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098"/>
        <w:gridCol w:w="1062"/>
        <w:gridCol w:w="841"/>
        <w:gridCol w:w="811"/>
        <w:gridCol w:w="1190"/>
        <w:gridCol w:w="1470"/>
      </w:tblGrid>
      <w:tr w:rsidR="00EC094F" w:rsidRPr="00A87C21" w14:paraId="089663D5" w14:textId="77777777" w:rsidTr="00EC094F">
        <w:trPr>
          <w:trHeight w:val="638"/>
          <w:jc w:val="center"/>
        </w:trPr>
        <w:tc>
          <w:tcPr>
            <w:tcW w:w="159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96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860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359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07745" w:rsidRPr="00A87C21" w14:paraId="2DA927D9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4DD71B6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0444F35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9F94F2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7021E8F2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5FF26E5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7281000F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59EC3F93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574FDB9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lastRenderedPageBreak/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861A07" w:rsidRPr="00F5501D" w14:paraId="774C3A62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BC113A2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91AFD94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B7ED46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BA86C9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5B5EA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3AB5CF9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268C780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8BA43C1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CC61D2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A2DE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9A0AA1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64670D72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01AA401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12BB9D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EB45C9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851C010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341F52A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59E962B" w14:textId="77777777" w:rsidTr="00861A07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07BA94D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31AD57B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77C6F61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C9AFB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366B0E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F6F3994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FF3C531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5E0ACEA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75644C2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987F5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C5A4E00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4C303B3A" w14:textId="77777777" w:rsidTr="00861A07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00CC0A" w14:textId="77777777" w:rsidR="00861A07" w:rsidRPr="00CA205E" w:rsidRDefault="00861A07" w:rsidP="004009D5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Ship security Officer 3.19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EA07D57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DF5470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5B38C6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41DF441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35757684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15D0333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850A148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848146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043BE09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1DE3A75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C7D49B9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65081E3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Fast Rescue Boats 1.24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993DCCD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88A575A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45D7F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87BB28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37B62A87" w14:textId="77777777" w:rsidTr="00861A07">
        <w:trPr>
          <w:trHeight w:val="339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D822622" w14:textId="77777777" w:rsidR="00861A07" w:rsidRPr="003A6452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eastAsia="fr-FR"/>
              </w:rPr>
              <w:t>Advanced firefighting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4FDBDB9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640DB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A6FF9F4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4D4EDD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5AE5929F" w14:textId="77777777" w:rsidTr="00861A07">
        <w:trPr>
          <w:trHeight w:val="41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28A3E74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Medical Care 1.15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8AD7EE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58AC5F7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7D95BF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8AAC8C9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27DAC055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436C22B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Engine Resource Management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3C3AE62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505B95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7A54E32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BB5C88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20CBA16C" w14:textId="77777777" w:rsidTr="00861A07">
        <w:trPr>
          <w:trHeight w:val="356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E1135D4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Engine Room Simulator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54ABB4A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EFFE557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A0E242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B8ECFE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17FC51AB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EFC7C68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Ship simulator and bridge teamwork 1.22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73D8941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EC77CE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0F47D1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342E29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0F1C332C" w14:textId="77777777" w:rsidTr="00861A07">
        <w:trPr>
          <w:trHeight w:val="35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5D5BC2D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3A6452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High Voltage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Installations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3A0E6E3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EC65274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9560AA0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4E277D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11F2F6C0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7E3DE13" w14:textId="77777777" w:rsidR="00861A07" w:rsidRPr="003A6452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Marine Environmental Awareness 1.38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BCB567F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2C20694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883175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823013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:rsidRPr="00F5501D" w14:paraId="1C0DD94C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0F0CDB6" w14:textId="77777777" w:rsidR="00861A07" w:rsidRPr="00CA205E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Leadership and teamwork 1.39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1108E2B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32AD34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CF8F5F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6018330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23129C9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34641013" w14:textId="77777777" w:rsidTr="00861A07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A55F1EE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Bridge Resource Management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E2F0F94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E756B9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9AE77D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5388571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4D111BAF" w14:textId="77777777" w:rsidTr="00861A07">
        <w:trPr>
          <w:trHeight w:val="3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DC98270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ECDIS 1.27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69E0537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73AD2A3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6AFB83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E3BF41F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7A80467D" w14:textId="77777777" w:rsidTr="00861A07">
        <w:trPr>
          <w:trHeight w:val="273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45FDAEC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GMDSS 1.25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C5E5B1E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ADA3709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07E2365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220AC56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4AC5DE76" w14:textId="77777777" w:rsidTr="00861A07">
        <w:trPr>
          <w:trHeight w:val="291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61D3527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ARPA 1.07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8CE9DE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DF4B52D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FD75CC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40F51E7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5101D216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3F44304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RADAR 1.08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BBA460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59DF25B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67741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6DD408A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2E0E9E4E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DE57BAB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7C63B9D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AE9F6D7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CAF52DF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D0B1AC3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02043147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1DBECBB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D1585F7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C1523C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C7CC228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93143D5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0FD6B392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E31DAC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4F64820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739A8C1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A0B9F46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AEA0BE2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861A07" w14:paraId="20FDEED5" w14:textId="77777777" w:rsidTr="00861A07">
        <w:trPr>
          <w:trHeight w:val="267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AB3B30B" w14:textId="77777777" w:rsidR="00861A07" w:rsidRDefault="00861A07" w:rsidP="004009D5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AE88005" w14:textId="77777777" w:rsidR="00861A07" w:rsidRPr="00F5501D" w:rsidRDefault="00861A07" w:rsidP="004009D5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483FD2E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694C4D9" w14:textId="77777777" w:rsidR="00861A07" w:rsidRPr="00F5501D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508B55" w14:textId="77777777" w:rsidR="00861A07" w:rsidRDefault="00861A07" w:rsidP="004009D5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0C9E6B6E" w14:textId="77777777" w:rsidR="00861A07" w:rsidRDefault="00861A07"/>
    <w:p w14:paraId="7F3D4BE3" w14:textId="77777777" w:rsidR="00861A07" w:rsidRDefault="00861A07"/>
    <w:p w14:paraId="10915D0C" w14:textId="77777777" w:rsidR="00861A07" w:rsidRDefault="00861A07"/>
    <w:p w14:paraId="4CAE9012" w14:textId="77777777" w:rsidR="00861A07" w:rsidRDefault="00861A07"/>
    <w:p w14:paraId="7E91DF70" w14:textId="77777777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lastRenderedPageBreak/>
        <w:t>6. WORK EXPIRENCE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4"/>
        <w:gridCol w:w="2675"/>
        <w:gridCol w:w="1658"/>
        <w:gridCol w:w="1582"/>
      </w:tblGrid>
      <w:tr w:rsidR="00F5501D" w:rsidRPr="00BB237C" w14:paraId="656E08AE" w14:textId="77777777" w:rsidTr="00E61660">
        <w:trPr>
          <w:trHeight w:val="475"/>
          <w:jc w:val="center"/>
        </w:trPr>
        <w:tc>
          <w:tcPr>
            <w:tcW w:w="9569" w:type="dxa"/>
            <w:gridSpan w:val="4"/>
            <w:shd w:val="clear" w:color="auto" w:fill="8EAADB" w:themeFill="accent1" w:themeFillTint="99"/>
            <w:vAlign w:val="center"/>
          </w:tcPr>
          <w:p w14:paraId="5D717A4F" w14:textId="1BE45DBE" w:rsidR="00F5501D" w:rsidRPr="00BB237C" w:rsidRDefault="00E61660" w:rsidP="00BB237C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F5501D" w:rsidRPr="00BB237C" w14:paraId="08C45C6D" w14:textId="77777777" w:rsidTr="00E61660">
        <w:trPr>
          <w:trHeight w:val="475"/>
          <w:jc w:val="center"/>
        </w:trPr>
        <w:tc>
          <w:tcPr>
            <w:tcW w:w="3654" w:type="dxa"/>
            <w:shd w:val="clear" w:color="auto" w:fill="8EAADB" w:themeFill="accent1" w:themeFillTint="99"/>
            <w:vAlign w:val="center"/>
          </w:tcPr>
          <w:p w14:paraId="494FEF33" w14:textId="71DB1F94" w:rsidR="00F5501D" w:rsidRPr="00BB237C" w:rsidRDefault="0079622D" w:rsidP="00F5501D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1A985843" w14:textId="3B9FCEC0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617EC8EC" w14:textId="22A7A7D5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7EEE39E" w14:textId="17BDA431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029F1518" w14:textId="083B44D8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2BF8F464" w14:textId="2404BD4F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F5501D" w:rsidRPr="00BB237C" w14:paraId="53C59121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701A7FA3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39F795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57FED273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65DC696E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F5501D" w:rsidRPr="00BB237C" w14:paraId="3CBD12FC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5D5D759B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6575943F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6AC5260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2850BF06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4140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367A1" w14:textId="77777777" w:rsidR="004275EC" w:rsidRDefault="004275EC">
      <w:r>
        <w:separator/>
      </w:r>
    </w:p>
  </w:endnote>
  <w:endnote w:type="continuationSeparator" w:id="0">
    <w:p w14:paraId="1402840E" w14:textId="77777777" w:rsidR="004275EC" w:rsidRDefault="0042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47FF9" w14:textId="77777777" w:rsidR="005D72C3" w:rsidRDefault="005D7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C0A52" w14:textId="61C9E5F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>Código: F-PMSSA-01-</w:t>
    </w:r>
    <w:r w:rsidR="006E2B88">
      <w:rPr>
        <w:lang w:val="es-419"/>
      </w:rPr>
      <w:t>A</w:t>
    </w:r>
  </w:p>
  <w:p w14:paraId="0BE4B8BE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>Revisión: 02</w:t>
    </w:r>
  </w:p>
  <w:p w14:paraId="60901967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 xml:space="preserve">Fecha: </w:t>
    </w:r>
    <w:r w:rsidRPr="005D72C3">
      <w:rPr>
        <w:lang w:val="es-PA"/>
      </w:rPr>
      <w:t>07</w:t>
    </w:r>
    <w:r w:rsidRPr="005D72C3">
      <w:rPr>
        <w:lang w:val="es-419"/>
      </w:rPr>
      <w:t xml:space="preserve"> de noviembre de 2024</w:t>
    </w:r>
  </w:p>
  <w:p w14:paraId="132B7018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PA"/>
      </w:rPr>
    </w:pPr>
    <w:r w:rsidRPr="005D72C3">
      <w:rPr>
        <w:lang w:val="es-ES"/>
      </w:rPr>
      <w:t xml:space="preserve">Página </w:t>
    </w:r>
    <w:r w:rsidRPr="005D72C3">
      <w:rPr>
        <w:b/>
        <w:bCs/>
      </w:rPr>
      <w:fldChar w:fldCharType="begin"/>
    </w:r>
    <w:r w:rsidRPr="005D72C3">
      <w:rPr>
        <w:b/>
        <w:bCs/>
        <w:lang w:val="es-PA"/>
      </w:rPr>
      <w:instrText>PAGE  \* Arabic  \* MERGEFORMAT</w:instrText>
    </w:r>
    <w:r w:rsidRPr="005D72C3">
      <w:rPr>
        <w:b/>
        <w:bCs/>
      </w:rPr>
      <w:fldChar w:fldCharType="separate"/>
    </w:r>
    <w:r w:rsidRPr="005D72C3">
      <w:rPr>
        <w:b/>
        <w:bCs/>
        <w:lang w:val="es-PA"/>
      </w:rPr>
      <w:t>1</w:t>
    </w:r>
    <w:r w:rsidRPr="005D72C3">
      <w:rPr>
        <w:b/>
        <w:bCs/>
      </w:rPr>
      <w:fldChar w:fldCharType="end"/>
    </w:r>
    <w:r w:rsidRPr="005D72C3">
      <w:rPr>
        <w:lang w:val="es-ES"/>
      </w:rPr>
      <w:t xml:space="preserve"> de </w:t>
    </w:r>
    <w:r w:rsidRPr="005D72C3">
      <w:rPr>
        <w:b/>
        <w:bCs/>
      </w:rPr>
      <w:fldChar w:fldCharType="begin"/>
    </w:r>
    <w:r w:rsidRPr="005D72C3">
      <w:rPr>
        <w:b/>
        <w:bCs/>
        <w:lang w:val="es-PA"/>
      </w:rPr>
      <w:instrText>NUMPAGES  \* Arabic  \* MERGEFORMAT</w:instrText>
    </w:r>
    <w:r w:rsidRPr="005D72C3">
      <w:rPr>
        <w:b/>
        <w:bCs/>
      </w:rPr>
      <w:fldChar w:fldCharType="separate"/>
    </w:r>
    <w:r w:rsidRPr="005D72C3">
      <w:rPr>
        <w:b/>
        <w:bCs/>
        <w:lang w:val="es-PA"/>
      </w:rPr>
      <w:t>3</w:t>
    </w:r>
    <w:r w:rsidRPr="005D72C3">
      <w:rPr>
        <w:b/>
        <w:bCs/>
      </w:rPr>
      <w:fldChar w:fldCharType="end"/>
    </w:r>
  </w:p>
  <w:p w14:paraId="0477FCDF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6B2258F8" w:rsidR="009A4038" w:rsidRPr="005D72C3" w:rsidRDefault="009A4038" w:rsidP="005D72C3">
    <w:pPr>
      <w:pStyle w:val="Footer"/>
      <w:rPr>
        <w:lang w:val="es-P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1934E1EE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6E2B88">
      <w:rPr>
        <w:lang w:val="es-419"/>
      </w:rPr>
      <w:t>A</w:t>
    </w:r>
  </w:p>
  <w:p w14:paraId="4575A5DD" w14:textId="1F310F74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Revisión: 0</w:t>
    </w:r>
    <w:r w:rsidR="00123764">
      <w:rPr>
        <w:lang w:val="es-419"/>
      </w:rPr>
      <w:t>2</w:t>
    </w:r>
  </w:p>
  <w:p w14:paraId="4D68ED78" w14:textId="12ABA7A8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 xml:space="preserve">Fecha: </w:t>
    </w:r>
    <w:r w:rsidR="00123764">
      <w:rPr>
        <w:lang w:val="es-PA"/>
      </w:rPr>
      <w:t>07</w:t>
    </w:r>
    <w:r w:rsidRPr="00264C71">
      <w:rPr>
        <w:lang w:val="es-419"/>
      </w:rPr>
      <w:t xml:space="preserve"> de</w:t>
    </w:r>
    <w:r w:rsidR="00123764">
      <w:rPr>
        <w:lang w:val="es-419"/>
      </w:rPr>
      <w:t xml:space="preserve"> noviembre</w:t>
    </w:r>
    <w:r w:rsidRPr="00264C71">
      <w:rPr>
        <w:lang w:val="es-419"/>
      </w:rPr>
      <w:t xml:space="preserve"> de 20</w:t>
    </w:r>
    <w:r w:rsidR="00264C71">
      <w:rPr>
        <w:lang w:val="es-419"/>
      </w:rPr>
      <w:t>2</w:t>
    </w:r>
    <w:r w:rsidR="00123764">
      <w:rPr>
        <w:lang w:val="es-419"/>
      </w:rPr>
      <w:t>4</w:t>
    </w:r>
  </w:p>
  <w:p w14:paraId="4D6AFACC" w14:textId="77777777" w:rsidR="000D7E5B" w:rsidRPr="00121E8D" w:rsidRDefault="000D7E5B" w:rsidP="000D7E5B">
    <w:pPr>
      <w:pStyle w:val="Footer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D666" w14:textId="77777777" w:rsidR="004275EC" w:rsidRDefault="004275EC">
      <w:r>
        <w:separator/>
      </w:r>
    </w:p>
  </w:footnote>
  <w:footnote w:type="continuationSeparator" w:id="0">
    <w:p w14:paraId="1A46978F" w14:textId="77777777" w:rsidR="004275EC" w:rsidRDefault="00427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107E6" w14:textId="77777777" w:rsidR="005D72C3" w:rsidRDefault="005D72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7A60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121E8D"/>
    <w:rsid w:val="00123764"/>
    <w:rsid w:val="00124271"/>
    <w:rsid w:val="00155562"/>
    <w:rsid w:val="0015571C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1F4998"/>
    <w:rsid w:val="00220730"/>
    <w:rsid w:val="0023525A"/>
    <w:rsid w:val="002433B1"/>
    <w:rsid w:val="00264C71"/>
    <w:rsid w:val="002741F4"/>
    <w:rsid w:val="002834A0"/>
    <w:rsid w:val="00286C15"/>
    <w:rsid w:val="002C6CEC"/>
    <w:rsid w:val="002D3A44"/>
    <w:rsid w:val="002D48C5"/>
    <w:rsid w:val="0030555F"/>
    <w:rsid w:val="00313D37"/>
    <w:rsid w:val="00324ECD"/>
    <w:rsid w:val="00335D6F"/>
    <w:rsid w:val="003424F4"/>
    <w:rsid w:val="00344C79"/>
    <w:rsid w:val="00356806"/>
    <w:rsid w:val="003862ED"/>
    <w:rsid w:val="003963BA"/>
    <w:rsid w:val="003B17E4"/>
    <w:rsid w:val="003B3894"/>
    <w:rsid w:val="003B539B"/>
    <w:rsid w:val="003B715E"/>
    <w:rsid w:val="00414048"/>
    <w:rsid w:val="004275EC"/>
    <w:rsid w:val="00452EDE"/>
    <w:rsid w:val="004A42AD"/>
    <w:rsid w:val="004C4199"/>
    <w:rsid w:val="004C6F82"/>
    <w:rsid w:val="004C7426"/>
    <w:rsid w:val="004F33BE"/>
    <w:rsid w:val="005033ED"/>
    <w:rsid w:val="00514858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D72C3"/>
    <w:rsid w:val="005F6293"/>
    <w:rsid w:val="006114A2"/>
    <w:rsid w:val="006252DD"/>
    <w:rsid w:val="006300F6"/>
    <w:rsid w:val="00636459"/>
    <w:rsid w:val="00637449"/>
    <w:rsid w:val="006549BC"/>
    <w:rsid w:val="00654B39"/>
    <w:rsid w:val="00655B0E"/>
    <w:rsid w:val="00661F0C"/>
    <w:rsid w:val="00666187"/>
    <w:rsid w:val="00674F55"/>
    <w:rsid w:val="0068111A"/>
    <w:rsid w:val="006835D7"/>
    <w:rsid w:val="006853CF"/>
    <w:rsid w:val="006946BC"/>
    <w:rsid w:val="006A063A"/>
    <w:rsid w:val="006A7359"/>
    <w:rsid w:val="006E2B88"/>
    <w:rsid w:val="006F7FB0"/>
    <w:rsid w:val="00702B4B"/>
    <w:rsid w:val="00722D88"/>
    <w:rsid w:val="007364C4"/>
    <w:rsid w:val="00753D7F"/>
    <w:rsid w:val="0077736F"/>
    <w:rsid w:val="0079070A"/>
    <w:rsid w:val="0079622D"/>
    <w:rsid w:val="007B2468"/>
    <w:rsid w:val="007C40D1"/>
    <w:rsid w:val="007D270C"/>
    <w:rsid w:val="007F07E5"/>
    <w:rsid w:val="0080495A"/>
    <w:rsid w:val="0081033C"/>
    <w:rsid w:val="00826296"/>
    <w:rsid w:val="00842FB6"/>
    <w:rsid w:val="00850140"/>
    <w:rsid w:val="00853A71"/>
    <w:rsid w:val="00861A07"/>
    <w:rsid w:val="008644FF"/>
    <w:rsid w:val="00871703"/>
    <w:rsid w:val="00877BF2"/>
    <w:rsid w:val="008C02D8"/>
    <w:rsid w:val="008C3870"/>
    <w:rsid w:val="00910DCE"/>
    <w:rsid w:val="00924542"/>
    <w:rsid w:val="009339A6"/>
    <w:rsid w:val="0093509D"/>
    <w:rsid w:val="00935826"/>
    <w:rsid w:val="009A4038"/>
    <w:rsid w:val="009B7D72"/>
    <w:rsid w:val="009C0579"/>
    <w:rsid w:val="009D207A"/>
    <w:rsid w:val="009D530A"/>
    <w:rsid w:val="009D57C0"/>
    <w:rsid w:val="009D625F"/>
    <w:rsid w:val="009F5FE7"/>
    <w:rsid w:val="00A029B7"/>
    <w:rsid w:val="00A0484B"/>
    <w:rsid w:val="00A07745"/>
    <w:rsid w:val="00A15C81"/>
    <w:rsid w:val="00A50A89"/>
    <w:rsid w:val="00A66831"/>
    <w:rsid w:val="00A80EC3"/>
    <w:rsid w:val="00A859BD"/>
    <w:rsid w:val="00A87C21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DD7245"/>
    <w:rsid w:val="00E16579"/>
    <w:rsid w:val="00E224CC"/>
    <w:rsid w:val="00E25DBE"/>
    <w:rsid w:val="00E30DD9"/>
    <w:rsid w:val="00E56E6D"/>
    <w:rsid w:val="00E61660"/>
    <w:rsid w:val="00E63796"/>
    <w:rsid w:val="00EC094F"/>
    <w:rsid w:val="00ED03B0"/>
    <w:rsid w:val="00EF063D"/>
    <w:rsid w:val="00EF587C"/>
    <w:rsid w:val="00EF62CF"/>
    <w:rsid w:val="00F3184C"/>
    <w:rsid w:val="00F52F51"/>
    <w:rsid w:val="00F5501D"/>
    <w:rsid w:val="00F648BA"/>
    <w:rsid w:val="00F77522"/>
    <w:rsid w:val="00F77CF1"/>
    <w:rsid w:val="00F811C5"/>
    <w:rsid w:val="00F87694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customXml/itemProps2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15</TotalTime>
  <Pages>3</Pages>
  <Words>400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11</cp:revision>
  <cp:lastPrinted>2024-11-08T14:30:00Z</cp:lastPrinted>
  <dcterms:created xsi:type="dcterms:W3CDTF">2024-11-08T14:09:00Z</dcterms:created>
  <dcterms:modified xsi:type="dcterms:W3CDTF">2024-11-08T17:43:00Z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