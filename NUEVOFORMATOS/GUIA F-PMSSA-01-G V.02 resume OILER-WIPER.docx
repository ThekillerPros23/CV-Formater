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6FCFA61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C5096D" w:rsidRPr="00BD15EF">
        <w:rPr>
          <w:rFonts w:ascii="Cambria" w:hAnsi="Cambria"/>
          <w:b w:val="0"/>
          <w:sz w:val="28"/>
          <w:szCs w:val="28"/>
          <w:u w:val="single"/>
        </w:rPr>
        <w:t xml:space="preserve">OILER </w:t>
      </w:r>
      <w:r w:rsidR="00BB1C6E" w:rsidRPr="00BD15EF">
        <w:rPr>
          <w:rFonts w:ascii="Cambria" w:hAnsi="Cambria"/>
          <w:b w:val="0"/>
          <w:sz w:val="28"/>
          <w:szCs w:val="28"/>
          <w:u w:val="single"/>
        </w:rPr>
        <w:t>/</w:t>
      </w:r>
      <w:r w:rsidR="00C5096D" w:rsidRPr="00BD15EF">
        <w:rPr>
          <w:rFonts w:ascii="Cambria" w:hAnsi="Cambria"/>
          <w:b w:val="0"/>
          <w:sz w:val="28"/>
          <w:szCs w:val="28"/>
          <w:u w:val="single"/>
        </w:rPr>
        <w:t>WIPER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B54FF0" w:rsidRPr="00BB237C" w14:paraId="2DC91414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724D5766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04D3575C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692A3E15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31ECB5D1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569BDD07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AEC2D0D" w14:textId="77777777" w:rsidTr="00247F03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77061B0D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458A722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4280D00E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3F13845" w14:textId="77777777" w:rsidTr="00247F03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26B3C17D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D835100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3B9B0673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60AEC99A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2789683C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3F06979E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41C08362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56D4E26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073B8D45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2054C58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382FC224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D68F9C3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41149FB2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229D54E9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65CEAF0D" w:rsidR="00B54FF0" w:rsidRPr="00CA205E" w:rsidRDefault="00887872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887872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2775A296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4FCCC9BC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0E9B630C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65143E0A" w:rsidR="00B54FF0" w:rsidRPr="00CA205E" w:rsidRDefault="00AF248F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an Engineering Watch</w:t>
            </w:r>
            <w:r w:rsidR="00B907A5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7.09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B54FF0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9B1AA0" w:rsidRPr="00BB237C" w14:paraId="3E017CFD" w14:textId="77777777" w:rsidTr="00247F0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2F4F855" w14:textId="1620AFD2" w:rsidR="009B1AA0" w:rsidRPr="009B1AA0" w:rsidRDefault="009B1AA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eastAsia="fr-FR"/>
              </w:rPr>
            </w:pPr>
            <w:r w:rsidRPr="009B1AA0">
              <w:rPr>
                <w:rFonts w:ascii="Arial" w:eastAsia="Calibri" w:hAnsi="Arial"/>
                <w:b/>
                <w:iCs/>
                <w:sz w:val="16"/>
                <w:lang w:eastAsia="fr-FR"/>
              </w:rPr>
              <w:t>Able Engine Course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AE7AAE5" w14:textId="77777777" w:rsidR="009B1AA0" w:rsidRPr="00F5501D" w:rsidRDefault="009B1AA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494011D" w14:textId="77777777" w:rsidR="009B1AA0" w:rsidRPr="00F5501D" w:rsidRDefault="009B1AA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CFB7AFE" w14:textId="77777777" w:rsidR="009B1AA0" w:rsidRPr="00F5501D" w:rsidRDefault="009B1AA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6AA4AB9" w14:textId="77777777" w:rsidR="009B1AA0" w:rsidRDefault="009B1AA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382AD7" w:rsidRPr="00A87C21" w14:paraId="1D9DF08B" w14:textId="77777777" w:rsidTr="00382AD7">
        <w:tc>
          <w:tcPr>
            <w:tcW w:w="8943" w:type="dxa"/>
            <w:shd w:val="clear" w:color="auto" w:fill="8EAADB" w:themeFill="accent1" w:themeFillTint="99"/>
          </w:tcPr>
          <w:p w14:paraId="105C6CC8" w14:textId="7ECDB604" w:rsidR="00382AD7" w:rsidRPr="00A87C21" w:rsidRDefault="00382AD7" w:rsidP="00382AD7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Oiler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44C5EB94" w14:textId="43A7DEB1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7EB6C12" w14:textId="1A1713DB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382AD7" w:rsidRPr="00A87C21" w14:paraId="02732AE1" w14:textId="77777777" w:rsidTr="00382AD7">
        <w:tc>
          <w:tcPr>
            <w:tcW w:w="8943" w:type="dxa"/>
            <w:shd w:val="clear" w:color="auto" w:fill="8EAADB" w:themeFill="accent1" w:themeFillTint="99"/>
          </w:tcPr>
          <w:p w14:paraId="4F21BDAA" w14:textId="2B7AE78B" w:rsidR="00382AD7" w:rsidRPr="00A87C21" w:rsidRDefault="00382AD7" w:rsidP="00382AD7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 / responsibilities / learning experience / achievements if you have knowledge, competence, and experience about: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5C76134C" w14:textId="02616D16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38CF4412" w14:textId="6EA2A521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6913EA48" w14:textId="77777777" w:rsidTr="6E7CB13E">
        <w:tc>
          <w:tcPr>
            <w:tcW w:w="8943" w:type="dxa"/>
            <w:shd w:val="clear" w:color="auto" w:fill="auto"/>
          </w:tcPr>
          <w:p w14:paraId="1740A008" w14:textId="2C3A8C30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have contributed, supported, and performed all machinery space watches always following company´s procedures, rules, and regulations as motorman / oiler</w:t>
            </w:r>
          </w:p>
        </w:tc>
        <w:tc>
          <w:tcPr>
            <w:tcW w:w="704" w:type="dxa"/>
            <w:shd w:val="clear" w:color="auto" w:fill="auto"/>
          </w:tcPr>
          <w:p w14:paraId="2547FF6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1E724D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A0DB5BA" w14:textId="77777777" w:rsidTr="6E7CB13E">
        <w:tc>
          <w:tcPr>
            <w:tcW w:w="8943" w:type="dxa"/>
            <w:shd w:val="clear" w:color="auto" w:fill="auto"/>
          </w:tcPr>
          <w:p w14:paraId="3C0FC517" w14:textId="4F33648C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the inspection, operation, and testing, as required, of all machinery and equipment under may responsibility also assisting engineers during the machinery maintenance schedule</w:t>
            </w:r>
          </w:p>
        </w:tc>
        <w:tc>
          <w:tcPr>
            <w:tcW w:w="704" w:type="dxa"/>
            <w:shd w:val="clear" w:color="auto" w:fill="auto"/>
          </w:tcPr>
          <w:p w14:paraId="4408E3A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411CDB7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05BCF6A" w14:textId="77777777" w:rsidTr="6E7CB13E">
        <w:tc>
          <w:tcPr>
            <w:tcW w:w="8943" w:type="dxa"/>
            <w:shd w:val="clear" w:color="auto" w:fill="auto"/>
          </w:tcPr>
          <w:p w14:paraId="5B018F03" w14:textId="37DACF6A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Hard working team player and quick to learn individual</w:t>
            </w:r>
          </w:p>
        </w:tc>
        <w:tc>
          <w:tcPr>
            <w:tcW w:w="704" w:type="dxa"/>
            <w:shd w:val="clear" w:color="auto" w:fill="auto"/>
          </w:tcPr>
          <w:p w14:paraId="65D85C4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57EE4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5D7437B" w14:textId="77777777" w:rsidTr="00197A06">
        <w:tc>
          <w:tcPr>
            <w:tcW w:w="8943" w:type="dxa"/>
            <w:shd w:val="clear" w:color="auto" w:fill="auto"/>
          </w:tcPr>
          <w:p w14:paraId="6974816B" w14:textId="1079564E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helping the EWO or Engineer advised regarding the status of the vessel and assigned equipment, always in compliance with the company´s environmental policies and be committed to safeguarding the environmental.</w:t>
            </w:r>
          </w:p>
        </w:tc>
        <w:tc>
          <w:tcPr>
            <w:tcW w:w="704" w:type="dxa"/>
            <w:shd w:val="clear" w:color="auto" w:fill="auto"/>
          </w:tcPr>
          <w:p w14:paraId="3595D930" w14:textId="19F0AF4D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D30D7E4" w14:textId="4181E2F5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93168F5" w14:textId="77777777" w:rsidTr="00382AD7">
        <w:tc>
          <w:tcPr>
            <w:tcW w:w="8943" w:type="dxa"/>
            <w:shd w:val="clear" w:color="auto" w:fill="8EAADB" w:themeFill="accent1" w:themeFillTint="99"/>
          </w:tcPr>
          <w:p w14:paraId="3E44B70D" w14:textId="46634929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Wiper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6D2F40BE" w14:textId="25DE3188" w:rsidR="006A7B66" w:rsidRPr="00A87C21" w:rsidRDefault="00382AD7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48D39CC1" w14:textId="35985815" w:rsidR="006A7B66" w:rsidRPr="00A87C21" w:rsidRDefault="00382AD7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50364246" w14:textId="77777777" w:rsidTr="6E7CB13E">
        <w:tc>
          <w:tcPr>
            <w:tcW w:w="8943" w:type="dxa"/>
            <w:shd w:val="clear" w:color="auto" w:fill="auto"/>
          </w:tcPr>
          <w:p w14:paraId="77947ED4" w14:textId="4B3D8DBA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Highly motivated and keen to learn from superiors</w:t>
            </w:r>
          </w:p>
        </w:tc>
        <w:tc>
          <w:tcPr>
            <w:tcW w:w="704" w:type="dxa"/>
            <w:shd w:val="clear" w:color="auto" w:fill="auto"/>
          </w:tcPr>
          <w:p w14:paraId="16D286B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5873CD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B215A5A" w14:textId="77777777" w:rsidTr="6E7CB13E">
        <w:tc>
          <w:tcPr>
            <w:tcW w:w="8943" w:type="dxa"/>
            <w:shd w:val="clear" w:color="auto" w:fill="auto"/>
          </w:tcPr>
          <w:p w14:paraId="4C99516B" w14:textId="3BA239A1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 wiper always keeping all the machinery spaces clean, tidy, and sanitized at all times.</w:t>
            </w:r>
          </w:p>
        </w:tc>
        <w:tc>
          <w:tcPr>
            <w:tcW w:w="704" w:type="dxa"/>
            <w:shd w:val="clear" w:color="auto" w:fill="auto"/>
          </w:tcPr>
          <w:p w14:paraId="30D5557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33D20D6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6A87958" w14:textId="77777777" w:rsidTr="6E7CB13E">
        <w:tc>
          <w:tcPr>
            <w:tcW w:w="8943" w:type="dxa"/>
            <w:shd w:val="clear" w:color="auto" w:fill="auto"/>
          </w:tcPr>
          <w:p w14:paraId="299419C6" w14:textId="0F2C9CD1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Also participating in maintenance work, under supervision. Washing and rinse the floors, in daily basis, and painted at all times</w:t>
            </w:r>
          </w:p>
        </w:tc>
        <w:tc>
          <w:tcPr>
            <w:tcW w:w="704" w:type="dxa"/>
            <w:shd w:val="clear" w:color="auto" w:fill="auto"/>
          </w:tcPr>
          <w:p w14:paraId="31AD7AB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490096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12EF361" w14:textId="77777777" w:rsidTr="6E7CB13E">
        <w:tc>
          <w:tcPr>
            <w:tcW w:w="8943" w:type="dxa"/>
            <w:shd w:val="clear" w:color="auto" w:fill="auto"/>
          </w:tcPr>
          <w:p w14:paraId="384412AA" w14:textId="3F91D386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In the event something went wrong it was reported immediately to the EOW. Ensures that relevant signs are posted, and advance notice was given when maintenance, repair, or cleaning operations</w:t>
            </w:r>
          </w:p>
        </w:tc>
        <w:tc>
          <w:tcPr>
            <w:tcW w:w="704" w:type="dxa"/>
            <w:shd w:val="clear" w:color="auto" w:fill="auto"/>
          </w:tcPr>
          <w:p w14:paraId="268CDA9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4AB0D6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4E2D5E1" w14:textId="77777777" w:rsidTr="6E7CB13E">
        <w:tc>
          <w:tcPr>
            <w:tcW w:w="8943" w:type="dxa"/>
            <w:shd w:val="clear" w:color="auto" w:fill="auto"/>
          </w:tcPr>
          <w:p w14:paraId="713B8F7A" w14:textId="55D10218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Performed all related duties and worn the proper PPE as required at all times</w:t>
            </w:r>
          </w:p>
        </w:tc>
        <w:tc>
          <w:tcPr>
            <w:tcW w:w="704" w:type="dxa"/>
            <w:shd w:val="clear" w:color="auto" w:fill="auto"/>
          </w:tcPr>
          <w:p w14:paraId="14FC20D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785037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D94A1F0" w14:textId="77777777" w:rsidTr="00B4306F">
        <w:tc>
          <w:tcPr>
            <w:tcW w:w="8943" w:type="dxa"/>
            <w:shd w:val="clear" w:color="auto" w:fill="8EAADB" w:themeFill="accent1" w:themeFillTint="99"/>
          </w:tcPr>
          <w:p w14:paraId="7437F800" w14:textId="116ADB4B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carried out the procedures and supported all engine planned maintenance including: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22321894" w14:textId="0E974EDF" w:rsidR="006A7B66" w:rsidRPr="00A87C21" w:rsidRDefault="00B4306F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D33F6EB" w14:textId="2F6BC8F0" w:rsidR="006A7B66" w:rsidRPr="00A87C21" w:rsidRDefault="00B4306F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485B60AB" w14:textId="77777777" w:rsidTr="6E7CB13E">
        <w:tc>
          <w:tcPr>
            <w:tcW w:w="8943" w:type="dxa"/>
            <w:shd w:val="clear" w:color="auto" w:fill="auto"/>
          </w:tcPr>
          <w:p w14:paraId="5A1544BC" w14:textId="1CCF9014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</w:t>
            </w:r>
          </w:p>
        </w:tc>
        <w:tc>
          <w:tcPr>
            <w:tcW w:w="704" w:type="dxa"/>
            <w:shd w:val="clear" w:color="auto" w:fill="auto"/>
          </w:tcPr>
          <w:p w14:paraId="7CFAC43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B47B0E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1E4FB1C2" w14:textId="77777777" w:rsidTr="6E7CB13E">
        <w:tc>
          <w:tcPr>
            <w:tcW w:w="8943" w:type="dxa"/>
            <w:shd w:val="clear" w:color="auto" w:fill="auto"/>
          </w:tcPr>
          <w:p w14:paraId="74986186" w14:textId="13DB3ECE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Purifiers room</w:t>
            </w:r>
          </w:p>
        </w:tc>
        <w:tc>
          <w:tcPr>
            <w:tcW w:w="704" w:type="dxa"/>
            <w:shd w:val="clear" w:color="auto" w:fill="auto"/>
          </w:tcPr>
          <w:p w14:paraId="14E256F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A2F940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4C7F4BA" w14:textId="77777777" w:rsidTr="6E7CB13E">
        <w:tc>
          <w:tcPr>
            <w:tcW w:w="8943" w:type="dxa"/>
            <w:shd w:val="clear" w:color="auto" w:fill="auto"/>
          </w:tcPr>
          <w:p w14:paraId="72631CB1" w14:textId="2A7684B9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Auxiliary Engine and Generators</w:t>
            </w:r>
          </w:p>
        </w:tc>
        <w:tc>
          <w:tcPr>
            <w:tcW w:w="704" w:type="dxa"/>
            <w:shd w:val="clear" w:color="auto" w:fill="auto"/>
          </w:tcPr>
          <w:p w14:paraId="5F509B8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6A583D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ADFD76C" w14:textId="77777777" w:rsidTr="6E7CB13E">
        <w:tc>
          <w:tcPr>
            <w:tcW w:w="8943" w:type="dxa"/>
            <w:shd w:val="clear" w:color="auto" w:fill="auto"/>
          </w:tcPr>
          <w:p w14:paraId="760451DE" w14:textId="4F9B9A7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I.G. Fans</w:t>
            </w:r>
          </w:p>
        </w:tc>
        <w:tc>
          <w:tcPr>
            <w:tcW w:w="704" w:type="dxa"/>
            <w:shd w:val="clear" w:color="auto" w:fill="auto"/>
          </w:tcPr>
          <w:p w14:paraId="1EC5AAB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033B62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D7A81B3" w14:textId="77777777" w:rsidTr="6E7CB13E">
        <w:tc>
          <w:tcPr>
            <w:tcW w:w="8943" w:type="dxa"/>
            <w:shd w:val="clear" w:color="auto" w:fill="auto"/>
          </w:tcPr>
          <w:p w14:paraId="78584198" w14:textId="705CF375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Central Coolers</w:t>
            </w:r>
          </w:p>
        </w:tc>
        <w:tc>
          <w:tcPr>
            <w:tcW w:w="704" w:type="dxa"/>
            <w:shd w:val="clear" w:color="auto" w:fill="auto"/>
          </w:tcPr>
          <w:p w14:paraId="6CD94BB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39BFA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108FE19" w14:textId="77777777" w:rsidTr="6E7CB13E">
        <w:tc>
          <w:tcPr>
            <w:tcW w:w="8943" w:type="dxa"/>
            <w:shd w:val="clear" w:color="auto" w:fill="auto"/>
          </w:tcPr>
          <w:p w14:paraId="4FCE788F" w14:textId="22F682BF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 Air Coolers</w:t>
            </w:r>
          </w:p>
        </w:tc>
        <w:tc>
          <w:tcPr>
            <w:tcW w:w="704" w:type="dxa"/>
            <w:shd w:val="clear" w:color="auto" w:fill="auto"/>
          </w:tcPr>
          <w:p w14:paraId="3EF3D93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BE0257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6447F561" w14:textId="77777777" w:rsidTr="6E7CB13E">
        <w:tc>
          <w:tcPr>
            <w:tcW w:w="8943" w:type="dxa"/>
            <w:shd w:val="clear" w:color="auto" w:fill="auto"/>
          </w:tcPr>
          <w:p w14:paraId="6108D8B3" w14:textId="0E49C4C6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Painting &amp; Cleaning Engine room and tanks</w:t>
            </w:r>
          </w:p>
        </w:tc>
        <w:tc>
          <w:tcPr>
            <w:tcW w:w="704" w:type="dxa"/>
            <w:shd w:val="clear" w:color="auto" w:fill="auto"/>
          </w:tcPr>
          <w:p w14:paraId="2B6E4024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9F7B3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D87F442" w14:textId="77777777" w:rsidTr="00197A06">
        <w:tc>
          <w:tcPr>
            <w:tcW w:w="8943" w:type="dxa"/>
            <w:shd w:val="clear" w:color="auto" w:fill="auto"/>
          </w:tcPr>
          <w:p w14:paraId="59C10CEF" w14:textId="2FC0915B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Assisting on transferring and sounding fuel / oil / sludge</w:t>
            </w:r>
          </w:p>
        </w:tc>
        <w:tc>
          <w:tcPr>
            <w:tcW w:w="704" w:type="dxa"/>
            <w:shd w:val="clear" w:color="auto" w:fill="auto"/>
          </w:tcPr>
          <w:p w14:paraId="5E1A15A6" w14:textId="099522EF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79D6DBE" w14:textId="3969DA41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04B00274" w14:textId="77777777" w:rsidTr="6E7CB13E">
        <w:tc>
          <w:tcPr>
            <w:tcW w:w="8943" w:type="dxa"/>
            <w:shd w:val="clear" w:color="auto" w:fill="auto"/>
          </w:tcPr>
          <w:p w14:paraId="53B24079" w14:textId="2CAB9A3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Assisting over hauling pumps, valves, and others.</w:t>
            </w:r>
          </w:p>
        </w:tc>
        <w:tc>
          <w:tcPr>
            <w:tcW w:w="704" w:type="dxa"/>
            <w:shd w:val="clear" w:color="auto" w:fill="auto"/>
          </w:tcPr>
          <w:p w14:paraId="78603A2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EA395A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B04FBA4" w14:textId="77777777" w:rsidTr="6E7CB13E">
        <w:tc>
          <w:tcPr>
            <w:tcW w:w="8943" w:type="dxa"/>
            <w:shd w:val="clear" w:color="auto" w:fill="auto"/>
          </w:tcPr>
          <w:p w14:paraId="6F5AE21F" w14:textId="5A6658A2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Engine inventory and storing</w:t>
            </w:r>
          </w:p>
        </w:tc>
        <w:tc>
          <w:tcPr>
            <w:tcW w:w="704" w:type="dxa"/>
            <w:shd w:val="clear" w:color="auto" w:fill="auto"/>
          </w:tcPr>
          <w:p w14:paraId="0CA1B22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3B610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400D205" w14:textId="77777777" w:rsidTr="6E7CB13E">
        <w:tc>
          <w:tcPr>
            <w:tcW w:w="8943" w:type="dxa"/>
            <w:shd w:val="clear" w:color="auto" w:fill="auto"/>
          </w:tcPr>
          <w:p w14:paraId="793696B8" w14:textId="2F68C56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704" w:type="dxa"/>
            <w:shd w:val="clear" w:color="auto" w:fill="auto"/>
          </w:tcPr>
          <w:p w14:paraId="3E41105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11DEC5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65536D7" w14:textId="77777777" w:rsidTr="6E7CB13E">
        <w:tc>
          <w:tcPr>
            <w:tcW w:w="8943" w:type="dxa"/>
            <w:shd w:val="clear" w:color="auto" w:fill="auto"/>
          </w:tcPr>
          <w:p w14:paraId="3E85F2CB" w14:textId="555D11C4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Taking all reading on main engine and generators, and auxiliary equipment</w:t>
            </w:r>
          </w:p>
        </w:tc>
        <w:tc>
          <w:tcPr>
            <w:tcW w:w="704" w:type="dxa"/>
            <w:shd w:val="clear" w:color="auto" w:fill="auto"/>
          </w:tcPr>
          <w:p w14:paraId="33C01B9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EEE1B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923C50F" w14:textId="77777777" w:rsidTr="6E7CB13E">
        <w:tc>
          <w:tcPr>
            <w:tcW w:w="8943" w:type="dxa"/>
            <w:shd w:val="clear" w:color="auto" w:fill="auto"/>
          </w:tcPr>
          <w:p w14:paraId="4E25B38A" w14:textId="2AF5C917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Always followed all working routines and procedures associated with entering and working in confined spaces, and donning hard helmets, safety belts and other PPE.</w:t>
            </w:r>
          </w:p>
        </w:tc>
        <w:tc>
          <w:tcPr>
            <w:tcW w:w="704" w:type="dxa"/>
            <w:shd w:val="clear" w:color="auto" w:fill="auto"/>
          </w:tcPr>
          <w:p w14:paraId="1765A26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11336A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2497662" w14:textId="77777777" w:rsidTr="00B4306F">
        <w:tc>
          <w:tcPr>
            <w:tcW w:w="8943" w:type="dxa"/>
            <w:shd w:val="clear" w:color="auto" w:fill="8EAADB" w:themeFill="accent1" w:themeFillTint="99"/>
          </w:tcPr>
          <w:p w14:paraId="7C4BB2FA" w14:textId="7E57EE7E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7F1E1B8D" w14:textId="6A4FB3FE" w:rsidR="006A7B66" w:rsidRPr="00A87C21" w:rsidRDefault="00B4306F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4113DE71" w14:textId="6CA1422E" w:rsidR="006A7B66" w:rsidRPr="00A87C21" w:rsidRDefault="00B4306F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7F39B3BC" w14:textId="77777777" w:rsidTr="6E7CB13E">
        <w:tc>
          <w:tcPr>
            <w:tcW w:w="8943" w:type="dxa"/>
            <w:shd w:val="clear" w:color="auto" w:fill="auto"/>
          </w:tcPr>
          <w:p w14:paraId="474F6591" w14:textId="624B93CA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4BF84EF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FF9DA5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0DE47962" w14:textId="77777777" w:rsidTr="6E7CB13E">
        <w:tc>
          <w:tcPr>
            <w:tcW w:w="8943" w:type="dxa"/>
            <w:shd w:val="clear" w:color="auto" w:fill="auto"/>
          </w:tcPr>
          <w:p w14:paraId="63B130BA" w14:textId="0695E61D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1FA72C1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53EE29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168FB944" w14:textId="77777777" w:rsidTr="6E7CB13E">
        <w:tc>
          <w:tcPr>
            <w:tcW w:w="8943" w:type="dxa"/>
            <w:shd w:val="clear" w:color="auto" w:fill="auto"/>
          </w:tcPr>
          <w:p w14:paraId="11115A07" w14:textId="6B12B967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61B7859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88C39B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74958CCE" w14:textId="77777777" w:rsidTr="6E7CB13E">
        <w:tc>
          <w:tcPr>
            <w:tcW w:w="8943" w:type="dxa"/>
            <w:shd w:val="clear" w:color="auto" w:fill="auto"/>
          </w:tcPr>
          <w:p w14:paraId="1D88CF75" w14:textId="124EE20F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248B8E9A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8EA6E48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614123AB" w14:textId="77777777" w:rsidTr="6E7CB13E">
        <w:tc>
          <w:tcPr>
            <w:tcW w:w="8943" w:type="dxa"/>
            <w:shd w:val="clear" w:color="auto" w:fill="auto"/>
          </w:tcPr>
          <w:p w14:paraId="74C563B7" w14:textId="774321C1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</w:t>
            </w: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538F6AF3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006D5B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375F633E" w14:textId="77777777" w:rsidTr="6E7CB13E">
        <w:tc>
          <w:tcPr>
            <w:tcW w:w="8943" w:type="dxa"/>
            <w:shd w:val="clear" w:color="auto" w:fill="auto"/>
          </w:tcPr>
          <w:p w14:paraId="3699C352" w14:textId="6572CDD1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704" w:type="dxa"/>
            <w:shd w:val="clear" w:color="auto" w:fill="auto"/>
          </w:tcPr>
          <w:p w14:paraId="43E6E14D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B5E2FE0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27769E5D" w14:textId="77777777" w:rsidTr="6E7CB13E">
        <w:tc>
          <w:tcPr>
            <w:tcW w:w="8943" w:type="dxa"/>
            <w:shd w:val="clear" w:color="auto" w:fill="auto"/>
          </w:tcPr>
          <w:p w14:paraId="79439DC2" w14:textId="004EA990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32081BAE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C1AB3F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2C066E9E" w14:textId="77777777" w:rsidTr="6E7CB13E">
        <w:tc>
          <w:tcPr>
            <w:tcW w:w="8943" w:type="dxa"/>
            <w:shd w:val="clear" w:color="auto" w:fill="auto"/>
          </w:tcPr>
          <w:p w14:paraId="7D7FFF8C" w14:textId="64CBBC99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my other colleagues.</w:t>
            </w:r>
          </w:p>
        </w:tc>
        <w:tc>
          <w:tcPr>
            <w:tcW w:w="704" w:type="dxa"/>
            <w:shd w:val="clear" w:color="auto" w:fill="auto"/>
          </w:tcPr>
          <w:p w14:paraId="327B9393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9D92FAA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1D2D15BB" w14:textId="77777777" w:rsidTr="6E7CB13E">
        <w:tc>
          <w:tcPr>
            <w:tcW w:w="8943" w:type="dxa"/>
            <w:shd w:val="clear" w:color="auto" w:fill="auto"/>
          </w:tcPr>
          <w:p w14:paraId="61AFA517" w14:textId="770F17C4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Have you ever been nominated employee of the month?</w:t>
            </w:r>
          </w:p>
        </w:tc>
        <w:tc>
          <w:tcPr>
            <w:tcW w:w="704" w:type="dxa"/>
            <w:shd w:val="clear" w:color="auto" w:fill="auto"/>
          </w:tcPr>
          <w:p w14:paraId="2A5D43A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F8ADB6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25180" w14:textId="77777777" w:rsidR="00603938" w:rsidRDefault="00603938">
      <w:r>
        <w:separator/>
      </w:r>
    </w:p>
  </w:endnote>
  <w:endnote w:type="continuationSeparator" w:id="0">
    <w:p w14:paraId="4AAA0219" w14:textId="77777777" w:rsidR="00603938" w:rsidRDefault="00603938">
      <w:r>
        <w:continuationSeparator/>
      </w:r>
    </w:p>
  </w:endnote>
  <w:endnote w:type="continuationNotice" w:id="1">
    <w:p w14:paraId="06BA450D" w14:textId="77777777" w:rsidR="00603938" w:rsidRDefault="006039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E604" w14:textId="77777777" w:rsidR="00BD15EF" w:rsidRDefault="00BD1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670B" w14:textId="1E35863E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419"/>
      </w:rPr>
    </w:pPr>
    <w:r w:rsidRPr="00BD15EF">
      <w:rPr>
        <w:lang w:val="es-419"/>
      </w:rPr>
      <w:t>Código: F-PMSSA-01-</w:t>
    </w:r>
    <w:r w:rsidR="00804C79">
      <w:rPr>
        <w:lang w:val="es-419"/>
      </w:rPr>
      <w:t>G</w:t>
    </w:r>
  </w:p>
  <w:p w14:paraId="200D00A4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419"/>
      </w:rPr>
    </w:pPr>
    <w:r w:rsidRPr="00BD15EF">
      <w:rPr>
        <w:lang w:val="es-419"/>
      </w:rPr>
      <w:t>Revisión: 02</w:t>
    </w:r>
  </w:p>
  <w:p w14:paraId="2DDE5FEE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419"/>
      </w:rPr>
    </w:pPr>
    <w:r w:rsidRPr="00BD15EF">
      <w:rPr>
        <w:lang w:val="es-419"/>
      </w:rPr>
      <w:t xml:space="preserve">Fecha: </w:t>
    </w:r>
    <w:r w:rsidRPr="00BD15EF">
      <w:rPr>
        <w:lang w:val="es-PA"/>
      </w:rPr>
      <w:t>07</w:t>
    </w:r>
    <w:r w:rsidRPr="00BD15EF">
      <w:rPr>
        <w:lang w:val="es-419"/>
      </w:rPr>
      <w:t xml:space="preserve"> de noviembre de 2024</w:t>
    </w:r>
  </w:p>
  <w:p w14:paraId="47130AD2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  <w:r w:rsidRPr="00BD15EF">
      <w:rPr>
        <w:lang w:val="es-ES"/>
      </w:rPr>
      <w:t xml:space="preserve">Página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PAGE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1</w:t>
    </w:r>
    <w:r w:rsidRPr="00BD15EF">
      <w:rPr>
        <w:b/>
        <w:bCs/>
      </w:rPr>
      <w:fldChar w:fldCharType="end"/>
    </w:r>
    <w:r w:rsidRPr="00BD15EF">
      <w:rPr>
        <w:lang w:val="es-ES"/>
      </w:rPr>
      <w:t xml:space="preserve"> de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NUMPAGES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3</w:t>
    </w:r>
    <w:r w:rsidRPr="00BD15EF">
      <w:rPr>
        <w:b/>
        <w:bCs/>
      </w:rPr>
      <w:fldChar w:fldCharType="end"/>
    </w:r>
  </w:p>
  <w:p w14:paraId="40930091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2ACF7C2C" w:rsidR="009A4038" w:rsidRPr="00BD15EF" w:rsidRDefault="009A4038" w:rsidP="00BD15EF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B7861" w14:textId="55B6A1B3" w:rsidR="00BD15EF" w:rsidRPr="00BD15EF" w:rsidRDefault="00BD15EF" w:rsidP="00BD15EF">
    <w:pPr>
      <w:pStyle w:val="Footer"/>
      <w:jc w:val="right"/>
      <w:rPr>
        <w:lang w:val="es-419"/>
      </w:rPr>
    </w:pPr>
    <w:r w:rsidRPr="00BD15EF">
      <w:rPr>
        <w:lang w:val="es-419"/>
      </w:rPr>
      <w:t>Código: F-PMSSA-01-</w:t>
    </w:r>
    <w:r w:rsidR="00804C79">
      <w:rPr>
        <w:lang w:val="es-419"/>
      </w:rPr>
      <w:t>G</w:t>
    </w:r>
  </w:p>
  <w:p w14:paraId="0126099E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419"/>
      </w:rPr>
    </w:pPr>
    <w:r w:rsidRPr="00BD15EF">
      <w:rPr>
        <w:lang w:val="es-419"/>
      </w:rPr>
      <w:t>Revisión: 02</w:t>
    </w:r>
  </w:p>
  <w:p w14:paraId="2B4BA6DA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419"/>
      </w:rPr>
    </w:pPr>
    <w:r w:rsidRPr="00BD15EF">
      <w:rPr>
        <w:lang w:val="es-419"/>
      </w:rPr>
      <w:t xml:space="preserve">Fecha: </w:t>
    </w:r>
    <w:r w:rsidRPr="00BD15EF">
      <w:rPr>
        <w:lang w:val="es-PA"/>
      </w:rPr>
      <w:t>07</w:t>
    </w:r>
    <w:r w:rsidRPr="00BD15EF">
      <w:rPr>
        <w:lang w:val="es-419"/>
      </w:rPr>
      <w:t xml:space="preserve"> de noviembre de 2024</w:t>
    </w:r>
  </w:p>
  <w:p w14:paraId="104CB25F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  <w:r w:rsidRPr="00BD15EF">
      <w:rPr>
        <w:lang w:val="es-ES"/>
      </w:rPr>
      <w:t xml:space="preserve">Página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PAGE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1</w:t>
    </w:r>
    <w:r w:rsidRPr="00BD15EF">
      <w:rPr>
        <w:b/>
        <w:bCs/>
      </w:rPr>
      <w:fldChar w:fldCharType="end"/>
    </w:r>
    <w:r w:rsidRPr="00BD15EF">
      <w:rPr>
        <w:lang w:val="es-ES"/>
      </w:rPr>
      <w:t xml:space="preserve"> de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NUMPAGES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3</w:t>
    </w:r>
    <w:r w:rsidRPr="00BD15EF">
      <w:rPr>
        <w:b/>
        <w:bCs/>
      </w:rPr>
      <w:fldChar w:fldCharType="end"/>
    </w:r>
  </w:p>
  <w:p w14:paraId="696395D4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</w:p>
  <w:p w14:paraId="1C2434A9" w14:textId="2C77C7C3" w:rsidR="000D7E5B" w:rsidRPr="00121E8D" w:rsidRDefault="000D7E5B" w:rsidP="00BD15EF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041A4" w14:textId="77777777" w:rsidR="00603938" w:rsidRDefault="00603938">
      <w:r>
        <w:separator/>
      </w:r>
    </w:p>
  </w:footnote>
  <w:footnote w:type="continuationSeparator" w:id="0">
    <w:p w14:paraId="76555D80" w14:textId="77777777" w:rsidR="00603938" w:rsidRDefault="00603938">
      <w:r>
        <w:continuationSeparator/>
      </w:r>
    </w:p>
  </w:footnote>
  <w:footnote w:type="continuationNotice" w:id="1">
    <w:p w14:paraId="0F8C386F" w14:textId="77777777" w:rsidR="00603938" w:rsidRDefault="006039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1552A" w14:textId="77777777" w:rsidR="00BD15EF" w:rsidRDefault="00BD1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1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0F4B3E"/>
    <w:rsid w:val="00111F2A"/>
    <w:rsid w:val="00121E8D"/>
    <w:rsid w:val="00123764"/>
    <w:rsid w:val="00124271"/>
    <w:rsid w:val="00146ADE"/>
    <w:rsid w:val="00155562"/>
    <w:rsid w:val="001608FA"/>
    <w:rsid w:val="00160AB5"/>
    <w:rsid w:val="00161C10"/>
    <w:rsid w:val="0016481C"/>
    <w:rsid w:val="00165F23"/>
    <w:rsid w:val="0016740C"/>
    <w:rsid w:val="00171269"/>
    <w:rsid w:val="00192924"/>
    <w:rsid w:val="001B6ACB"/>
    <w:rsid w:val="001B6DE1"/>
    <w:rsid w:val="001B739A"/>
    <w:rsid w:val="001C2A59"/>
    <w:rsid w:val="001D0E86"/>
    <w:rsid w:val="001D2D92"/>
    <w:rsid w:val="001E1599"/>
    <w:rsid w:val="001E411E"/>
    <w:rsid w:val="00220730"/>
    <w:rsid w:val="0023525A"/>
    <w:rsid w:val="002433B1"/>
    <w:rsid w:val="00247F03"/>
    <w:rsid w:val="00264C71"/>
    <w:rsid w:val="002741F4"/>
    <w:rsid w:val="002834A0"/>
    <w:rsid w:val="00286C15"/>
    <w:rsid w:val="002C6CEC"/>
    <w:rsid w:val="002D24DE"/>
    <w:rsid w:val="002D3A44"/>
    <w:rsid w:val="002D48C5"/>
    <w:rsid w:val="0030555F"/>
    <w:rsid w:val="00313D37"/>
    <w:rsid w:val="00324ECD"/>
    <w:rsid w:val="00335D6F"/>
    <w:rsid w:val="003424F4"/>
    <w:rsid w:val="00356806"/>
    <w:rsid w:val="00367300"/>
    <w:rsid w:val="00382AD7"/>
    <w:rsid w:val="003862ED"/>
    <w:rsid w:val="003963BA"/>
    <w:rsid w:val="003A028E"/>
    <w:rsid w:val="003B17E4"/>
    <w:rsid w:val="003B3894"/>
    <w:rsid w:val="003B539B"/>
    <w:rsid w:val="003B715E"/>
    <w:rsid w:val="00414048"/>
    <w:rsid w:val="004275EC"/>
    <w:rsid w:val="004415B1"/>
    <w:rsid w:val="00452EDE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5F7C27"/>
    <w:rsid w:val="00603938"/>
    <w:rsid w:val="006114A2"/>
    <w:rsid w:val="006252DD"/>
    <w:rsid w:val="00636459"/>
    <w:rsid w:val="006549BC"/>
    <w:rsid w:val="00654B39"/>
    <w:rsid w:val="00655B0E"/>
    <w:rsid w:val="00661F0C"/>
    <w:rsid w:val="00674F55"/>
    <w:rsid w:val="0068111A"/>
    <w:rsid w:val="0068252B"/>
    <w:rsid w:val="006835D7"/>
    <w:rsid w:val="006946BC"/>
    <w:rsid w:val="006A063A"/>
    <w:rsid w:val="006A7359"/>
    <w:rsid w:val="006A7B66"/>
    <w:rsid w:val="006F7FB0"/>
    <w:rsid w:val="00702B4B"/>
    <w:rsid w:val="007211AE"/>
    <w:rsid w:val="00722D88"/>
    <w:rsid w:val="007364C4"/>
    <w:rsid w:val="00753D7F"/>
    <w:rsid w:val="0077736F"/>
    <w:rsid w:val="0079070A"/>
    <w:rsid w:val="0079622D"/>
    <w:rsid w:val="007C40D1"/>
    <w:rsid w:val="007D270C"/>
    <w:rsid w:val="007D6339"/>
    <w:rsid w:val="007F07E5"/>
    <w:rsid w:val="007F4551"/>
    <w:rsid w:val="0080495A"/>
    <w:rsid w:val="00804C79"/>
    <w:rsid w:val="0081033C"/>
    <w:rsid w:val="00826296"/>
    <w:rsid w:val="00850140"/>
    <w:rsid w:val="00853A71"/>
    <w:rsid w:val="008644FF"/>
    <w:rsid w:val="00877BF2"/>
    <w:rsid w:val="00887590"/>
    <w:rsid w:val="00887872"/>
    <w:rsid w:val="008B4524"/>
    <w:rsid w:val="008B52AE"/>
    <w:rsid w:val="008C02D8"/>
    <w:rsid w:val="008C3870"/>
    <w:rsid w:val="00910DCE"/>
    <w:rsid w:val="00924542"/>
    <w:rsid w:val="009339A6"/>
    <w:rsid w:val="0093509D"/>
    <w:rsid w:val="00935826"/>
    <w:rsid w:val="009A4038"/>
    <w:rsid w:val="009B1AA0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50A89"/>
    <w:rsid w:val="00A66831"/>
    <w:rsid w:val="00A80EC3"/>
    <w:rsid w:val="00A859BD"/>
    <w:rsid w:val="00A87C21"/>
    <w:rsid w:val="00AD79B4"/>
    <w:rsid w:val="00AF248F"/>
    <w:rsid w:val="00B03A4B"/>
    <w:rsid w:val="00B1658C"/>
    <w:rsid w:val="00B21F96"/>
    <w:rsid w:val="00B34924"/>
    <w:rsid w:val="00B4306F"/>
    <w:rsid w:val="00B54453"/>
    <w:rsid w:val="00B54FF0"/>
    <w:rsid w:val="00B6189C"/>
    <w:rsid w:val="00B64D5F"/>
    <w:rsid w:val="00B866AB"/>
    <w:rsid w:val="00B907A5"/>
    <w:rsid w:val="00B90AE3"/>
    <w:rsid w:val="00B95E70"/>
    <w:rsid w:val="00BA465F"/>
    <w:rsid w:val="00BB1C6E"/>
    <w:rsid w:val="00BB1C6F"/>
    <w:rsid w:val="00BB237C"/>
    <w:rsid w:val="00BC10C5"/>
    <w:rsid w:val="00BD15EF"/>
    <w:rsid w:val="00BF3FEB"/>
    <w:rsid w:val="00C013D2"/>
    <w:rsid w:val="00C11686"/>
    <w:rsid w:val="00C144A8"/>
    <w:rsid w:val="00C24944"/>
    <w:rsid w:val="00C42FFC"/>
    <w:rsid w:val="00C5096D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E16579"/>
    <w:rsid w:val="00E209AD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0FC6A27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34</TotalTime>
  <Pages>4</Pages>
  <Words>767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21</cp:revision>
  <cp:lastPrinted>2024-11-08T14:30:00Z</cp:lastPrinted>
  <dcterms:created xsi:type="dcterms:W3CDTF">2024-11-08T14:09:00Z</dcterms:created>
  <dcterms:modified xsi:type="dcterms:W3CDTF">2024-11-08T17:47:00Z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