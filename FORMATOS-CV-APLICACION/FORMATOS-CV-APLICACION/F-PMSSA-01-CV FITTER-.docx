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D6F5" w14:textId="570CD4C2" w:rsidR="00053608" w:rsidRPr="00053608" w:rsidRDefault="002D5A5F" w:rsidP="005B618A">
      <w:pPr>
        <w:pStyle w:val="YourName"/>
        <w:spacing w:before="0" w:line="240" w:lineRule="auto"/>
        <w:ind w:left="720" w:firstLine="720"/>
        <w:jc w:val="both"/>
        <w:rPr>
          <w:rFonts w:ascii="Cambria" w:hAnsi="Cambria"/>
          <w:b w:val="0"/>
        </w:rPr>
      </w:pPr>
      <w:bookmarkStart w:id="0" w:name="_Hlk158128766"/>
      <w:r>
        <w:rPr>
          <w:noProof/>
        </w:rPr>
        <w:pict w14:anchorId="1E30620D">
          <v:shapetype id="_x0000_t202" coordsize="21600,21600" o:spt="202" path="m,l,21600r21600,l21600,xe">
            <v:stroke joinstyle="miter"/>
            <v:path gradientshapeok="t" o:connecttype="rect"/>
          </v:shapetype>
          <v:shape id="_x0000_s2075" type="#_x0000_t202" style="position:absolute;left:0;text-align:left;margin-left:1pt;margin-top:62.7pt;width:91.45pt;height:97.85pt;z-index:2;mso-width-relative:margin;mso-height-relative:margin">
            <v:textbox style="mso-next-textbox:#_x0000_s2075">
              <w:txbxContent>
                <w:p w14:paraId="322B4B7E" w14:textId="77777777" w:rsidR="002D5A5F" w:rsidRPr="00E63796" w:rsidRDefault="002D5A5F" w:rsidP="002D5A5F">
                  <w:pPr>
                    <w:jc w:val="center"/>
                    <w:rPr>
                      <w:rFonts w:ascii="Calibri" w:hAnsi="Calibri" w:cs="Arial"/>
                    </w:rPr>
                  </w:pPr>
                  <w:r w:rsidRPr="00E63796">
                    <w:rPr>
                      <w:rFonts w:ascii="Calibri" w:hAnsi="Calibri" w:cs="Arial"/>
                    </w:rPr>
                    <w:t>PHOTO IN COLOR AND</w:t>
                  </w:r>
                  <w:r>
                    <w:rPr>
                      <w:rFonts w:ascii="Calibri" w:hAnsi="Calibri" w:cs="Arial"/>
                    </w:rPr>
                    <w:t xml:space="preserve"> IN</w:t>
                  </w:r>
                  <w:r w:rsidRPr="00E63796">
                    <w:rPr>
                      <w:rFonts w:ascii="Calibri" w:hAnsi="Calibri" w:cs="Arial"/>
                    </w:rPr>
                    <w:t xml:space="preserve"> PROFESSIONAL DRESS.</w:t>
                  </w:r>
                </w:p>
                <w:p w14:paraId="41FBEFD3" w14:textId="77777777" w:rsidR="002D5A5F" w:rsidRPr="00E63796" w:rsidRDefault="002D5A5F" w:rsidP="002D5A5F">
                  <w:pPr>
                    <w:jc w:val="center"/>
                    <w:rPr>
                      <w:rFonts w:ascii="Calibri" w:hAnsi="Calibri" w:cs="Arial"/>
                    </w:rPr>
                  </w:pPr>
                  <w:r w:rsidRPr="00E63796">
                    <w:rPr>
                      <w:rFonts w:ascii="Calibri" w:hAnsi="Calibri" w:cs="Arial"/>
                    </w:rPr>
                    <w:t>NO CASUAL PHOTOS.</w:t>
                  </w:r>
                </w:p>
              </w:txbxContent>
            </v:textbox>
            <w10:wrap type="topAndBottom"/>
          </v:shape>
        </w:pict>
      </w:r>
      <w:r w:rsidR="00000000">
        <w:rPr>
          <w:noProof/>
        </w:rPr>
        <w:pict w14:anchorId="6A86C4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2" type="#_x0000_t75" style="position:absolute;left:0;text-align:left;margin-left:376.5pt;margin-top:-36pt;width:135.75pt;height:35.8pt;z-index:1;mso-position-horizontal-relative:text;mso-position-vertical-relative:text;mso-width-relative:page;mso-height-relative:page">
            <v:imagedata r:id="rId7" o:title=""/>
          </v:shape>
        </w:pict>
      </w:r>
      <w:r w:rsidR="00443C22">
        <w:rPr>
          <w:rFonts w:ascii="Cambria" w:hAnsi="Cambria"/>
          <w:b w:val="0"/>
        </w:rPr>
        <w:t>FI</w:t>
      </w:r>
      <w:r w:rsidR="003B3894">
        <w:rPr>
          <w:rFonts w:ascii="Cambria" w:hAnsi="Cambria"/>
          <w:b w:val="0"/>
        </w:rPr>
        <w:t>SEAFARER APPLICATION FORM</w:t>
      </w:r>
    </w:p>
    <w:p w14:paraId="7C819BD8" w14:textId="1BEE040E" w:rsidR="005A6952" w:rsidRDefault="005A6952" w:rsidP="00680C07">
      <w:pPr>
        <w:pStyle w:val="YourName"/>
        <w:spacing w:before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POSITION APPLYING FOR RANK: </w:t>
      </w:r>
      <w:r w:rsidR="0039545C">
        <w:rPr>
          <w:rFonts w:ascii="Cambria" w:hAnsi="Cambria"/>
          <w:sz w:val="24"/>
          <w:szCs w:val="24"/>
          <w:u w:val="single"/>
        </w:rPr>
        <w:t>FITTER</w:t>
      </w:r>
    </w:p>
    <w:tbl>
      <w:tblPr>
        <w:tblpPr w:leftFromText="180" w:rightFromText="180" w:vertAnchor="text" w:horzAnchor="page" w:tblpX="3853" w:tblpY="430"/>
        <w:tblW w:w="7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777"/>
        <w:gridCol w:w="1041"/>
        <w:gridCol w:w="654"/>
        <w:gridCol w:w="1854"/>
      </w:tblGrid>
      <w:tr w:rsidR="001E4A77" w:rsidRPr="00BB237C" w14:paraId="5179B3E4" w14:textId="77777777">
        <w:trPr>
          <w:trHeight w:val="370"/>
        </w:trPr>
        <w:tc>
          <w:tcPr>
            <w:tcW w:w="2093" w:type="dxa"/>
            <w:shd w:val="clear" w:color="auto" w:fill="D9E2F3"/>
          </w:tcPr>
          <w:p w14:paraId="128C3290" w14:textId="77777777" w:rsidR="005A6952" w:rsidRPr="00BB237C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2818" w:type="dxa"/>
            <w:gridSpan w:val="2"/>
            <w:shd w:val="clear" w:color="auto" w:fill="auto"/>
          </w:tcPr>
          <w:p w14:paraId="277C673A" w14:textId="45FF8E4D" w:rsidR="005A6952" w:rsidRPr="00BB237C" w:rsidRDefault="005A6952" w:rsidP="00680C07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508" w:type="dxa"/>
            <w:gridSpan w:val="2"/>
            <w:shd w:val="clear" w:color="auto" w:fill="auto"/>
          </w:tcPr>
          <w:p w14:paraId="6A90D64A" w14:textId="2433BDE0" w:rsidR="005A6952" w:rsidRPr="00BB237C" w:rsidRDefault="005A6952" w:rsidP="00680C07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E4A77" w:rsidRPr="00BB237C" w14:paraId="6EF26F31" w14:textId="77777777">
        <w:trPr>
          <w:trHeight w:val="350"/>
        </w:trPr>
        <w:tc>
          <w:tcPr>
            <w:tcW w:w="2093" w:type="dxa"/>
            <w:shd w:val="clear" w:color="auto" w:fill="D9E2F3"/>
          </w:tcPr>
          <w:p w14:paraId="44F717F5" w14:textId="77777777" w:rsidR="005A6952" w:rsidRPr="00BB237C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SURNAMES</w:t>
            </w:r>
          </w:p>
        </w:tc>
        <w:tc>
          <w:tcPr>
            <w:tcW w:w="2818" w:type="dxa"/>
            <w:gridSpan w:val="2"/>
            <w:shd w:val="clear" w:color="auto" w:fill="auto"/>
          </w:tcPr>
          <w:p w14:paraId="565EDB95" w14:textId="7802F311" w:rsidR="005A6952" w:rsidRPr="00BB237C" w:rsidRDefault="005A6952" w:rsidP="00680C07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508" w:type="dxa"/>
            <w:gridSpan w:val="2"/>
            <w:shd w:val="clear" w:color="auto" w:fill="auto"/>
          </w:tcPr>
          <w:p w14:paraId="101ACB35" w14:textId="70080706" w:rsidR="005A6952" w:rsidRPr="00BB237C" w:rsidRDefault="005A6952" w:rsidP="00680C07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E4A77" w:rsidRPr="00BB237C" w14:paraId="7B9F18B6" w14:textId="77777777">
        <w:trPr>
          <w:trHeight w:val="370"/>
        </w:trPr>
        <w:tc>
          <w:tcPr>
            <w:tcW w:w="2093" w:type="dxa"/>
            <w:shd w:val="clear" w:color="auto" w:fill="D9E2F3"/>
          </w:tcPr>
          <w:p w14:paraId="65A09AD1" w14:textId="77777777" w:rsidR="005A6952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BB237C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DATE OF BIRTH</w:t>
            </w:r>
          </w:p>
          <w:p w14:paraId="5D60330B" w14:textId="77777777" w:rsidR="005A6952" w:rsidRPr="00BB237C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(YYYY-MM-DD)</w:t>
            </w:r>
          </w:p>
        </w:tc>
        <w:tc>
          <w:tcPr>
            <w:tcW w:w="5326" w:type="dxa"/>
            <w:gridSpan w:val="4"/>
            <w:shd w:val="clear" w:color="auto" w:fill="auto"/>
            <w:vAlign w:val="center"/>
          </w:tcPr>
          <w:p w14:paraId="4E931525" w14:textId="7F026A69" w:rsidR="005A6952" w:rsidRPr="00BB237C" w:rsidRDefault="005A6952" w:rsidP="0052143C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E4A77" w:rsidRPr="00BB237C" w14:paraId="35DDACE3" w14:textId="77777777">
        <w:trPr>
          <w:trHeight w:val="370"/>
        </w:trPr>
        <w:tc>
          <w:tcPr>
            <w:tcW w:w="2093" w:type="dxa"/>
            <w:tcBorders>
              <w:bottom w:val="single" w:sz="4" w:space="0" w:color="auto"/>
            </w:tcBorders>
            <w:shd w:val="clear" w:color="auto" w:fill="D9E2F3"/>
          </w:tcPr>
          <w:p w14:paraId="2183EA04" w14:textId="36B58EEE" w:rsidR="005A6952" w:rsidRPr="00BB237C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NA</w:t>
            </w:r>
            <w:r w:rsidR="00E05A47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T</w:t>
            </w: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 xml:space="preserve">IONALITY </w:t>
            </w:r>
          </w:p>
        </w:tc>
        <w:tc>
          <w:tcPr>
            <w:tcW w:w="532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B56482" w14:textId="1AB93A74" w:rsidR="005A6952" w:rsidRPr="00BB237C" w:rsidRDefault="005A6952" w:rsidP="0052143C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E4A77" w:rsidRPr="00BB237C" w14:paraId="2AA749F9" w14:textId="77777777">
        <w:trPr>
          <w:trHeight w:val="370"/>
        </w:trPr>
        <w:tc>
          <w:tcPr>
            <w:tcW w:w="2093" w:type="dxa"/>
            <w:tcBorders>
              <w:top w:val="single" w:sz="4" w:space="0" w:color="auto"/>
            </w:tcBorders>
            <w:shd w:val="clear" w:color="auto" w:fill="D9E2F3"/>
          </w:tcPr>
          <w:p w14:paraId="143E5C41" w14:textId="77777777" w:rsidR="005A6952" w:rsidRPr="005A6952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SEX</w:t>
            </w:r>
          </w:p>
        </w:tc>
        <w:tc>
          <w:tcPr>
            <w:tcW w:w="1777" w:type="dxa"/>
            <w:tcBorders>
              <w:top w:val="single" w:sz="4" w:space="0" w:color="auto"/>
            </w:tcBorders>
            <w:shd w:val="clear" w:color="auto" w:fill="auto"/>
          </w:tcPr>
          <w:p w14:paraId="3765F0A5" w14:textId="4F0434CE" w:rsidR="005A6952" w:rsidRPr="00BB237C" w:rsidRDefault="005A6952" w:rsidP="00680C07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695" w:type="dxa"/>
            <w:gridSpan w:val="2"/>
            <w:tcBorders>
              <w:top w:val="single" w:sz="4" w:space="0" w:color="auto"/>
            </w:tcBorders>
            <w:shd w:val="clear" w:color="auto" w:fill="D9E2F3"/>
          </w:tcPr>
          <w:p w14:paraId="5CCDCB46" w14:textId="77777777" w:rsidR="005A6952" w:rsidRPr="005A6952" w:rsidRDefault="005A6952" w:rsidP="00680C07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CIVIL STATUS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shd w:val="clear" w:color="auto" w:fill="auto"/>
          </w:tcPr>
          <w:p w14:paraId="5DFC1465" w14:textId="6F6A934E" w:rsidR="005A6952" w:rsidRPr="00BB237C" w:rsidRDefault="005A6952" w:rsidP="00680C07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045D9317" w14:textId="4C6EF07D" w:rsidR="00C3285A" w:rsidRDefault="005A6952" w:rsidP="00C3285A">
      <w:pPr>
        <w:pStyle w:val="YourName"/>
        <w:numPr>
          <w:ilvl w:val="0"/>
          <w:numId w:val="3"/>
        </w:numPr>
        <w:spacing w:before="0" w:line="240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PERSONAL INFORMATION</w:t>
      </w:r>
    </w:p>
    <w:p w14:paraId="75A0C111" w14:textId="77777777" w:rsidR="00C3285A" w:rsidRDefault="00C3285A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7A89BC38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4959550D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tbl>
      <w:tblPr>
        <w:tblpPr w:leftFromText="180" w:rightFromText="180" w:vertAnchor="text" w:horzAnchor="margin" w:tblpY="11"/>
        <w:tblW w:w="9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8"/>
        <w:gridCol w:w="910"/>
        <w:gridCol w:w="543"/>
        <w:gridCol w:w="1392"/>
        <w:gridCol w:w="355"/>
        <w:gridCol w:w="1084"/>
        <w:gridCol w:w="1395"/>
        <w:gridCol w:w="1470"/>
        <w:gridCol w:w="1352"/>
      </w:tblGrid>
      <w:tr w:rsidR="00BF1A12" w:rsidRPr="00BB237C" w14:paraId="0E223D21" w14:textId="77777777" w:rsidTr="00BF1A12">
        <w:trPr>
          <w:trHeight w:val="363"/>
        </w:trPr>
        <w:tc>
          <w:tcPr>
            <w:tcW w:w="2288" w:type="dxa"/>
            <w:gridSpan w:val="2"/>
            <w:shd w:val="clear" w:color="auto" w:fill="D9E2F3"/>
          </w:tcPr>
          <w:p w14:paraId="05428A04" w14:textId="77777777" w:rsidR="00BF1A12" w:rsidRPr="00BB237C" w:rsidRDefault="00BF1A12" w:rsidP="00BF1A1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COMPLETE HOME ADDRESS</w:t>
            </w:r>
          </w:p>
        </w:tc>
        <w:tc>
          <w:tcPr>
            <w:tcW w:w="2290" w:type="dxa"/>
            <w:gridSpan w:val="3"/>
            <w:shd w:val="clear" w:color="auto" w:fill="auto"/>
          </w:tcPr>
          <w:p w14:paraId="64B56B8E" w14:textId="73E69572" w:rsidR="00BF1A12" w:rsidRPr="00536AF1" w:rsidRDefault="00BF1A12" w:rsidP="00BF1A12">
            <w:pPr>
              <w:rPr>
                <w:rFonts w:ascii="Calibri" w:eastAsia="Calibri" w:hAnsi="Calibri"/>
                <w:sz w:val="22"/>
                <w:szCs w:val="22"/>
                <w:lang w:val="es-PA" w:eastAsia="en-US"/>
              </w:rPr>
            </w:pPr>
          </w:p>
        </w:tc>
        <w:tc>
          <w:tcPr>
            <w:tcW w:w="2479" w:type="dxa"/>
            <w:gridSpan w:val="2"/>
            <w:shd w:val="clear" w:color="auto" w:fill="D9E2F3"/>
          </w:tcPr>
          <w:p w14:paraId="1EEC17F4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NEARLY AIRPORT</w:t>
            </w:r>
          </w:p>
        </w:tc>
        <w:tc>
          <w:tcPr>
            <w:tcW w:w="2822" w:type="dxa"/>
            <w:gridSpan w:val="2"/>
            <w:shd w:val="clear" w:color="auto" w:fill="auto"/>
          </w:tcPr>
          <w:p w14:paraId="625FBEA9" w14:textId="77777777" w:rsidR="00BF1A12" w:rsidRPr="00BB237C" w:rsidRDefault="00BF1A12" w:rsidP="00BF1A1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BB237C" w14:paraId="7EA8CEFD" w14:textId="77777777" w:rsidTr="00BF1A12">
        <w:trPr>
          <w:trHeight w:val="343"/>
        </w:trPr>
        <w:tc>
          <w:tcPr>
            <w:tcW w:w="1378" w:type="dxa"/>
            <w:shd w:val="clear" w:color="auto" w:fill="D9E2F3"/>
          </w:tcPr>
          <w:p w14:paraId="528FC566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PHONE/CELL</w:t>
            </w:r>
          </w:p>
        </w:tc>
        <w:tc>
          <w:tcPr>
            <w:tcW w:w="1453" w:type="dxa"/>
            <w:gridSpan w:val="2"/>
            <w:shd w:val="clear" w:color="auto" w:fill="auto"/>
          </w:tcPr>
          <w:p w14:paraId="7094AC8C" w14:textId="70002980" w:rsidR="00BF1A12" w:rsidRPr="00BB237C" w:rsidRDefault="00BF1A12" w:rsidP="00BF1A1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92" w:type="dxa"/>
            <w:shd w:val="clear" w:color="auto" w:fill="D9E2F3"/>
          </w:tcPr>
          <w:p w14:paraId="12AC768A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WHATSAPP</w:t>
            </w:r>
          </w:p>
        </w:tc>
        <w:tc>
          <w:tcPr>
            <w:tcW w:w="1439" w:type="dxa"/>
            <w:gridSpan w:val="2"/>
            <w:shd w:val="clear" w:color="auto" w:fill="auto"/>
          </w:tcPr>
          <w:p w14:paraId="7D4C5363" w14:textId="6211B223" w:rsidR="00BF1A12" w:rsidRPr="00BB237C" w:rsidRDefault="00BF1A12" w:rsidP="00BF1A1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95" w:type="dxa"/>
            <w:shd w:val="clear" w:color="auto" w:fill="D9E2F3"/>
          </w:tcPr>
          <w:p w14:paraId="7427F333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E-MAIL</w:t>
            </w:r>
          </w:p>
        </w:tc>
        <w:tc>
          <w:tcPr>
            <w:tcW w:w="2822" w:type="dxa"/>
            <w:gridSpan w:val="2"/>
            <w:shd w:val="clear" w:color="auto" w:fill="auto"/>
          </w:tcPr>
          <w:p w14:paraId="3BA9DDA5" w14:textId="66A21AAF" w:rsidR="00BF1A12" w:rsidRPr="00BB237C" w:rsidRDefault="00BF1A12" w:rsidP="00BF1A1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BB237C" w14:paraId="7D759395" w14:textId="77777777" w:rsidTr="00BF1A12">
        <w:trPr>
          <w:trHeight w:val="366"/>
        </w:trPr>
        <w:tc>
          <w:tcPr>
            <w:tcW w:w="1378" w:type="dxa"/>
            <w:shd w:val="clear" w:color="auto" w:fill="D9E2F3"/>
          </w:tcPr>
          <w:p w14:paraId="2D19CE20" w14:textId="77777777" w:rsidR="00BF1A12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LANGUAGES</w:t>
            </w:r>
          </w:p>
        </w:tc>
        <w:tc>
          <w:tcPr>
            <w:tcW w:w="1453" w:type="dxa"/>
            <w:gridSpan w:val="2"/>
            <w:shd w:val="clear" w:color="auto" w:fill="auto"/>
          </w:tcPr>
          <w:p w14:paraId="5205722C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SPANISH</w:t>
            </w:r>
          </w:p>
        </w:tc>
        <w:tc>
          <w:tcPr>
            <w:tcW w:w="1392" w:type="dxa"/>
            <w:shd w:val="clear" w:color="auto" w:fill="auto"/>
          </w:tcPr>
          <w:p w14:paraId="35F9E5F1" w14:textId="77777777" w:rsidR="00BF1A12" w:rsidRDefault="00BF1A12" w:rsidP="00BF1A12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1439" w:type="dxa"/>
            <w:gridSpan w:val="2"/>
            <w:shd w:val="clear" w:color="auto" w:fill="auto"/>
          </w:tcPr>
          <w:p w14:paraId="4EF70DDD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ENGLISH</w:t>
            </w:r>
          </w:p>
        </w:tc>
        <w:tc>
          <w:tcPr>
            <w:tcW w:w="1395" w:type="dxa"/>
            <w:shd w:val="clear" w:color="auto" w:fill="auto"/>
          </w:tcPr>
          <w:p w14:paraId="76DBC3C7" w14:textId="77777777" w:rsidR="00BF1A12" w:rsidRDefault="00BF1A12" w:rsidP="00BF1A12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1470" w:type="dxa"/>
            <w:shd w:val="clear" w:color="auto" w:fill="D9E2F3"/>
          </w:tcPr>
          <w:p w14:paraId="67F2AA18" w14:textId="77777777" w:rsidR="00BF1A12" w:rsidRPr="00680C07" w:rsidRDefault="00BF1A12" w:rsidP="00BF1A12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OTHERS</w:t>
            </w:r>
          </w:p>
        </w:tc>
        <w:tc>
          <w:tcPr>
            <w:tcW w:w="1352" w:type="dxa"/>
            <w:shd w:val="clear" w:color="auto" w:fill="auto"/>
          </w:tcPr>
          <w:p w14:paraId="63743DD9" w14:textId="77777777" w:rsidR="00BF1A12" w:rsidRPr="00680C07" w:rsidRDefault="00BF1A12" w:rsidP="00BF1A12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</w:tr>
    </w:tbl>
    <w:p w14:paraId="17C35E15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tbl>
      <w:tblPr>
        <w:tblpPr w:leftFromText="180" w:rightFromText="180" w:vertAnchor="text" w:horzAnchor="margin" w:tblpY="40"/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6"/>
        <w:gridCol w:w="738"/>
        <w:gridCol w:w="1500"/>
        <w:gridCol w:w="1582"/>
        <w:gridCol w:w="477"/>
        <w:gridCol w:w="1837"/>
        <w:gridCol w:w="1872"/>
      </w:tblGrid>
      <w:tr w:rsidR="00BF1A12" w:rsidRPr="00C3285A" w14:paraId="60375A57" w14:textId="77777777" w:rsidTr="000964DE">
        <w:trPr>
          <w:trHeight w:val="429"/>
        </w:trPr>
        <w:tc>
          <w:tcPr>
            <w:tcW w:w="9852" w:type="dxa"/>
            <w:gridSpan w:val="7"/>
            <w:shd w:val="clear" w:color="auto" w:fill="D9E2F3"/>
          </w:tcPr>
          <w:p w14:paraId="4759EF1F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C3285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MARLINS / LANGUAGE -TEST</w:t>
            </w:r>
          </w:p>
        </w:tc>
      </w:tr>
      <w:tr w:rsidR="00BF1A12" w:rsidRPr="00C3285A" w14:paraId="08E35685" w14:textId="77777777" w:rsidTr="000964DE">
        <w:trPr>
          <w:trHeight w:val="316"/>
        </w:trPr>
        <w:tc>
          <w:tcPr>
            <w:tcW w:w="2584" w:type="dxa"/>
            <w:gridSpan w:val="2"/>
            <w:shd w:val="clear" w:color="auto" w:fill="D9E2F3"/>
          </w:tcPr>
          <w:p w14:paraId="4691B2E4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C3285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TOTAL %</w:t>
            </w:r>
          </w:p>
        </w:tc>
        <w:tc>
          <w:tcPr>
            <w:tcW w:w="3082" w:type="dxa"/>
            <w:gridSpan w:val="2"/>
            <w:shd w:val="clear" w:color="auto" w:fill="D9E2F3"/>
          </w:tcPr>
          <w:p w14:paraId="5E88B542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ISSUE DATE</w:t>
            </w:r>
          </w:p>
        </w:tc>
        <w:tc>
          <w:tcPr>
            <w:tcW w:w="4185" w:type="dxa"/>
            <w:gridSpan w:val="3"/>
            <w:shd w:val="clear" w:color="auto" w:fill="D9E2F3"/>
          </w:tcPr>
          <w:p w14:paraId="3D9E9C6A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PLACE OF ISSUE</w:t>
            </w:r>
          </w:p>
        </w:tc>
      </w:tr>
      <w:tr w:rsidR="00BF1A12" w:rsidRPr="00C3285A" w14:paraId="47101489" w14:textId="77777777" w:rsidTr="000964DE">
        <w:trPr>
          <w:trHeight w:val="316"/>
        </w:trPr>
        <w:tc>
          <w:tcPr>
            <w:tcW w:w="2584" w:type="dxa"/>
            <w:gridSpan w:val="2"/>
            <w:shd w:val="clear" w:color="auto" w:fill="auto"/>
          </w:tcPr>
          <w:p w14:paraId="147ACEC9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082" w:type="dxa"/>
            <w:gridSpan w:val="2"/>
            <w:shd w:val="clear" w:color="auto" w:fill="auto"/>
          </w:tcPr>
          <w:p w14:paraId="465BBDC6" w14:textId="77777777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4185" w:type="dxa"/>
            <w:gridSpan w:val="3"/>
            <w:shd w:val="clear" w:color="auto" w:fill="auto"/>
          </w:tcPr>
          <w:p w14:paraId="488C3D14" w14:textId="77777777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F1A12" w:rsidRPr="00C3285A" w14:paraId="0010D2E2" w14:textId="77777777" w:rsidTr="000964DE">
        <w:trPr>
          <w:trHeight w:val="235"/>
        </w:trPr>
        <w:tc>
          <w:tcPr>
            <w:tcW w:w="1846" w:type="dxa"/>
            <w:shd w:val="clear" w:color="auto" w:fill="D9E2F3"/>
          </w:tcPr>
          <w:p w14:paraId="4EF0B7AA" w14:textId="77777777" w:rsidR="00BF1A12" w:rsidRPr="00C3285A" w:rsidRDefault="00BF1A12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LISTENING</w:t>
            </w:r>
          </w:p>
        </w:tc>
        <w:tc>
          <w:tcPr>
            <w:tcW w:w="2238" w:type="dxa"/>
            <w:gridSpan w:val="2"/>
            <w:shd w:val="clear" w:color="auto" w:fill="D9E2F3"/>
          </w:tcPr>
          <w:p w14:paraId="03C2E42E" w14:textId="77777777" w:rsidR="00BF1A12" w:rsidRPr="00C3285A" w:rsidRDefault="00BF1A12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GRAMMAR</w:t>
            </w:r>
          </w:p>
        </w:tc>
        <w:tc>
          <w:tcPr>
            <w:tcW w:w="2059" w:type="dxa"/>
            <w:gridSpan w:val="2"/>
            <w:shd w:val="clear" w:color="auto" w:fill="D9E2F3"/>
          </w:tcPr>
          <w:p w14:paraId="66B87002" w14:textId="77777777" w:rsidR="00BF1A12" w:rsidRPr="00C3285A" w:rsidRDefault="00BF1A12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VOCABULARY</w:t>
            </w:r>
          </w:p>
        </w:tc>
        <w:tc>
          <w:tcPr>
            <w:tcW w:w="1837" w:type="dxa"/>
            <w:tcBorders>
              <w:right w:val="nil"/>
            </w:tcBorders>
            <w:shd w:val="clear" w:color="auto" w:fill="D9E2F3"/>
          </w:tcPr>
          <w:p w14:paraId="4CADD883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TIME AND NUMBERS</w:t>
            </w:r>
          </w:p>
        </w:tc>
        <w:tc>
          <w:tcPr>
            <w:tcW w:w="1871" w:type="dxa"/>
            <w:tcBorders>
              <w:right w:val="single" w:sz="4" w:space="0" w:color="auto"/>
            </w:tcBorders>
            <w:shd w:val="clear" w:color="auto" w:fill="D9E2F3"/>
          </w:tcPr>
          <w:p w14:paraId="445806FC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READING</w:t>
            </w:r>
          </w:p>
        </w:tc>
      </w:tr>
      <w:tr w:rsidR="00BF1A12" w:rsidRPr="00C3285A" w14:paraId="4D826943" w14:textId="77777777" w:rsidTr="000964DE">
        <w:trPr>
          <w:trHeight w:val="235"/>
        </w:trPr>
        <w:tc>
          <w:tcPr>
            <w:tcW w:w="1846" w:type="dxa"/>
            <w:shd w:val="clear" w:color="auto" w:fill="auto"/>
          </w:tcPr>
          <w:p w14:paraId="2076D9B5" w14:textId="77777777" w:rsidR="00BF1A12" w:rsidRDefault="00BF1A12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2238" w:type="dxa"/>
            <w:gridSpan w:val="2"/>
            <w:shd w:val="clear" w:color="auto" w:fill="auto"/>
          </w:tcPr>
          <w:p w14:paraId="0A8AB1AD" w14:textId="77777777" w:rsidR="00BF1A12" w:rsidRDefault="00BF1A12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2059" w:type="dxa"/>
            <w:gridSpan w:val="2"/>
            <w:shd w:val="clear" w:color="auto" w:fill="auto"/>
          </w:tcPr>
          <w:p w14:paraId="05CEEE74" w14:textId="77777777" w:rsidR="00BF1A12" w:rsidRDefault="00BF1A12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1837" w:type="dxa"/>
            <w:tcBorders>
              <w:right w:val="nil"/>
            </w:tcBorders>
            <w:shd w:val="clear" w:color="auto" w:fill="auto"/>
          </w:tcPr>
          <w:p w14:paraId="6E9E78E2" w14:textId="77777777" w:rsidR="00BF1A12" w:rsidRDefault="00BF1A12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  <w:tc>
          <w:tcPr>
            <w:tcW w:w="1871" w:type="dxa"/>
            <w:tcBorders>
              <w:right w:val="single" w:sz="4" w:space="0" w:color="auto"/>
            </w:tcBorders>
            <w:shd w:val="clear" w:color="auto" w:fill="auto"/>
          </w:tcPr>
          <w:p w14:paraId="50905E67" w14:textId="77777777" w:rsidR="00BF1A12" w:rsidRDefault="00BF1A12" w:rsidP="000964DE">
            <w:pPr>
              <w:jc w:val="right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%</w:t>
            </w:r>
          </w:p>
        </w:tc>
      </w:tr>
    </w:tbl>
    <w:p w14:paraId="522F67D6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65A81308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59A9A56C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465FB4F7" w14:textId="32C42C24" w:rsidR="001E3E78" w:rsidRDefault="00BF1A12" w:rsidP="001E3E78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</w:t>
      </w:r>
      <w:r w:rsidR="001E3E78">
        <w:rPr>
          <w:rFonts w:ascii="Cambria" w:hAnsi="Cambria"/>
          <w:sz w:val="24"/>
          <w:szCs w:val="24"/>
        </w:rPr>
        <w:t xml:space="preserve">2. </w:t>
      </w:r>
      <w:r w:rsidR="001E3E78" w:rsidRPr="00680C07">
        <w:rPr>
          <w:rFonts w:ascii="Calibri" w:eastAsia="Calibri" w:hAnsi="Calibri"/>
          <w:sz w:val="22"/>
          <w:szCs w:val="22"/>
        </w:rPr>
        <w:t>EMERGENCY CONTACT / NEXT OF KIN</w:t>
      </w:r>
    </w:p>
    <w:tbl>
      <w:tblPr>
        <w:tblpPr w:leftFromText="180" w:rightFromText="180" w:vertAnchor="text" w:horzAnchor="margin" w:tblpY="208"/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3402"/>
        <w:gridCol w:w="2409"/>
        <w:gridCol w:w="2358"/>
      </w:tblGrid>
      <w:tr w:rsidR="001E3E78" w:rsidRPr="00680C07" w14:paraId="16CBBE96" w14:textId="77777777" w:rsidTr="00C647B0">
        <w:trPr>
          <w:trHeight w:val="404"/>
        </w:trPr>
        <w:tc>
          <w:tcPr>
            <w:tcW w:w="9837" w:type="dxa"/>
            <w:gridSpan w:val="4"/>
            <w:shd w:val="clear" w:color="auto" w:fill="D9E2F3"/>
          </w:tcPr>
          <w:p w14:paraId="60AE38F3" w14:textId="77777777" w:rsidR="001E3E78" w:rsidRPr="00680C07" w:rsidRDefault="001E3E78" w:rsidP="00C647B0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EMERGENCY CONTACT / NEXT OF KIN</w:t>
            </w:r>
          </w:p>
        </w:tc>
      </w:tr>
      <w:tr w:rsidR="001E3E78" w:rsidRPr="00680C07" w14:paraId="50A5BDBD" w14:textId="77777777" w:rsidTr="00C647B0">
        <w:trPr>
          <w:trHeight w:val="404"/>
        </w:trPr>
        <w:tc>
          <w:tcPr>
            <w:tcW w:w="1668" w:type="dxa"/>
            <w:shd w:val="clear" w:color="auto" w:fill="D9E2F3"/>
          </w:tcPr>
          <w:p w14:paraId="215B4115" w14:textId="77777777" w:rsidR="001E3E78" w:rsidRPr="00680C07" w:rsidRDefault="001E3E78" w:rsidP="00C647B0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RELATIONSHIP</w:t>
            </w:r>
          </w:p>
        </w:tc>
        <w:tc>
          <w:tcPr>
            <w:tcW w:w="3402" w:type="dxa"/>
            <w:shd w:val="clear" w:color="auto" w:fill="D9E2F3"/>
          </w:tcPr>
          <w:p w14:paraId="44DC8C22" w14:textId="77777777" w:rsidR="001E3E78" w:rsidRPr="00680C07" w:rsidRDefault="001E3E78" w:rsidP="00C647B0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COMPLETE NAME</w:t>
            </w:r>
          </w:p>
        </w:tc>
        <w:tc>
          <w:tcPr>
            <w:tcW w:w="2409" w:type="dxa"/>
            <w:shd w:val="clear" w:color="auto" w:fill="D9E2F3"/>
          </w:tcPr>
          <w:p w14:paraId="5BF8D575" w14:textId="77777777" w:rsidR="001E3E78" w:rsidRPr="00680C07" w:rsidRDefault="001E3E78" w:rsidP="00C647B0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TELEPHONE NUMBER / MOBILE</w:t>
            </w:r>
          </w:p>
        </w:tc>
        <w:tc>
          <w:tcPr>
            <w:tcW w:w="2358" w:type="dxa"/>
            <w:shd w:val="clear" w:color="auto" w:fill="D9E2F3"/>
          </w:tcPr>
          <w:p w14:paraId="7421D2ED" w14:textId="77777777" w:rsidR="001E3E78" w:rsidRPr="00680C07" w:rsidRDefault="001E3E78" w:rsidP="00C647B0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80C07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ADDRESS</w:t>
            </w:r>
          </w:p>
        </w:tc>
      </w:tr>
      <w:tr w:rsidR="00536AF1" w:rsidRPr="002D5A5F" w14:paraId="1E6436EB" w14:textId="77777777" w:rsidTr="00C647B0">
        <w:trPr>
          <w:trHeight w:val="404"/>
        </w:trPr>
        <w:tc>
          <w:tcPr>
            <w:tcW w:w="1668" w:type="dxa"/>
            <w:shd w:val="clear" w:color="auto" w:fill="auto"/>
          </w:tcPr>
          <w:p w14:paraId="016CEE61" w14:textId="787320DA" w:rsidR="00536AF1" w:rsidRPr="00680C07" w:rsidRDefault="00536AF1" w:rsidP="00536AF1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  <w:shd w:val="clear" w:color="auto" w:fill="auto"/>
          </w:tcPr>
          <w:p w14:paraId="4B01B63C" w14:textId="73C03A03" w:rsidR="00536AF1" w:rsidRPr="00680C07" w:rsidRDefault="00536AF1" w:rsidP="00536AF1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409" w:type="dxa"/>
            <w:shd w:val="clear" w:color="auto" w:fill="auto"/>
          </w:tcPr>
          <w:p w14:paraId="1BB90214" w14:textId="307E77CE" w:rsidR="00536AF1" w:rsidRPr="00680C07" w:rsidRDefault="00536AF1" w:rsidP="00536AF1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58" w:type="dxa"/>
            <w:shd w:val="clear" w:color="auto" w:fill="auto"/>
          </w:tcPr>
          <w:p w14:paraId="239175E2" w14:textId="3208FF50" w:rsidR="00536AF1" w:rsidRPr="00536AF1" w:rsidRDefault="00536AF1" w:rsidP="00536AF1">
            <w:pPr>
              <w:rPr>
                <w:rFonts w:ascii="Calibri" w:eastAsia="Calibri" w:hAnsi="Calibri"/>
                <w:bCs/>
                <w:sz w:val="22"/>
                <w:szCs w:val="22"/>
                <w:lang w:val="es-PA" w:eastAsia="en-US"/>
              </w:rPr>
            </w:pPr>
          </w:p>
        </w:tc>
      </w:tr>
      <w:tr w:rsidR="00536AF1" w:rsidRPr="002D5A5F" w14:paraId="5BFA99A5" w14:textId="77777777" w:rsidTr="00C647B0">
        <w:trPr>
          <w:trHeight w:val="404"/>
        </w:trPr>
        <w:tc>
          <w:tcPr>
            <w:tcW w:w="1668" w:type="dxa"/>
            <w:shd w:val="clear" w:color="auto" w:fill="auto"/>
          </w:tcPr>
          <w:p w14:paraId="059BAAB8" w14:textId="7F8DA801" w:rsidR="00536AF1" w:rsidRPr="00680C07" w:rsidRDefault="00536AF1" w:rsidP="00536AF1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3402" w:type="dxa"/>
            <w:shd w:val="clear" w:color="auto" w:fill="auto"/>
          </w:tcPr>
          <w:p w14:paraId="3FF1040D" w14:textId="5BEBC912" w:rsidR="00536AF1" w:rsidRPr="00680C07" w:rsidRDefault="00536AF1" w:rsidP="00536AF1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409" w:type="dxa"/>
            <w:shd w:val="clear" w:color="auto" w:fill="auto"/>
          </w:tcPr>
          <w:p w14:paraId="1C352AD6" w14:textId="7EC6F745" w:rsidR="00536AF1" w:rsidRPr="00680C07" w:rsidRDefault="00536AF1" w:rsidP="00536AF1">
            <w:pPr>
              <w:rPr>
                <w:rFonts w:ascii="Calibri" w:eastAsia="Calibri" w:hAnsi="Calibri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358" w:type="dxa"/>
            <w:shd w:val="clear" w:color="auto" w:fill="auto"/>
          </w:tcPr>
          <w:p w14:paraId="3EB90B7D" w14:textId="1AD90838" w:rsidR="00536AF1" w:rsidRPr="00536AF1" w:rsidRDefault="00536AF1" w:rsidP="00536AF1">
            <w:pPr>
              <w:rPr>
                <w:rFonts w:ascii="Calibri" w:eastAsia="Calibri" w:hAnsi="Calibri"/>
                <w:bCs/>
                <w:sz w:val="22"/>
                <w:szCs w:val="22"/>
                <w:lang w:val="es-PA" w:eastAsia="en-US"/>
              </w:rPr>
            </w:pPr>
          </w:p>
        </w:tc>
      </w:tr>
      <w:tr w:rsidR="00536AF1" w:rsidRPr="002D5A5F" w14:paraId="69790584" w14:textId="77777777" w:rsidTr="00C647B0">
        <w:trPr>
          <w:trHeight w:val="404"/>
        </w:trPr>
        <w:tc>
          <w:tcPr>
            <w:tcW w:w="1668" w:type="dxa"/>
            <w:shd w:val="clear" w:color="auto" w:fill="auto"/>
          </w:tcPr>
          <w:p w14:paraId="37E5239C" w14:textId="77777777" w:rsidR="00536AF1" w:rsidRPr="00536AF1" w:rsidRDefault="00536AF1" w:rsidP="00536AF1">
            <w:pPr>
              <w:rPr>
                <w:rFonts w:ascii="Calibri" w:eastAsia="Calibri" w:hAnsi="Calibri"/>
                <w:bCs/>
                <w:sz w:val="22"/>
                <w:szCs w:val="22"/>
                <w:lang w:val="es-PA" w:eastAsia="en-US"/>
              </w:rPr>
            </w:pPr>
          </w:p>
        </w:tc>
        <w:tc>
          <w:tcPr>
            <w:tcW w:w="3402" w:type="dxa"/>
            <w:shd w:val="clear" w:color="auto" w:fill="auto"/>
          </w:tcPr>
          <w:p w14:paraId="6C93FB40" w14:textId="77777777" w:rsidR="00536AF1" w:rsidRPr="00536AF1" w:rsidRDefault="00536AF1" w:rsidP="00536AF1">
            <w:pPr>
              <w:rPr>
                <w:rFonts w:ascii="Calibri" w:eastAsia="Calibri" w:hAnsi="Calibri"/>
                <w:bCs/>
                <w:sz w:val="22"/>
                <w:szCs w:val="22"/>
                <w:lang w:val="es-PA" w:eastAsia="en-US"/>
              </w:rPr>
            </w:pPr>
          </w:p>
        </w:tc>
        <w:tc>
          <w:tcPr>
            <w:tcW w:w="2409" w:type="dxa"/>
            <w:shd w:val="clear" w:color="auto" w:fill="auto"/>
          </w:tcPr>
          <w:p w14:paraId="041AAF74" w14:textId="77777777" w:rsidR="00536AF1" w:rsidRPr="00536AF1" w:rsidRDefault="00536AF1" w:rsidP="00536AF1">
            <w:pPr>
              <w:rPr>
                <w:rFonts w:ascii="Calibri" w:eastAsia="Calibri" w:hAnsi="Calibri"/>
                <w:bCs/>
                <w:sz w:val="22"/>
                <w:szCs w:val="22"/>
                <w:lang w:val="es-PA" w:eastAsia="en-US"/>
              </w:rPr>
            </w:pPr>
          </w:p>
        </w:tc>
        <w:tc>
          <w:tcPr>
            <w:tcW w:w="2358" w:type="dxa"/>
            <w:shd w:val="clear" w:color="auto" w:fill="auto"/>
          </w:tcPr>
          <w:p w14:paraId="0EC9A985" w14:textId="77777777" w:rsidR="00536AF1" w:rsidRPr="00536AF1" w:rsidRDefault="00536AF1" w:rsidP="00536AF1">
            <w:pPr>
              <w:rPr>
                <w:rFonts w:ascii="Calibri" w:eastAsia="Calibri" w:hAnsi="Calibri"/>
                <w:bCs/>
                <w:sz w:val="22"/>
                <w:szCs w:val="22"/>
                <w:lang w:val="es-PA" w:eastAsia="en-US"/>
              </w:rPr>
            </w:pPr>
          </w:p>
        </w:tc>
      </w:tr>
    </w:tbl>
    <w:p w14:paraId="05798B1E" w14:textId="1E2B4F8F" w:rsidR="001E3E78" w:rsidRPr="00536AF1" w:rsidRDefault="001E3E78" w:rsidP="00BF1A12">
      <w:pPr>
        <w:rPr>
          <w:rFonts w:ascii="Cambria" w:hAnsi="Cambria"/>
          <w:b/>
          <w:sz w:val="24"/>
          <w:szCs w:val="24"/>
          <w:lang w:val="es-PA"/>
        </w:rPr>
      </w:pPr>
    </w:p>
    <w:p w14:paraId="46541BF6" w14:textId="2A33BECC" w:rsidR="00BF1A12" w:rsidRPr="00EB6491" w:rsidRDefault="001E3E78" w:rsidP="00BF1A12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t>3.</w:t>
      </w:r>
      <w:r w:rsidR="00BF1A12" w:rsidRPr="00EB6491">
        <w:rPr>
          <w:rFonts w:ascii="Calibri" w:eastAsia="Calibri" w:hAnsi="Calibri"/>
          <w:b/>
          <w:bCs/>
          <w:sz w:val="24"/>
          <w:szCs w:val="24"/>
          <w:lang w:eastAsia="en-US"/>
        </w:rPr>
        <w:t>WORK EXPERIENCE</w:t>
      </w:r>
      <w:r w:rsidR="00BF1A12"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 ONBOARD</w:t>
      </w:r>
    </w:p>
    <w:tbl>
      <w:tblPr>
        <w:tblW w:w="9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530"/>
        <w:gridCol w:w="1096"/>
        <w:gridCol w:w="1363"/>
        <w:gridCol w:w="832"/>
        <w:gridCol w:w="816"/>
        <w:gridCol w:w="1221"/>
        <w:gridCol w:w="1586"/>
      </w:tblGrid>
      <w:tr w:rsidR="00BF1A12" w:rsidRPr="00EB6491" w14:paraId="2A3512A8" w14:textId="77777777" w:rsidTr="00536AF1">
        <w:trPr>
          <w:trHeight w:val="646"/>
          <w:jc w:val="center"/>
        </w:trPr>
        <w:tc>
          <w:tcPr>
            <w:tcW w:w="1455" w:type="dxa"/>
            <w:shd w:val="clear" w:color="auto" w:fill="D9E2F3"/>
            <w:vAlign w:val="center"/>
          </w:tcPr>
          <w:p w14:paraId="23C18BAE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DATE ON</w:t>
            </w:r>
          </w:p>
          <w:p w14:paraId="5318477C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(MM/DD/YYYY)</w:t>
            </w:r>
          </w:p>
        </w:tc>
        <w:tc>
          <w:tcPr>
            <w:tcW w:w="1454" w:type="dxa"/>
            <w:shd w:val="clear" w:color="auto" w:fill="D9E2F3"/>
            <w:vAlign w:val="center"/>
          </w:tcPr>
          <w:p w14:paraId="657B3F81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DATE OFF</w:t>
            </w:r>
          </w:p>
          <w:p w14:paraId="44402170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(MM/DD/YYYY)</w:t>
            </w:r>
          </w:p>
        </w:tc>
        <w:tc>
          <w:tcPr>
            <w:tcW w:w="1045" w:type="dxa"/>
            <w:shd w:val="clear" w:color="auto" w:fill="D9E2F3"/>
            <w:vAlign w:val="center"/>
          </w:tcPr>
          <w:p w14:paraId="6B4F9CE7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COMPANY NAME</w:t>
            </w:r>
          </w:p>
        </w:tc>
        <w:tc>
          <w:tcPr>
            <w:tcW w:w="1462" w:type="dxa"/>
            <w:shd w:val="clear" w:color="auto" w:fill="D9E2F3"/>
          </w:tcPr>
          <w:p w14:paraId="6843343D" w14:textId="77777777" w:rsidR="00BF1A12" w:rsidRPr="00EB6491" w:rsidRDefault="00BF1A12" w:rsidP="000964DE">
            <w:pPr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VESSEL NAME</w:t>
            </w:r>
          </w:p>
        </w:tc>
        <w:tc>
          <w:tcPr>
            <w:tcW w:w="876" w:type="dxa"/>
            <w:shd w:val="clear" w:color="auto" w:fill="D9E2F3"/>
          </w:tcPr>
          <w:p w14:paraId="7537FEC5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IMO #</w:t>
            </w:r>
          </w:p>
        </w:tc>
        <w:tc>
          <w:tcPr>
            <w:tcW w:w="881" w:type="dxa"/>
            <w:shd w:val="clear" w:color="auto" w:fill="D9E2F3"/>
          </w:tcPr>
          <w:p w14:paraId="0035BA04" w14:textId="77777777" w:rsidR="00BF1A12" w:rsidRPr="00EB6491" w:rsidRDefault="00BF1A12" w:rsidP="000964DE">
            <w:pPr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 xml:space="preserve">GT / </w:t>
            </w:r>
          </w:p>
          <w:p w14:paraId="282DD50A" w14:textId="77777777" w:rsidR="00BF1A12" w:rsidRPr="00EB6491" w:rsidRDefault="00BF1A12" w:rsidP="000964DE">
            <w:pPr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HP</w:t>
            </w:r>
          </w:p>
        </w:tc>
        <w:tc>
          <w:tcPr>
            <w:tcW w:w="1295" w:type="dxa"/>
            <w:shd w:val="clear" w:color="auto" w:fill="D9E2F3"/>
          </w:tcPr>
          <w:p w14:paraId="0152B336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TYPE OF VESSEL</w:t>
            </w:r>
          </w:p>
        </w:tc>
        <w:tc>
          <w:tcPr>
            <w:tcW w:w="1507" w:type="dxa"/>
            <w:shd w:val="clear" w:color="auto" w:fill="D9E2F3"/>
          </w:tcPr>
          <w:p w14:paraId="5CB1C08F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RANK/POSITION</w:t>
            </w:r>
          </w:p>
        </w:tc>
      </w:tr>
      <w:tr w:rsidR="00BF1A12" w:rsidRPr="00A87C21" w14:paraId="3B1BA45A" w14:textId="77777777" w:rsidTr="00536AF1">
        <w:trPr>
          <w:trHeight w:val="646"/>
          <w:jc w:val="center"/>
        </w:trPr>
        <w:tc>
          <w:tcPr>
            <w:tcW w:w="1455" w:type="dxa"/>
            <w:shd w:val="clear" w:color="auto" w:fill="auto"/>
            <w:vAlign w:val="center"/>
          </w:tcPr>
          <w:p w14:paraId="51197AC4" w14:textId="355E3E71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598792D5" w14:textId="3355C81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5" w:type="dxa"/>
            <w:shd w:val="clear" w:color="auto" w:fill="auto"/>
            <w:vAlign w:val="center"/>
          </w:tcPr>
          <w:p w14:paraId="4118E938" w14:textId="0F25AC75" w:rsidR="00BF1A12" w:rsidRPr="00A87C21" w:rsidRDefault="00BF1A12" w:rsidP="002D5A5F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62" w:type="dxa"/>
            <w:shd w:val="clear" w:color="auto" w:fill="auto"/>
          </w:tcPr>
          <w:p w14:paraId="73B7DC23" w14:textId="738672C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76" w:type="dxa"/>
            <w:shd w:val="clear" w:color="auto" w:fill="auto"/>
          </w:tcPr>
          <w:p w14:paraId="6F851FE6" w14:textId="77777777" w:rsidR="00536AF1" w:rsidRPr="00536AF1" w:rsidRDefault="00536AF1" w:rsidP="002D5A5F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81" w:type="dxa"/>
            <w:shd w:val="clear" w:color="auto" w:fill="auto"/>
          </w:tcPr>
          <w:p w14:paraId="6125BE0D" w14:textId="14740C54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95" w:type="dxa"/>
            <w:shd w:val="clear" w:color="auto" w:fill="auto"/>
          </w:tcPr>
          <w:p w14:paraId="7FF8F088" w14:textId="5C0A5BE3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07" w:type="dxa"/>
            <w:shd w:val="clear" w:color="auto" w:fill="auto"/>
          </w:tcPr>
          <w:p w14:paraId="0C307C42" w14:textId="131D09B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536AF1" w:rsidRPr="00A87C21" w14:paraId="12F39A06" w14:textId="77777777" w:rsidTr="00536AF1">
        <w:trPr>
          <w:trHeight w:val="646"/>
          <w:jc w:val="center"/>
        </w:trPr>
        <w:tc>
          <w:tcPr>
            <w:tcW w:w="1455" w:type="dxa"/>
            <w:shd w:val="clear" w:color="auto" w:fill="auto"/>
            <w:vAlign w:val="center"/>
          </w:tcPr>
          <w:p w14:paraId="2E7CE943" w14:textId="7B8E4718" w:rsidR="00536AF1" w:rsidRPr="00A87C21" w:rsidRDefault="00536AF1" w:rsidP="00536AF1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090D7DA5" w14:textId="1C4A5FF4" w:rsidR="00536AF1" w:rsidRPr="00A87C21" w:rsidRDefault="00536AF1" w:rsidP="00536AF1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5" w:type="dxa"/>
            <w:shd w:val="clear" w:color="auto" w:fill="auto"/>
            <w:vAlign w:val="center"/>
          </w:tcPr>
          <w:p w14:paraId="6599CF4C" w14:textId="6C4FCD68" w:rsidR="00536AF1" w:rsidRPr="00A87C21" w:rsidRDefault="00536AF1" w:rsidP="00536AF1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62" w:type="dxa"/>
            <w:shd w:val="clear" w:color="auto" w:fill="auto"/>
          </w:tcPr>
          <w:p w14:paraId="58B284D4" w14:textId="1AF5C866" w:rsidR="00536AF1" w:rsidRPr="00A87C21" w:rsidRDefault="00536AF1" w:rsidP="00536AF1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76" w:type="dxa"/>
            <w:shd w:val="clear" w:color="auto" w:fill="auto"/>
          </w:tcPr>
          <w:p w14:paraId="539E9A46" w14:textId="62159FF5" w:rsidR="00536AF1" w:rsidRPr="00A87C21" w:rsidRDefault="00536AF1" w:rsidP="00536AF1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81" w:type="dxa"/>
            <w:shd w:val="clear" w:color="auto" w:fill="auto"/>
          </w:tcPr>
          <w:p w14:paraId="0691406E" w14:textId="72A66EF7" w:rsidR="00536AF1" w:rsidRPr="00A87C21" w:rsidRDefault="00536AF1" w:rsidP="00536AF1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95" w:type="dxa"/>
            <w:shd w:val="clear" w:color="auto" w:fill="auto"/>
          </w:tcPr>
          <w:p w14:paraId="0D617D01" w14:textId="75FBE852" w:rsidR="00536AF1" w:rsidRPr="00A87C21" w:rsidRDefault="00536AF1" w:rsidP="00536AF1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07" w:type="dxa"/>
            <w:shd w:val="clear" w:color="auto" w:fill="auto"/>
          </w:tcPr>
          <w:p w14:paraId="700535F3" w14:textId="2F496966" w:rsidR="00536AF1" w:rsidRPr="00A87C21" w:rsidRDefault="00536AF1" w:rsidP="002D5A5F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536AF1" w:rsidRPr="00A87C21" w14:paraId="081FC890" w14:textId="77777777" w:rsidTr="00536AF1">
        <w:trPr>
          <w:trHeight w:val="646"/>
          <w:jc w:val="center"/>
        </w:trPr>
        <w:tc>
          <w:tcPr>
            <w:tcW w:w="1455" w:type="dxa"/>
            <w:shd w:val="clear" w:color="auto" w:fill="auto"/>
            <w:vAlign w:val="center"/>
          </w:tcPr>
          <w:p w14:paraId="26689DA4" w14:textId="09F085A0" w:rsidR="00536AF1" w:rsidRPr="00A87C21" w:rsidRDefault="00536AF1" w:rsidP="002D5A5F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16745EAB" w14:textId="2E24CBAD" w:rsidR="00536AF1" w:rsidRPr="00A87C21" w:rsidRDefault="00536AF1" w:rsidP="00536AF1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5" w:type="dxa"/>
            <w:shd w:val="clear" w:color="auto" w:fill="auto"/>
            <w:vAlign w:val="center"/>
          </w:tcPr>
          <w:p w14:paraId="0960818B" w14:textId="195D5F7C" w:rsidR="00536AF1" w:rsidRPr="00A87C21" w:rsidRDefault="00536AF1" w:rsidP="00536AF1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62" w:type="dxa"/>
            <w:shd w:val="clear" w:color="auto" w:fill="auto"/>
          </w:tcPr>
          <w:p w14:paraId="5656668B" w14:textId="46C1F193" w:rsidR="00536AF1" w:rsidRPr="00A87C21" w:rsidRDefault="00536AF1" w:rsidP="00536AF1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76" w:type="dxa"/>
            <w:shd w:val="clear" w:color="auto" w:fill="auto"/>
          </w:tcPr>
          <w:p w14:paraId="4BA8D36A" w14:textId="639E30C5" w:rsidR="00536AF1" w:rsidRPr="00A87C21" w:rsidRDefault="00536AF1" w:rsidP="002D5A5F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81" w:type="dxa"/>
            <w:shd w:val="clear" w:color="auto" w:fill="auto"/>
          </w:tcPr>
          <w:p w14:paraId="26C35915" w14:textId="3E1EF8F9" w:rsidR="00536AF1" w:rsidRPr="00A87C21" w:rsidRDefault="00536AF1" w:rsidP="00536AF1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95" w:type="dxa"/>
            <w:shd w:val="clear" w:color="auto" w:fill="auto"/>
          </w:tcPr>
          <w:p w14:paraId="2F3D50B9" w14:textId="27A69E98" w:rsidR="00536AF1" w:rsidRPr="00A87C21" w:rsidRDefault="00536AF1" w:rsidP="00536AF1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07" w:type="dxa"/>
            <w:shd w:val="clear" w:color="auto" w:fill="auto"/>
          </w:tcPr>
          <w:p w14:paraId="5E4E97BB" w14:textId="74B38FF5" w:rsidR="00536AF1" w:rsidRPr="00A87C21" w:rsidRDefault="00536AF1" w:rsidP="002D5A5F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61C578B8" w14:textId="77777777" w:rsidTr="00536AF1">
        <w:trPr>
          <w:trHeight w:val="646"/>
          <w:jc w:val="center"/>
        </w:trPr>
        <w:tc>
          <w:tcPr>
            <w:tcW w:w="1455" w:type="dxa"/>
            <w:shd w:val="clear" w:color="auto" w:fill="auto"/>
            <w:vAlign w:val="center"/>
          </w:tcPr>
          <w:p w14:paraId="465DF7CE" w14:textId="6E63AADC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1DF87C3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5" w:type="dxa"/>
            <w:shd w:val="clear" w:color="auto" w:fill="auto"/>
            <w:vAlign w:val="center"/>
          </w:tcPr>
          <w:p w14:paraId="60C236C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62" w:type="dxa"/>
            <w:shd w:val="clear" w:color="auto" w:fill="auto"/>
          </w:tcPr>
          <w:p w14:paraId="15BC403F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76" w:type="dxa"/>
            <w:shd w:val="clear" w:color="auto" w:fill="auto"/>
          </w:tcPr>
          <w:p w14:paraId="71F95D17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81" w:type="dxa"/>
            <w:shd w:val="clear" w:color="auto" w:fill="auto"/>
          </w:tcPr>
          <w:p w14:paraId="06754201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95" w:type="dxa"/>
            <w:shd w:val="clear" w:color="auto" w:fill="auto"/>
          </w:tcPr>
          <w:p w14:paraId="5B71E393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07" w:type="dxa"/>
            <w:shd w:val="clear" w:color="auto" w:fill="auto"/>
          </w:tcPr>
          <w:p w14:paraId="3B34559F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2E0A3B69" w14:textId="77777777" w:rsidTr="00536AF1">
        <w:trPr>
          <w:trHeight w:val="646"/>
          <w:jc w:val="center"/>
        </w:trPr>
        <w:tc>
          <w:tcPr>
            <w:tcW w:w="1455" w:type="dxa"/>
            <w:shd w:val="clear" w:color="auto" w:fill="auto"/>
            <w:vAlign w:val="center"/>
          </w:tcPr>
          <w:p w14:paraId="6FB52161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12CE6DB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5" w:type="dxa"/>
            <w:shd w:val="clear" w:color="auto" w:fill="auto"/>
            <w:vAlign w:val="center"/>
          </w:tcPr>
          <w:p w14:paraId="1453D97A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62" w:type="dxa"/>
            <w:shd w:val="clear" w:color="auto" w:fill="auto"/>
          </w:tcPr>
          <w:p w14:paraId="6FCAE88C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76" w:type="dxa"/>
            <w:shd w:val="clear" w:color="auto" w:fill="auto"/>
          </w:tcPr>
          <w:p w14:paraId="56482AC9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81" w:type="dxa"/>
            <w:shd w:val="clear" w:color="auto" w:fill="auto"/>
          </w:tcPr>
          <w:p w14:paraId="299E3876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95" w:type="dxa"/>
            <w:shd w:val="clear" w:color="auto" w:fill="auto"/>
          </w:tcPr>
          <w:p w14:paraId="35E8DFBC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07" w:type="dxa"/>
            <w:shd w:val="clear" w:color="auto" w:fill="auto"/>
          </w:tcPr>
          <w:p w14:paraId="41DBF31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295F0B63" w14:textId="77777777" w:rsidTr="00536AF1">
        <w:trPr>
          <w:trHeight w:val="646"/>
          <w:jc w:val="center"/>
        </w:trPr>
        <w:tc>
          <w:tcPr>
            <w:tcW w:w="1455" w:type="dxa"/>
            <w:shd w:val="clear" w:color="auto" w:fill="auto"/>
            <w:vAlign w:val="center"/>
          </w:tcPr>
          <w:p w14:paraId="5995F480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68D1A5A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5" w:type="dxa"/>
            <w:shd w:val="clear" w:color="auto" w:fill="auto"/>
            <w:vAlign w:val="center"/>
          </w:tcPr>
          <w:p w14:paraId="4DCD82C9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62" w:type="dxa"/>
            <w:shd w:val="clear" w:color="auto" w:fill="auto"/>
          </w:tcPr>
          <w:p w14:paraId="601F47E9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76" w:type="dxa"/>
            <w:shd w:val="clear" w:color="auto" w:fill="auto"/>
          </w:tcPr>
          <w:p w14:paraId="2B16AF41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81" w:type="dxa"/>
            <w:shd w:val="clear" w:color="auto" w:fill="auto"/>
          </w:tcPr>
          <w:p w14:paraId="204E22E3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95" w:type="dxa"/>
            <w:shd w:val="clear" w:color="auto" w:fill="auto"/>
          </w:tcPr>
          <w:p w14:paraId="709D22DF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07" w:type="dxa"/>
            <w:shd w:val="clear" w:color="auto" w:fill="auto"/>
          </w:tcPr>
          <w:p w14:paraId="574FBEFE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189087F7" w14:textId="77777777" w:rsidTr="00536AF1">
        <w:trPr>
          <w:trHeight w:val="646"/>
          <w:jc w:val="center"/>
        </w:trPr>
        <w:tc>
          <w:tcPr>
            <w:tcW w:w="1455" w:type="dxa"/>
            <w:shd w:val="clear" w:color="auto" w:fill="auto"/>
            <w:vAlign w:val="center"/>
          </w:tcPr>
          <w:p w14:paraId="3E44AB22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6B660CD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5" w:type="dxa"/>
            <w:shd w:val="clear" w:color="auto" w:fill="auto"/>
            <w:vAlign w:val="center"/>
          </w:tcPr>
          <w:p w14:paraId="45079DF9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62" w:type="dxa"/>
            <w:shd w:val="clear" w:color="auto" w:fill="auto"/>
          </w:tcPr>
          <w:p w14:paraId="50443BB0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76" w:type="dxa"/>
            <w:shd w:val="clear" w:color="auto" w:fill="auto"/>
          </w:tcPr>
          <w:p w14:paraId="64B2ADC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81" w:type="dxa"/>
            <w:shd w:val="clear" w:color="auto" w:fill="auto"/>
          </w:tcPr>
          <w:p w14:paraId="35C2434D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95" w:type="dxa"/>
            <w:shd w:val="clear" w:color="auto" w:fill="auto"/>
          </w:tcPr>
          <w:p w14:paraId="789CB2C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07" w:type="dxa"/>
            <w:shd w:val="clear" w:color="auto" w:fill="auto"/>
          </w:tcPr>
          <w:p w14:paraId="2E83FD13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5749F2F7" w14:textId="77777777" w:rsidTr="00536AF1">
        <w:trPr>
          <w:trHeight w:val="646"/>
          <w:jc w:val="center"/>
        </w:trPr>
        <w:tc>
          <w:tcPr>
            <w:tcW w:w="1455" w:type="dxa"/>
            <w:shd w:val="clear" w:color="auto" w:fill="auto"/>
            <w:vAlign w:val="center"/>
          </w:tcPr>
          <w:p w14:paraId="7BBCBBD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127EE7EC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5" w:type="dxa"/>
            <w:shd w:val="clear" w:color="auto" w:fill="auto"/>
            <w:vAlign w:val="center"/>
          </w:tcPr>
          <w:p w14:paraId="299400D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62" w:type="dxa"/>
            <w:shd w:val="clear" w:color="auto" w:fill="auto"/>
          </w:tcPr>
          <w:p w14:paraId="2DF1AD46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76" w:type="dxa"/>
            <w:shd w:val="clear" w:color="auto" w:fill="auto"/>
          </w:tcPr>
          <w:p w14:paraId="2B91167F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81" w:type="dxa"/>
            <w:shd w:val="clear" w:color="auto" w:fill="auto"/>
          </w:tcPr>
          <w:p w14:paraId="7818C539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95" w:type="dxa"/>
            <w:shd w:val="clear" w:color="auto" w:fill="auto"/>
          </w:tcPr>
          <w:p w14:paraId="695319A9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07" w:type="dxa"/>
            <w:shd w:val="clear" w:color="auto" w:fill="auto"/>
          </w:tcPr>
          <w:p w14:paraId="340C4F4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350FE884" w14:textId="77777777" w:rsidTr="00536AF1">
        <w:trPr>
          <w:trHeight w:val="646"/>
          <w:jc w:val="center"/>
        </w:trPr>
        <w:tc>
          <w:tcPr>
            <w:tcW w:w="1455" w:type="dxa"/>
            <w:shd w:val="clear" w:color="auto" w:fill="auto"/>
            <w:vAlign w:val="center"/>
          </w:tcPr>
          <w:p w14:paraId="4AFAD2F5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137BEA0E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5" w:type="dxa"/>
            <w:shd w:val="clear" w:color="auto" w:fill="auto"/>
            <w:vAlign w:val="center"/>
          </w:tcPr>
          <w:p w14:paraId="13CEE7E4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62" w:type="dxa"/>
            <w:shd w:val="clear" w:color="auto" w:fill="auto"/>
          </w:tcPr>
          <w:p w14:paraId="03A2D047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76" w:type="dxa"/>
            <w:shd w:val="clear" w:color="auto" w:fill="auto"/>
          </w:tcPr>
          <w:p w14:paraId="181CDAFC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81" w:type="dxa"/>
            <w:shd w:val="clear" w:color="auto" w:fill="auto"/>
          </w:tcPr>
          <w:p w14:paraId="2609A8F3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95" w:type="dxa"/>
            <w:shd w:val="clear" w:color="auto" w:fill="auto"/>
          </w:tcPr>
          <w:p w14:paraId="5BA33CF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07" w:type="dxa"/>
            <w:shd w:val="clear" w:color="auto" w:fill="auto"/>
          </w:tcPr>
          <w:p w14:paraId="206746B2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42008399" w14:textId="77777777" w:rsidTr="00536AF1">
        <w:trPr>
          <w:trHeight w:val="646"/>
          <w:jc w:val="center"/>
        </w:trPr>
        <w:tc>
          <w:tcPr>
            <w:tcW w:w="1455" w:type="dxa"/>
            <w:shd w:val="clear" w:color="auto" w:fill="auto"/>
            <w:vAlign w:val="center"/>
          </w:tcPr>
          <w:p w14:paraId="3E57DF3A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54" w:type="dxa"/>
            <w:shd w:val="clear" w:color="auto" w:fill="auto"/>
            <w:vAlign w:val="center"/>
          </w:tcPr>
          <w:p w14:paraId="4C1B94A7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45" w:type="dxa"/>
            <w:shd w:val="clear" w:color="auto" w:fill="auto"/>
            <w:vAlign w:val="center"/>
          </w:tcPr>
          <w:p w14:paraId="5922A9AD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62" w:type="dxa"/>
            <w:shd w:val="clear" w:color="auto" w:fill="auto"/>
          </w:tcPr>
          <w:p w14:paraId="21D437FA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76" w:type="dxa"/>
            <w:shd w:val="clear" w:color="auto" w:fill="auto"/>
          </w:tcPr>
          <w:p w14:paraId="65743B6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81" w:type="dxa"/>
            <w:shd w:val="clear" w:color="auto" w:fill="auto"/>
          </w:tcPr>
          <w:p w14:paraId="3717A022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95" w:type="dxa"/>
            <w:shd w:val="clear" w:color="auto" w:fill="auto"/>
          </w:tcPr>
          <w:p w14:paraId="2066F74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07" w:type="dxa"/>
            <w:shd w:val="clear" w:color="auto" w:fill="auto"/>
          </w:tcPr>
          <w:p w14:paraId="2929C1E7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19575492" w14:textId="76829C50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  <w:r>
        <w:rPr>
          <w:rFonts w:ascii="Cambria" w:hAnsi="Cambria"/>
          <w:sz w:val="6"/>
          <w:szCs w:val="6"/>
        </w:rPr>
        <w:br/>
      </w:r>
    </w:p>
    <w:p w14:paraId="71F5BB9C" w14:textId="77777777" w:rsidR="00BF1A12" w:rsidRDefault="00BF1A12" w:rsidP="00BF1A12">
      <w:pPr>
        <w:pStyle w:val="YourName"/>
        <w:spacing w:before="0" w:line="240" w:lineRule="auto"/>
        <w:jc w:val="both"/>
        <w:rPr>
          <w:rFonts w:ascii="Cambria" w:hAnsi="Cambria"/>
          <w:sz w:val="6"/>
          <w:szCs w:val="6"/>
        </w:rPr>
      </w:pPr>
    </w:p>
    <w:p w14:paraId="010DD303" w14:textId="4B143411" w:rsidR="00BF1A12" w:rsidRPr="00BF1A12" w:rsidRDefault="00BF1A12" w:rsidP="001E3E78">
      <w:pPr>
        <w:pStyle w:val="YourName"/>
        <w:numPr>
          <w:ilvl w:val="0"/>
          <w:numId w:val="5"/>
        </w:numPr>
        <w:spacing w:before="0" w:line="24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Personal Documentation /Seafer Documentation</w:t>
      </w:r>
    </w:p>
    <w:tbl>
      <w:tblPr>
        <w:tblpPr w:leftFromText="180" w:rightFromText="180" w:vertAnchor="text" w:horzAnchor="margin" w:tblpY="222"/>
        <w:tblW w:w="9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9"/>
        <w:gridCol w:w="1472"/>
        <w:gridCol w:w="1892"/>
        <w:gridCol w:w="1661"/>
        <w:gridCol w:w="1493"/>
        <w:gridCol w:w="1665"/>
      </w:tblGrid>
      <w:tr w:rsidR="00BF1A12" w:rsidRPr="005F6600" w14:paraId="1778548F" w14:textId="77777777" w:rsidTr="00BF1A12">
        <w:trPr>
          <w:trHeight w:val="314"/>
        </w:trPr>
        <w:tc>
          <w:tcPr>
            <w:tcW w:w="9762" w:type="dxa"/>
            <w:gridSpan w:val="6"/>
            <w:shd w:val="clear" w:color="auto" w:fill="D9E2F3"/>
            <w:vAlign w:val="center"/>
          </w:tcPr>
          <w:p w14:paraId="464D1DAD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PERSONAL DOCUMENTATION / SEAFARER DOCUMENTATION</w:t>
            </w:r>
          </w:p>
        </w:tc>
      </w:tr>
      <w:tr w:rsidR="00BF1A12" w:rsidRPr="005F6600" w14:paraId="4D1C6BBB" w14:textId="77777777" w:rsidTr="00BF1A12">
        <w:trPr>
          <w:trHeight w:val="604"/>
        </w:trPr>
        <w:tc>
          <w:tcPr>
            <w:tcW w:w="1579" w:type="dxa"/>
            <w:shd w:val="clear" w:color="auto" w:fill="D9E2F3"/>
          </w:tcPr>
          <w:p w14:paraId="7E50BC33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TYPE OF DOCUMENT / ID </w:t>
            </w:r>
            <w:r w:rsidRPr="005F6600">
              <w:rPr>
                <w:rFonts w:ascii="Arial" w:eastAsia="Calibri" w:hAnsi="Arial"/>
                <w:b/>
                <w:sz w:val="16"/>
                <w:vertAlign w:val="superscript"/>
                <w:lang w:val="en-GB" w:eastAsia="fr-FR"/>
              </w:rPr>
              <w:footnoteRef/>
            </w:r>
          </w:p>
        </w:tc>
        <w:tc>
          <w:tcPr>
            <w:tcW w:w="1472" w:type="dxa"/>
            <w:shd w:val="clear" w:color="auto" w:fill="D9E2F3"/>
          </w:tcPr>
          <w:p w14:paraId="7A50F0F4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COUNTRY OF ISSUE</w:t>
            </w:r>
          </w:p>
        </w:tc>
        <w:tc>
          <w:tcPr>
            <w:tcW w:w="1892" w:type="dxa"/>
            <w:shd w:val="clear" w:color="auto" w:fill="D9E2F3"/>
          </w:tcPr>
          <w:p w14:paraId="0E38A75F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NO.</w:t>
            </w:r>
          </w:p>
        </w:tc>
        <w:tc>
          <w:tcPr>
            <w:tcW w:w="1661" w:type="dxa"/>
            <w:shd w:val="clear" w:color="auto" w:fill="D9E2F3"/>
          </w:tcPr>
          <w:p w14:paraId="2E799C30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ISSUED AT (PLACE)</w:t>
            </w:r>
          </w:p>
        </w:tc>
        <w:tc>
          <w:tcPr>
            <w:tcW w:w="1493" w:type="dxa"/>
            <w:shd w:val="clear" w:color="auto" w:fill="D9E2F3"/>
          </w:tcPr>
          <w:p w14:paraId="0A69AB84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DATE OF ISSUE</w:t>
            </w:r>
          </w:p>
          <w:p w14:paraId="12E5A4C6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CG Omega" w:eastAsia="Calibri" w:hAnsi="CG Omega"/>
                <w:b/>
                <w:sz w:val="16"/>
                <w:lang w:val="en-GB" w:eastAsia="fr-FR"/>
              </w:rPr>
              <w:t>(MM / DD / YYYY)</w:t>
            </w:r>
          </w:p>
        </w:tc>
        <w:tc>
          <w:tcPr>
            <w:tcW w:w="1665" w:type="dxa"/>
            <w:shd w:val="clear" w:color="auto" w:fill="D9E2F3"/>
          </w:tcPr>
          <w:p w14:paraId="0EEEEDCA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VALID UNTIL</w:t>
            </w:r>
          </w:p>
          <w:p w14:paraId="7F251826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CG Omega" w:eastAsia="Calibri" w:hAnsi="CG Omega"/>
                <w:b/>
                <w:sz w:val="16"/>
                <w:lang w:val="en-GB" w:eastAsia="fr-FR"/>
              </w:rPr>
              <w:t>(MM / DD / YYYY)</w:t>
            </w:r>
          </w:p>
        </w:tc>
      </w:tr>
      <w:tr w:rsidR="00BF1A12" w:rsidRPr="005F6600" w14:paraId="798D871B" w14:textId="77777777" w:rsidTr="00BF1A12">
        <w:trPr>
          <w:trHeight w:val="321"/>
        </w:trPr>
        <w:tc>
          <w:tcPr>
            <w:tcW w:w="1579" w:type="dxa"/>
            <w:shd w:val="clear" w:color="auto" w:fill="D9E2F3"/>
          </w:tcPr>
          <w:p w14:paraId="565DBD93" w14:textId="77777777" w:rsidR="00BF1A12" w:rsidRPr="005F6600" w:rsidRDefault="00BF1A12" w:rsidP="00BF1A12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PASSPORT </w:t>
            </w:r>
          </w:p>
        </w:tc>
        <w:tc>
          <w:tcPr>
            <w:tcW w:w="1472" w:type="dxa"/>
            <w:shd w:val="clear" w:color="auto" w:fill="auto"/>
          </w:tcPr>
          <w:p w14:paraId="653E85AB" w14:textId="0D8F48A5" w:rsidR="00BF1A12" w:rsidRPr="005F6600" w:rsidRDefault="00BF1A12" w:rsidP="002D5A5F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</w:tcPr>
          <w:p w14:paraId="2A9AE616" w14:textId="26E1A8D0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</w:tcPr>
          <w:p w14:paraId="1379A23A" w14:textId="76FF48C6" w:rsidR="00BF1A12" w:rsidRPr="005F6600" w:rsidRDefault="00536AF1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t xml:space="preserve"> </w:t>
            </w:r>
          </w:p>
        </w:tc>
        <w:tc>
          <w:tcPr>
            <w:tcW w:w="1493" w:type="dxa"/>
            <w:shd w:val="clear" w:color="auto" w:fill="auto"/>
          </w:tcPr>
          <w:p w14:paraId="3C514271" w14:textId="6C5BDD69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</w:tcPr>
          <w:p w14:paraId="146ECBCF" w14:textId="21D40A66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BF1A12" w:rsidRPr="005F6600" w14:paraId="6C9687C1" w14:textId="77777777" w:rsidTr="00BF1A12">
        <w:trPr>
          <w:trHeight w:val="321"/>
        </w:trPr>
        <w:tc>
          <w:tcPr>
            <w:tcW w:w="1579" w:type="dxa"/>
            <w:shd w:val="clear" w:color="auto" w:fill="D9E2F3"/>
          </w:tcPr>
          <w:p w14:paraId="45851EE1" w14:textId="77777777" w:rsidR="00BF1A12" w:rsidRPr="005F6600" w:rsidRDefault="00BF1A12" w:rsidP="00BF1A12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US VISA B1/ B2</w:t>
            </w: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 </w:t>
            </w:r>
          </w:p>
        </w:tc>
        <w:tc>
          <w:tcPr>
            <w:tcW w:w="1472" w:type="dxa"/>
            <w:shd w:val="clear" w:color="auto" w:fill="auto"/>
          </w:tcPr>
          <w:p w14:paraId="1EFE722F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</w:tcPr>
          <w:p w14:paraId="226F43C0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</w:tcPr>
          <w:p w14:paraId="2186EBF4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</w:tcPr>
          <w:p w14:paraId="5016A2E4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</w:tcPr>
          <w:p w14:paraId="0F73E7F6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BF1A12" w:rsidRPr="005F6600" w14:paraId="1DA2A7CF" w14:textId="77777777" w:rsidTr="00BF1A12">
        <w:trPr>
          <w:trHeight w:val="321"/>
        </w:trPr>
        <w:tc>
          <w:tcPr>
            <w:tcW w:w="1579" w:type="dxa"/>
            <w:shd w:val="clear" w:color="auto" w:fill="D9E2F3"/>
          </w:tcPr>
          <w:p w14:paraId="65E2EA93" w14:textId="77777777" w:rsidR="00BF1A12" w:rsidRPr="005F6600" w:rsidRDefault="00BF1A12" w:rsidP="00BF1A12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US VISA C1-D </w:t>
            </w: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 </w:t>
            </w:r>
          </w:p>
        </w:tc>
        <w:tc>
          <w:tcPr>
            <w:tcW w:w="1472" w:type="dxa"/>
            <w:shd w:val="clear" w:color="auto" w:fill="auto"/>
          </w:tcPr>
          <w:p w14:paraId="4D4E0628" w14:textId="0FE6DE0F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</w:tcPr>
          <w:p w14:paraId="454F16EE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</w:tcPr>
          <w:p w14:paraId="062F7F9B" w14:textId="3A97CB3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</w:tcPr>
          <w:p w14:paraId="673F1A4C" w14:textId="1B49FC95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</w:tcPr>
          <w:p w14:paraId="7AE0D044" w14:textId="3D23CF49" w:rsidR="00BF1A12" w:rsidRPr="005F6600" w:rsidRDefault="00BF1A12" w:rsidP="002D5A5F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BF1A12" w:rsidRPr="005F6600" w14:paraId="64512F11" w14:textId="77777777" w:rsidTr="00BF1A12">
        <w:trPr>
          <w:trHeight w:val="321"/>
        </w:trPr>
        <w:tc>
          <w:tcPr>
            <w:tcW w:w="1579" w:type="dxa"/>
            <w:shd w:val="clear" w:color="auto" w:fill="D9E2F3"/>
          </w:tcPr>
          <w:p w14:paraId="040C6148" w14:textId="77777777" w:rsidR="00BF1A12" w:rsidRPr="005F6600" w:rsidRDefault="00BF1A12" w:rsidP="00BF1A12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MCV</w:t>
            </w:r>
          </w:p>
        </w:tc>
        <w:tc>
          <w:tcPr>
            <w:tcW w:w="1472" w:type="dxa"/>
            <w:shd w:val="clear" w:color="auto" w:fill="auto"/>
          </w:tcPr>
          <w:p w14:paraId="69FCB9A8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</w:tcPr>
          <w:p w14:paraId="1F6B4C35" w14:textId="77777777" w:rsidR="00BF1A12" w:rsidRPr="005F6600" w:rsidRDefault="00BF1A12" w:rsidP="00BF1A1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</w:tcPr>
          <w:p w14:paraId="72574F7D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</w:tcPr>
          <w:p w14:paraId="1A915E21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</w:tcPr>
          <w:p w14:paraId="55D4EB3C" w14:textId="77777777" w:rsidR="00BF1A12" w:rsidRPr="005F6600" w:rsidRDefault="00BF1A12" w:rsidP="00BF1A1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BF1A12" w:rsidRPr="005F6600" w14:paraId="77130CBE" w14:textId="77777777" w:rsidTr="00BF1A12">
        <w:trPr>
          <w:trHeight w:val="498"/>
        </w:trPr>
        <w:tc>
          <w:tcPr>
            <w:tcW w:w="1579" w:type="dxa"/>
            <w:shd w:val="clear" w:color="auto" w:fill="D9E2F3"/>
          </w:tcPr>
          <w:p w14:paraId="198789F4" w14:textId="77777777" w:rsidR="00BF1A12" w:rsidRPr="005F6600" w:rsidRDefault="00BF1A12" w:rsidP="00BF1A12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SEAMAN’S BOOK (NATIONAL)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7FC402E5" w14:textId="2B379F4C" w:rsidR="00BF1A12" w:rsidRPr="005F6600" w:rsidRDefault="00BF1A12" w:rsidP="00BF1A1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1DB0004F" w14:textId="7CC47C08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04088695" w14:textId="6608DAF3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561FB83A" w14:textId="308B2B4C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19EB6875" w14:textId="5E9FB90E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BF1A12" w:rsidRPr="005F6600" w14:paraId="43CA40E8" w14:textId="77777777" w:rsidTr="00BF1A12">
        <w:trPr>
          <w:trHeight w:val="498"/>
        </w:trPr>
        <w:tc>
          <w:tcPr>
            <w:tcW w:w="1579" w:type="dxa"/>
            <w:shd w:val="clear" w:color="auto" w:fill="D9E2F3"/>
          </w:tcPr>
          <w:p w14:paraId="30DCD6BA" w14:textId="77777777" w:rsidR="00BF1A12" w:rsidRPr="005F6600" w:rsidRDefault="00BF1A12" w:rsidP="00BF1A12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FLAG SEAMAN BOOK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2326613C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126CEF1A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781D63AD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1A85DCA2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1C6E0533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BF1A12" w:rsidRPr="005F6600" w14:paraId="7E3553F4" w14:textId="77777777" w:rsidTr="00BF1A12">
        <w:trPr>
          <w:trHeight w:val="355"/>
        </w:trPr>
        <w:tc>
          <w:tcPr>
            <w:tcW w:w="1579" w:type="dxa"/>
            <w:shd w:val="clear" w:color="auto" w:fill="D9E2F3"/>
          </w:tcPr>
          <w:p w14:paraId="4128D3C8" w14:textId="77777777" w:rsidR="00BF1A12" w:rsidRPr="005F6600" w:rsidRDefault="00BF1A12" w:rsidP="00BF1A12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FLAG CERTIFICATES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56516EC8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0D13C14E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9EB8E39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6CBC0615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04424A9E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BF1A12" w:rsidRPr="005F6600" w14:paraId="4CFABBF4" w14:textId="77777777" w:rsidTr="00BF1A12">
        <w:trPr>
          <w:trHeight w:val="274"/>
        </w:trPr>
        <w:tc>
          <w:tcPr>
            <w:tcW w:w="1579" w:type="dxa"/>
            <w:shd w:val="clear" w:color="auto" w:fill="D9E2F3"/>
          </w:tcPr>
          <w:p w14:paraId="5EE2BF8F" w14:textId="77777777" w:rsidR="00BF1A12" w:rsidRPr="005F6600" w:rsidRDefault="00BF1A12" w:rsidP="00BF1A12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COC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3BDBBDF8" w14:textId="24E7AF3C" w:rsidR="00BF1A12" w:rsidRPr="005F6600" w:rsidRDefault="00BF1A12" w:rsidP="00BF1A1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7813B7F2" w14:textId="15661DDE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2784AB7D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27B39588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2F7C41F2" w14:textId="673A4C96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BF1A12" w:rsidRPr="005F6600" w14:paraId="049DDD03" w14:textId="77777777" w:rsidTr="00BF1A12">
        <w:trPr>
          <w:trHeight w:val="336"/>
        </w:trPr>
        <w:tc>
          <w:tcPr>
            <w:tcW w:w="1579" w:type="dxa"/>
            <w:shd w:val="clear" w:color="auto" w:fill="D9E2F3"/>
          </w:tcPr>
          <w:p w14:paraId="4A094DB7" w14:textId="05F7C2E8" w:rsidR="00BF1A12" w:rsidRPr="005F6600" w:rsidRDefault="00152330" w:rsidP="00BF1A12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5F6600">
              <w:rPr>
                <w:rFonts w:ascii="Arial" w:eastAsia="Calibri" w:hAnsi="Arial"/>
                <w:b/>
                <w:sz w:val="16"/>
                <w:lang w:val="en-GB" w:eastAsia="fr-FR"/>
              </w:rPr>
              <w:t>COC II/5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61F749A8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66D1AC9D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14D7E32C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3932C42F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6B9D1790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  <w:tr w:rsidR="00BF1A12" w:rsidRPr="005F6600" w14:paraId="74FB076D" w14:textId="77777777" w:rsidTr="00BF1A12">
        <w:trPr>
          <w:trHeight w:val="357"/>
        </w:trPr>
        <w:tc>
          <w:tcPr>
            <w:tcW w:w="1579" w:type="dxa"/>
            <w:shd w:val="clear" w:color="auto" w:fill="D9E2F3"/>
          </w:tcPr>
          <w:p w14:paraId="37346C92" w14:textId="2727C3A1" w:rsidR="00BF1A12" w:rsidRPr="005F6600" w:rsidRDefault="00152330" w:rsidP="00BF1A12">
            <w:pPr>
              <w:spacing w:before="60" w:after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52330">
              <w:rPr>
                <w:rFonts w:ascii="Arial" w:eastAsia="Calibri" w:hAnsi="Arial"/>
                <w:b/>
                <w:sz w:val="16"/>
                <w:lang w:val="en-GB" w:eastAsia="fr-FR"/>
              </w:rPr>
              <w:t>COC VI/6-2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7135E485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92" w:type="dxa"/>
            <w:shd w:val="clear" w:color="auto" w:fill="auto"/>
            <w:vAlign w:val="center"/>
          </w:tcPr>
          <w:p w14:paraId="3B8CA718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1DF32966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493" w:type="dxa"/>
            <w:shd w:val="clear" w:color="auto" w:fill="auto"/>
            <w:vAlign w:val="center"/>
          </w:tcPr>
          <w:p w14:paraId="1487F431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3EAFAFE0" w14:textId="77777777" w:rsidR="00BF1A12" w:rsidRPr="005F6600" w:rsidRDefault="00BF1A12" w:rsidP="00BF1A12">
            <w:pPr>
              <w:spacing w:before="60" w:after="60"/>
              <w:jc w:val="center"/>
              <w:rPr>
                <w:rFonts w:ascii="Arial Narrow" w:eastAsia="Calibri" w:hAnsi="Arial Narrow"/>
                <w:b/>
                <w:lang w:val="en-GB" w:eastAsia="fr-FR"/>
              </w:rPr>
            </w:pPr>
          </w:p>
        </w:tc>
      </w:tr>
    </w:tbl>
    <w:p w14:paraId="583D64B3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66DF2972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0556C2FE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047FA26C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5F69DF22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0FFA6275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77C3BA20" w14:textId="77777777" w:rsidR="00BF1A12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241E8FDB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5A28B475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1A49B27D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7C39F6DB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23F5749C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522E2835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796BB28D" w14:textId="77777777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2D1FC93F" w14:textId="1A7B2811" w:rsidR="001E3E78" w:rsidRDefault="001E3E78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135A337B" w14:textId="70A6EE3D" w:rsidR="00BF1A12" w:rsidRDefault="001E3E78" w:rsidP="00BF1A12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5</w:t>
      </w:r>
      <w:r w:rsidR="00BF1A12">
        <w:rPr>
          <w:rFonts w:ascii="Cambria" w:hAnsi="Cambria"/>
          <w:sz w:val="24"/>
          <w:szCs w:val="24"/>
        </w:rPr>
        <w:t>. TRAINING AND CERTIFICATION.</w:t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9"/>
        <w:gridCol w:w="1395"/>
        <w:gridCol w:w="2675"/>
        <w:gridCol w:w="1658"/>
        <w:gridCol w:w="1582"/>
      </w:tblGrid>
      <w:tr w:rsidR="00BF1A12" w:rsidRPr="00BB237C" w14:paraId="6C9C47E8" w14:textId="77777777" w:rsidTr="000964DE">
        <w:trPr>
          <w:trHeight w:val="570"/>
          <w:jc w:val="center"/>
        </w:trPr>
        <w:tc>
          <w:tcPr>
            <w:tcW w:w="9569" w:type="dxa"/>
            <w:gridSpan w:val="5"/>
            <w:shd w:val="clear" w:color="auto" w:fill="D9E2F3"/>
            <w:vAlign w:val="center"/>
          </w:tcPr>
          <w:p w14:paraId="0675B48D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STCW CERTIFICATES</w:t>
            </w:r>
          </w:p>
        </w:tc>
      </w:tr>
      <w:tr w:rsidR="00BF1A12" w:rsidRPr="00BB237C" w14:paraId="3C1B6E1D" w14:textId="77777777" w:rsidTr="000964DE">
        <w:trPr>
          <w:trHeight w:val="570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427F8272" w14:textId="77777777" w:rsidR="00BF1A12" w:rsidRPr="00BB237C" w:rsidRDefault="00BF1A12" w:rsidP="000964DE">
            <w:pPr>
              <w:rPr>
                <w:rFonts w:ascii="Calibri" w:eastAsia="Calibri" w:hAnsi="Calibri" w:cs="Calibri"/>
                <w:b/>
                <w:iCs/>
                <w:sz w:val="22"/>
                <w:szCs w:val="22"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sz w:val="22"/>
                <w:szCs w:val="22"/>
                <w:lang w:val="en-GB" w:eastAsia="fr-FR"/>
              </w:rPr>
              <w:t>DESCRIPTION OF CERT / COURSE</w:t>
            </w:r>
          </w:p>
        </w:tc>
        <w:tc>
          <w:tcPr>
            <w:tcW w:w="1395" w:type="dxa"/>
            <w:shd w:val="clear" w:color="auto" w:fill="D9E2F3"/>
            <w:vAlign w:val="center"/>
          </w:tcPr>
          <w:p w14:paraId="30BC304C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2675" w:type="dxa"/>
            <w:shd w:val="clear" w:color="auto" w:fill="D9E2F3"/>
            <w:vAlign w:val="center"/>
          </w:tcPr>
          <w:p w14:paraId="3E95A821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NUMBER</w:t>
            </w:r>
          </w:p>
        </w:tc>
        <w:tc>
          <w:tcPr>
            <w:tcW w:w="1658" w:type="dxa"/>
            <w:shd w:val="clear" w:color="auto" w:fill="D9E2F3"/>
            <w:vAlign w:val="center"/>
          </w:tcPr>
          <w:p w14:paraId="0E5FCFA2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ISSUE</w:t>
            </w:r>
          </w:p>
          <w:p w14:paraId="0CAD44EF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62C8C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582" w:type="dxa"/>
            <w:shd w:val="clear" w:color="auto" w:fill="D9E2F3"/>
            <w:vAlign w:val="center"/>
          </w:tcPr>
          <w:p w14:paraId="6E3A3873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EXPIRY</w:t>
            </w:r>
          </w:p>
          <w:p w14:paraId="4A947363" w14:textId="77777777" w:rsidR="00BF1A12" w:rsidRPr="00BB237C" w:rsidRDefault="00BF1A12" w:rsidP="000964DE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62C8C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39545C" w:rsidRPr="00BB237C" w14:paraId="76A7F071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035C1D83" w14:textId="2486CF2F" w:rsidR="0039545C" w:rsidRPr="00CA205E" w:rsidRDefault="0039545C" w:rsidP="0039545C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Safety Maritime Training Course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(BST)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FE4EF4C" w14:textId="77777777" w:rsidR="0039545C" w:rsidRPr="00F5501D" w:rsidRDefault="0039545C" w:rsidP="0039545C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CBD261B" w14:textId="77777777" w:rsidR="0039545C" w:rsidRPr="00F5501D" w:rsidRDefault="0039545C" w:rsidP="0039545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F6B9813" w14:textId="77777777" w:rsidR="0039545C" w:rsidRPr="00F5501D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DB5E891" w14:textId="77777777" w:rsidR="0039545C" w:rsidRPr="00F5501D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39545C" w:rsidRPr="00443C22" w14:paraId="188D9480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23C0234D" w14:textId="09AE2C0A" w:rsidR="0039545C" w:rsidRPr="00CA205E" w:rsidRDefault="0039545C" w:rsidP="0039545C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personal Survival Techniques 1.19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D170B61" w14:textId="429914BF" w:rsidR="0039545C" w:rsidRPr="00F5501D" w:rsidRDefault="0039545C" w:rsidP="0039545C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81C49E1" w14:textId="1BCC2C9A" w:rsidR="0039545C" w:rsidRPr="00443C22" w:rsidRDefault="0039545C" w:rsidP="00443C22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s-PA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04AF4B7" w14:textId="6342E09D" w:rsidR="0039545C" w:rsidRPr="00443C22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s-PA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69AB7E5" w14:textId="17AFD243" w:rsidR="0039545C" w:rsidRPr="00443C22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s-PA" w:eastAsia="fr-FR"/>
              </w:rPr>
            </w:pPr>
          </w:p>
        </w:tc>
      </w:tr>
      <w:tr w:rsidR="0039545C" w:rsidRPr="00443C22" w14:paraId="264BEEAB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0A86B0D8" w14:textId="0E86BCAB" w:rsidR="0039545C" w:rsidRPr="00CA205E" w:rsidRDefault="0039545C" w:rsidP="0039545C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Fire prevention and firefighting 1.20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C3B06BD" w14:textId="05BDBFB4" w:rsidR="0039545C" w:rsidRPr="00F5501D" w:rsidRDefault="0039545C" w:rsidP="0039545C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F7E6A4F" w14:textId="773733D3" w:rsidR="0039545C" w:rsidRPr="00443C22" w:rsidRDefault="0039545C" w:rsidP="00443C22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s-PA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FC13709" w14:textId="3C7157D2" w:rsidR="0039545C" w:rsidRPr="00443C22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s-PA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269220B" w14:textId="4F22050B" w:rsidR="0039545C" w:rsidRPr="00443C22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s-PA" w:eastAsia="fr-FR"/>
              </w:rPr>
            </w:pPr>
          </w:p>
        </w:tc>
      </w:tr>
      <w:tr w:rsidR="0039545C" w:rsidRPr="00443C22" w14:paraId="66EFE6B8" w14:textId="77777777" w:rsidTr="000964DE">
        <w:trPr>
          <w:trHeight w:val="36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4A0FD476" w14:textId="4BF4CDE5" w:rsidR="0039545C" w:rsidRPr="00CA205E" w:rsidRDefault="0039545C" w:rsidP="0039545C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Elementary first Aid 1.13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5C569180" w14:textId="5B700779" w:rsidR="0039545C" w:rsidRPr="00F5501D" w:rsidRDefault="0039545C" w:rsidP="0039545C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018C527" w14:textId="382ED1E6" w:rsidR="0039545C" w:rsidRPr="00443C22" w:rsidRDefault="0039545C" w:rsidP="00443C22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s-PA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15020FD" w14:textId="5908AA12" w:rsidR="0039545C" w:rsidRPr="00443C22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s-PA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A0E701E" w14:textId="67285361" w:rsidR="0039545C" w:rsidRPr="00443C22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s-PA" w:eastAsia="fr-FR"/>
              </w:rPr>
            </w:pPr>
          </w:p>
        </w:tc>
      </w:tr>
      <w:tr w:rsidR="0039545C" w:rsidRPr="00443C22" w14:paraId="1FC1AC95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1C73070C" w14:textId="4B26AF57" w:rsidR="0039545C" w:rsidRPr="00CA205E" w:rsidRDefault="0039545C" w:rsidP="0039545C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Personal Safety and social responsibilities 1.21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3E227E9" w14:textId="31983B7C" w:rsidR="0039545C" w:rsidRPr="00F5501D" w:rsidRDefault="0039545C" w:rsidP="0039545C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621D33D" w14:textId="02D7C8AC" w:rsidR="0039545C" w:rsidRPr="00443C22" w:rsidRDefault="0039545C" w:rsidP="00443C22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s-PA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AB18A7A" w14:textId="7DF271E7" w:rsidR="0039545C" w:rsidRPr="00443C22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s-PA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81A3073" w14:textId="07E101F5" w:rsidR="0039545C" w:rsidRPr="00443C22" w:rsidRDefault="0039545C" w:rsidP="002D5A5F">
            <w:pPr>
              <w:rPr>
                <w:rFonts w:ascii="Arial Narrow" w:eastAsia="Calibri" w:hAnsi="Arial Narrow"/>
                <w:bCs/>
                <w:iCs/>
                <w:lang w:val="es-PA" w:eastAsia="fr-FR"/>
              </w:rPr>
            </w:pPr>
          </w:p>
        </w:tc>
      </w:tr>
      <w:tr w:rsidR="0039545C" w:rsidRPr="00BB237C" w14:paraId="1FEC07E7" w14:textId="77777777" w:rsidTr="000964DE">
        <w:trPr>
          <w:trHeight w:val="460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64068CE5" w14:textId="6C2E8C11" w:rsidR="0039545C" w:rsidRPr="00CA205E" w:rsidRDefault="0039545C" w:rsidP="0039545C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Course 3.27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A5812F1" w14:textId="3659E44D" w:rsidR="0039545C" w:rsidRPr="00F5501D" w:rsidRDefault="0039545C" w:rsidP="0039545C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FDB9B04" w14:textId="2B3A0EDB" w:rsidR="0039545C" w:rsidRPr="00F5501D" w:rsidRDefault="0039545C" w:rsidP="0039545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6D6BEC5" w14:textId="6D58AD04" w:rsidR="0039545C" w:rsidRPr="00F5501D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7616EFF" w14:textId="5E14D604" w:rsidR="0039545C" w:rsidRPr="00F5501D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39545C" w:rsidRPr="00BB237C" w14:paraId="470F0D18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3CF7E589" w14:textId="7F3AB0F3" w:rsidR="0039545C" w:rsidRPr="00CA205E" w:rsidRDefault="0039545C" w:rsidP="0039545C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with designated security Duties Course 3.26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D2D9097" w14:textId="77777777" w:rsidR="0039545C" w:rsidRPr="00F5501D" w:rsidRDefault="0039545C" w:rsidP="0039545C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8109FD6" w14:textId="77777777" w:rsidR="0039545C" w:rsidRPr="00F5501D" w:rsidRDefault="0039545C" w:rsidP="0039545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0D0AA50" w14:textId="77777777" w:rsidR="0039545C" w:rsidRPr="00F5501D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022832D" w14:textId="77777777" w:rsidR="0039545C" w:rsidRPr="00F5501D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39545C" w:rsidRPr="00BB237C" w14:paraId="5B9C0E64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277630F5" w14:textId="5982A1A3" w:rsidR="0039545C" w:rsidRPr="00CA205E" w:rsidRDefault="0039545C" w:rsidP="0039545C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Safety training for personnel proving direct services to passenger in passenger spaces 1.44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C40E3B1" w14:textId="77777777" w:rsidR="0039545C" w:rsidRPr="00F5501D" w:rsidRDefault="0039545C" w:rsidP="0039545C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06C0272" w14:textId="77777777" w:rsidR="0039545C" w:rsidRPr="00F5501D" w:rsidRDefault="0039545C" w:rsidP="0039545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AA6C713" w14:textId="77777777" w:rsidR="0039545C" w:rsidRPr="00F5501D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B3000D0" w14:textId="77777777" w:rsidR="0039545C" w:rsidRPr="00F5501D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39545C" w:rsidRPr="00BB237C" w14:paraId="76B051D6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0CE10293" w14:textId="571B440F" w:rsidR="0039545C" w:rsidRPr="00CA205E" w:rsidRDefault="0039545C" w:rsidP="0039545C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Crowd Management Training 1.41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2F2C78A0" w14:textId="77777777" w:rsidR="0039545C" w:rsidRPr="00F5501D" w:rsidRDefault="0039545C" w:rsidP="0039545C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81C66F1" w14:textId="77777777" w:rsidR="0039545C" w:rsidRPr="00F5501D" w:rsidRDefault="0039545C" w:rsidP="0039545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4A61D11" w14:textId="77777777" w:rsidR="0039545C" w:rsidRPr="00F5501D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3B5F623" w14:textId="77777777" w:rsidR="0039545C" w:rsidRPr="00F5501D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39545C" w:rsidRPr="00BB237C" w14:paraId="29FD0436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654076A0" w14:textId="7128278F" w:rsidR="0039545C" w:rsidRPr="00CA205E" w:rsidRDefault="0039545C" w:rsidP="0039545C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crisis management training 1.42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513C9F0" w14:textId="77777777" w:rsidR="0039545C" w:rsidRPr="00F5501D" w:rsidRDefault="0039545C" w:rsidP="0039545C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336F905" w14:textId="77777777" w:rsidR="0039545C" w:rsidRPr="00F5501D" w:rsidRDefault="0039545C" w:rsidP="0039545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EFBFFF8" w14:textId="77777777" w:rsidR="0039545C" w:rsidRPr="00F5501D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497AE0D" w14:textId="77777777" w:rsidR="0039545C" w:rsidRPr="00F5501D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39545C" w:rsidRPr="00BB237C" w14:paraId="0038AB95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6A975D23" w14:textId="25C206F4" w:rsidR="0039545C" w:rsidRPr="00CA205E" w:rsidRDefault="0039545C" w:rsidP="0039545C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Safety, cargo safety and Hull Integrity Training. 1.29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BDCF988" w14:textId="77777777" w:rsidR="0039545C" w:rsidRPr="00F5501D" w:rsidRDefault="0039545C" w:rsidP="0039545C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75DACDF" w14:textId="77777777" w:rsidR="0039545C" w:rsidRPr="00F5501D" w:rsidRDefault="0039545C" w:rsidP="0039545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FBDD860" w14:textId="77777777" w:rsidR="0039545C" w:rsidRPr="00F5501D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122D456" w14:textId="77777777" w:rsidR="0039545C" w:rsidRPr="00F5501D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39545C" w:rsidRPr="00BB237C" w14:paraId="51DF3452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191B196C" w14:textId="2CF5B67D" w:rsidR="0039545C" w:rsidRPr="00CA205E" w:rsidRDefault="0039545C" w:rsidP="0039545C">
            <w:pPr>
              <w:jc w:val="both"/>
              <w:rPr>
                <w:rFonts w:ascii="Arial" w:eastAsia="Calibri" w:hAnsi="Arial"/>
                <w:b/>
                <w:iCs/>
                <w:spacing w:val="-16"/>
                <w:sz w:val="16"/>
                <w:szCs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the Management of Survival Crafts and rescue boats Course 1.23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FAAF0BE" w14:textId="2AA3015C" w:rsidR="0039545C" w:rsidRPr="00F5501D" w:rsidRDefault="0039545C" w:rsidP="0039545C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BE28D30" w14:textId="3190E7BB" w:rsidR="0039545C" w:rsidRPr="00F5501D" w:rsidRDefault="0039545C" w:rsidP="00443C22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D4F2029" w14:textId="53A30F5B" w:rsidR="0039545C" w:rsidRPr="00F5501D" w:rsidRDefault="0039545C" w:rsidP="002D5A5F">
            <w:pPr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F91A7CD" w14:textId="3F74507A" w:rsidR="0039545C" w:rsidRPr="00F5501D" w:rsidRDefault="0039545C" w:rsidP="002D5A5F">
            <w:pPr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39545C" w:rsidRPr="00BB237C" w14:paraId="789342CC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7AE70740" w14:textId="24114EC3" w:rsidR="0039545C" w:rsidRPr="00CA205E" w:rsidRDefault="0039545C" w:rsidP="0039545C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Cargo Training operations for oil and chemical tanker Course 1.01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C0E1DCF" w14:textId="77777777" w:rsidR="0039545C" w:rsidRPr="00F5501D" w:rsidRDefault="0039545C" w:rsidP="0039545C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49A55E9" w14:textId="77777777" w:rsidR="0039545C" w:rsidRPr="00F5501D" w:rsidRDefault="0039545C" w:rsidP="0039545C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7FDE7899" w14:textId="77777777" w:rsidR="0039545C" w:rsidRPr="00F5501D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4C58530" w14:textId="77777777" w:rsidR="0039545C" w:rsidRPr="00F5501D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39545C" w:rsidRPr="00BB237C" w14:paraId="47C63567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44768D70" w14:textId="7CA78DAC" w:rsidR="0039545C" w:rsidRPr="00CA205E" w:rsidRDefault="0039545C" w:rsidP="0039545C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Advanced Fire Fighting 2.03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31CC8F3" w14:textId="289D3B7F" w:rsidR="0039545C" w:rsidRPr="00F5501D" w:rsidRDefault="0039545C" w:rsidP="0039545C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255BBC9" w14:textId="1F16CA53" w:rsidR="0039545C" w:rsidRPr="00F5501D" w:rsidRDefault="0039545C" w:rsidP="00443C22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E11FFFC" w14:textId="7D5B5FFC" w:rsidR="0039545C" w:rsidRPr="00F5501D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3964AF3" w14:textId="6C4038AD" w:rsidR="0039545C" w:rsidRPr="00F5501D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39545C" w:rsidRPr="00BB237C" w14:paraId="7EB8C611" w14:textId="77777777" w:rsidTr="000964DE">
        <w:trPr>
          <w:trHeight w:val="475"/>
          <w:jc w:val="center"/>
        </w:trPr>
        <w:tc>
          <w:tcPr>
            <w:tcW w:w="2259" w:type="dxa"/>
            <w:shd w:val="clear" w:color="auto" w:fill="D9E2F3"/>
            <w:vAlign w:val="center"/>
          </w:tcPr>
          <w:p w14:paraId="19FB8431" w14:textId="7E2B4169" w:rsidR="0039545C" w:rsidRPr="00CA205E" w:rsidRDefault="0039545C" w:rsidP="0039545C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Engine Rating Course / WER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10B021F" w14:textId="205F25CB" w:rsidR="0039545C" w:rsidRPr="00F5501D" w:rsidRDefault="0039545C" w:rsidP="0039545C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E5D538C" w14:textId="4603DC1C" w:rsidR="0039545C" w:rsidRPr="00F5501D" w:rsidRDefault="0039545C" w:rsidP="002D5A5F">
            <w:pPr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D5B1E77" w14:textId="6CC930A0" w:rsidR="0039545C" w:rsidRPr="00F5501D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BAC97C5" w14:textId="77777777" w:rsidR="0039545C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  <w:p w14:paraId="7747208D" w14:textId="357E3C1C" w:rsidR="0039545C" w:rsidRPr="00F5501D" w:rsidRDefault="0039545C" w:rsidP="0039545C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</w:tbl>
    <w:p w14:paraId="34E3FE66" w14:textId="77777777" w:rsidR="001E3E78" w:rsidRDefault="001E3E78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7FD51A81" w14:textId="77777777" w:rsidR="00443C22" w:rsidRDefault="00443C22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58352846" w14:textId="77777777" w:rsidR="00443C22" w:rsidRDefault="00443C22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424745A9" w14:textId="77777777" w:rsidR="00443C22" w:rsidRDefault="00443C22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452F397A" w14:textId="77777777" w:rsidR="00443C22" w:rsidRDefault="00443C22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784D2068" w14:textId="77777777" w:rsidR="002D5A5F" w:rsidRDefault="002D5A5F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75CFEE16" w14:textId="77777777" w:rsidR="002D5A5F" w:rsidRDefault="002D5A5F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4C6B9C7C" w14:textId="77777777" w:rsidR="00443C22" w:rsidRDefault="00443C22" w:rsidP="00BF1A12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50D7CCAA" w14:textId="71BE16E0" w:rsidR="00BF1A12" w:rsidRPr="00EB6491" w:rsidRDefault="001E3E78" w:rsidP="00BF1A12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mbria" w:hAnsi="Cambria"/>
          <w:b/>
          <w:sz w:val="24"/>
          <w:szCs w:val="24"/>
        </w:rPr>
        <w:lastRenderedPageBreak/>
        <w:t>6</w:t>
      </w:r>
      <w:r w:rsidR="00BF1A12">
        <w:rPr>
          <w:rFonts w:ascii="Cambria" w:hAnsi="Cambria"/>
          <w:b/>
          <w:sz w:val="24"/>
          <w:szCs w:val="24"/>
        </w:rPr>
        <w:t xml:space="preserve">. </w:t>
      </w:r>
      <w:r w:rsidR="00BF1A12" w:rsidRPr="00EB6491">
        <w:rPr>
          <w:rFonts w:ascii="Calibri" w:eastAsia="Calibri" w:hAnsi="Calibri"/>
          <w:b/>
          <w:bCs/>
          <w:sz w:val="24"/>
          <w:szCs w:val="24"/>
          <w:lang w:eastAsia="en-US"/>
        </w:rPr>
        <w:t>WORK EXPERIENCE</w:t>
      </w:r>
      <w:r w:rsidR="00BF1A12"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 ONSHORE</w:t>
      </w:r>
    </w:p>
    <w:tbl>
      <w:tblPr>
        <w:tblW w:w="95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530"/>
        <w:gridCol w:w="1096"/>
        <w:gridCol w:w="1758"/>
        <w:gridCol w:w="1025"/>
        <w:gridCol w:w="1434"/>
        <w:gridCol w:w="1192"/>
      </w:tblGrid>
      <w:tr w:rsidR="00BF1A12" w:rsidRPr="00EB6491" w14:paraId="1C46CE59" w14:textId="77777777" w:rsidTr="000964DE">
        <w:trPr>
          <w:trHeight w:val="656"/>
          <w:jc w:val="center"/>
        </w:trPr>
        <w:tc>
          <w:tcPr>
            <w:tcW w:w="1518" w:type="dxa"/>
            <w:shd w:val="clear" w:color="auto" w:fill="D9E2F3"/>
            <w:vAlign w:val="center"/>
          </w:tcPr>
          <w:p w14:paraId="01D3827C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DATE ON</w:t>
            </w:r>
          </w:p>
          <w:p w14:paraId="2A4171AA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(MM/DD/YYYY)</w:t>
            </w:r>
          </w:p>
        </w:tc>
        <w:tc>
          <w:tcPr>
            <w:tcW w:w="1518" w:type="dxa"/>
            <w:shd w:val="clear" w:color="auto" w:fill="D9E2F3"/>
            <w:vAlign w:val="center"/>
          </w:tcPr>
          <w:p w14:paraId="2BB25D74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DATE OFF</w:t>
            </w:r>
          </w:p>
          <w:p w14:paraId="74B7FBB0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(MM/DD/YYYY)</w:t>
            </w:r>
          </w:p>
        </w:tc>
        <w:tc>
          <w:tcPr>
            <w:tcW w:w="1087" w:type="dxa"/>
            <w:shd w:val="clear" w:color="auto" w:fill="D9E2F3"/>
            <w:vAlign w:val="center"/>
          </w:tcPr>
          <w:p w14:paraId="513F72E4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COMPANY NAME</w:t>
            </w:r>
            <w:r>
              <w:rPr>
                <w:rFonts w:ascii="Calibri" w:eastAsia="Calibri" w:hAnsi="Calibri"/>
                <w:b/>
                <w:bCs/>
                <w:lang w:eastAsia="en-US"/>
              </w:rPr>
              <w:t xml:space="preserve"> / SHIP-OWNER</w:t>
            </w:r>
          </w:p>
        </w:tc>
        <w:tc>
          <w:tcPr>
            <w:tcW w:w="1744" w:type="dxa"/>
            <w:shd w:val="clear" w:color="auto" w:fill="D9E2F3"/>
            <w:vAlign w:val="center"/>
          </w:tcPr>
          <w:p w14:paraId="0A277AA9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lang w:eastAsia="en-US"/>
              </w:rPr>
              <w:t>DUTIES OR RESPONSABILITIES</w:t>
            </w:r>
          </w:p>
        </w:tc>
        <w:tc>
          <w:tcPr>
            <w:tcW w:w="1023" w:type="dxa"/>
            <w:shd w:val="clear" w:color="auto" w:fill="D9E2F3"/>
            <w:vAlign w:val="center"/>
          </w:tcPr>
          <w:p w14:paraId="2799531A" w14:textId="77777777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RANK/</w:t>
            </w:r>
          </w:p>
          <w:p w14:paraId="4015DEA4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lang w:eastAsia="en-US"/>
              </w:rPr>
              <w:t>POSITION</w:t>
            </w:r>
          </w:p>
        </w:tc>
        <w:tc>
          <w:tcPr>
            <w:tcW w:w="1493" w:type="dxa"/>
            <w:shd w:val="clear" w:color="auto" w:fill="D9E2F3"/>
            <w:vAlign w:val="center"/>
          </w:tcPr>
          <w:p w14:paraId="220B1D62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lang w:eastAsia="en-US"/>
              </w:rPr>
              <w:t>REASON FOR LEAVING</w:t>
            </w:r>
          </w:p>
        </w:tc>
        <w:tc>
          <w:tcPr>
            <w:tcW w:w="1182" w:type="dxa"/>
            <w:shd w:val="clear" w:color="auto" w:fill="D9E2F3"/>
            <w:vAlign w:val="center"/>
          </w:tcPr>
          <w:p w14:paraId="1F731058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lang w:eastAsia="en-US"/>
              </w:rPr>
              <w:t>NAME OF CONTACT PERSON &amp; TELEPHONE NUMBER</w:t>
            </w:r>
          </w:p>
        </w:tc>
      </w:tr>
      <w:tr w:rsidR="00BF1A12" w:rsidRPr="00A87C21" w14:paraId="42BF3830" w14:textId="77777777" w:rsidTr="000964DE">
        <w:trPr>
          <w:trHeight w:val="656"/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6366DFA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7C9F1A20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7EBA459E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744" w:type="dxa"/>
            <w:shd w:val="clear" w:color="auto" w:fill="auto"/>
          </w:tcPr>
          <w:p w14:paraId="4B0DB250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3" w:type="dxa"/>
            <w:shd w:val="clear" w:color="auto" w:fill="auto"/>
          </w:tcPr>
          <w:p w14:paraId="677E80E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93" w:type="dxa"/>
            <w:shd w:val="clear" w:color="auto" w:fill="auto"/>
          </w:tcPr>
          <w:p w14:paraId="7B23EF96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82" w:type="dxa"/>
            <w:shd w:val="clear" w:color="auto" w:fill="auto"/>
          </w:tcPr>
          <w:p w14:paraId="2CAB4D3F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33410FB0" w14:textId="77777777" w:rsidTr="000964DE">
        <w:trPr>
          <w:trHeight w:val="656"/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3CDB5C29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466B58C0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1F389F02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744" w:type="dxa"/>
            <w:shd w:val="clear" w:color="auto" w:fill="auto"/>
          </w:tcPr>
          <w:p w14:paraId="5A38E0B9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3" w:type="dxa"/>
            <w:shd w:val="clear" w:color="auto" w:fill="auto"/>
          </w:tcPr>
          <w:p w14:paraId="5312009B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93" w:type="dxa"/>
            <w:shd w:val="clear" w:color="auto" w:fill="auto"/>
          </w:tcPr>
          <w:p w14:paraId="74AE2D9F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82" w:type="dxa"/>
            <w:shd w:val="clear" w:color="auto" w:fill="auto"/>
          </w:tcPr>
          <w:p w14:paraId="59191B81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BF1A12" w:rsidRPr="00A87C21" w14:paraId="56A5A21B" w14:textId="77777777" w:rsidTr="000964DE">
        <w:trPr>
          <w:trHeight w:val="656"/>
          <w:jc w:val="center"/>
        </w:trPr>
        <w:tc>
          <w:tcPr>
            <w:tcW w:w="1518" w:type="dxa"/>
            <w:shd w:val="clear" w:color="auto" w:fill="auto"/>
            <w:vAlign w:val="center"/>
          </w:tcPr>
          <w:p w14:paraId="6203950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E78E8F6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3F8E00C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744" w:type="dxa"/>
            <w:shd w:val="clear" w:color="auto" w:fill="auto"/>
          </w:tcPr>
          <w:p w14:paraId="45C0C336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3" w:type="dxa"/>
            <w:shd w:val="clear" w:color="auto" w:fill="auto"/>
          </w:tcPr>
          <w:p w14:paraId="0F0DBE32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93" w:type="dxa"/>
            <w:shd w:val="clear" w:color="auto" w:fill="auto"/>
          </w:tcPr>
          <w:p w14:paraId="1D4633E5" w14:textId="77777777" w:rsidR="00BF1A12" w:rsidRPr="00A87C21" w:rsidRDefault="00BF1A12" w:rsidP="000964DE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82" w:type="dxa"/>
            <w:shd w:val="clear" w:color="auto" w:fill="auto"/>
          </w:tcPr>
          <w:p w14:paraId="2941A6B8" w14:textId="77777777" w:rsidR="00BF1A12" w:rsidRPr="00A87C21" w:rsidRDefault="00BF1A12" w:rsidP="000964DE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636E23A4" w14:textId="77777777" w:rsidR="00BF1A12" w:rsidRPr="00C3285A" w:rsidRDefault="00BF1A12" w:rsidP="00C3285A">
      <w:pPr>
        <w:pStyle w:val="YourName"/>
        <w:spacing w:before="0" w:line="240" w:lineRule="auto"/>
        <w:jc w:val="left"/>
        <w:rPr>
          <w:rFonts w:ascii="Cambria" w:hAnsi="Cambria"/>
          <w:sz w:val="6"/>
          <w:szCs w:val="6"/>
        </w:rPr>
      </w:pPr>
    </w:p>
    <w:p w14:paraId="0C229CFD" w14:textId="77777777" w:rsidR="001E4A77" w:rsidRDefault="001E4A77"/>
    <w:p w14:paraId="55AC4D70" w14:textId="77777777" w:rsidR="00BF1A12" w:rsidRDefault="00BF1A12"/>
    <w:p w14:paraId="47F5717F" w14:textId="6D360DD3" w:rsidR="00BF1A12" w:rsidRPr="00BF1A12" w:rsidRDefault="001E3E78">
      <w:pPr>
        <w:rPr>
          <w:b/>
          <w:bCs/>
          <w:vanish/>
          <w:sz w:val="22"/>
          <w:szCs w:val="22"/>
        </w:rPr>
      </w:pPr>
      <w:r>
        <w:rPr>
          <w:b/>
          <w:bCs/>
          <w:sz w:val="22"/>
          <w:szCs w:val="22"/>
        </w:rPr>
        <w:t>7</w:t>
      </w:r>
      <w:r w:rsidR="00BF1A12" w:rsidRPr="00BF1A12">
        <w:rPr>
          <w:b/>
          <w:bCs/>
          <w:sz w:val="22"/>
          <w:szCs w:val="22"/>
        </w:rPr>
        <w:t xml:space="preserve">. </w:t>
      </w:r>
      <w:r w:rsidR="00BF1A12" w:rsidRPr="00BF1A12">
        <w:rPr>
          <w:rFonts w:ascii="Calibri" w:eastAsia="Calibri" w:hAnsi="Calibri" w:cs="Calibri"/>
          <w:b/>
          <w:bCs/>
          <w:iCs/>
          <w:sz w:val="22"/>
          <w:szCs w:val="22"/>
          <w:lang w:val="en-GB" w:eastAsia="fr-FR"/>
        </w:rPr>
        <w:t>HIGHEST LEVEL OF EDUCATION / OTHER TRAINING OR CERTIFICATE</w:t>
      </w:r>
    </w:p>
    <w:p w14:paraId="24F7B87F" w14:textId="77777777" w:rsidR="005A6952" w:rsidRPr="00BF1A12" w:rsidRDefault="005A6952" w:rsidP="00680C07">
      <w:pPr>
        <w:pStyle w:val="YourName"/>
        <w:spacing w:before="0" w:line="240" w:lineRule="auto"/>
        <w:jc w:val="left"/>
        <w:rPr>
          <w:rFonts w:ascii="Cambria" w:hAnsi="Cambria"/>
          <w:bCs/>
          <w:sz w:val="28"/>
          <w:szCs w:val="28"/>
        </w:rPr>
      </w:pPr>
    </w:p>
    <w:tbl>
      <w:tblPr>
        <w:tblpPr w:leftFromText="180" w:rightFromText="180" w:vertAnchor="text" w:horzAnchor="margin" w:tblpY="378"/>
        <w:tblW w:w="9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7"/>
        <w:gridCol w:w="2750"/>
        <w:gridCol w:w="1704"/>
        <w:gridCol w:w="1627"/>
      </w:tblGrid>
      <w:tr w:rsidR="00C3285A" w:rsidRPr="00BB237C" w14:paraId="45CAC050" w14:textId="77777777" w:rsidTr="00BF1A12">
        <w:trPr>
          <w:trHeight w:val="475"/>
        </w:trPr>
        <w:tc>
          <w:tcPr>
            <w:tcW w:w="9838" w:type="dxa"/>
            <w:gridSpan w:val="4"/>
            <w:shd w:val="clear" w:color="auto" w:fill="D9E2F3"/>
            <w:vAlign w:val="center"/>
          </w:tcPr>
          <w:p w14:paraId="1D14E610" w14:textId="77777777" w:rsidR="00C3285A" w:rsidRPr="00C3285A" w:rsidRDefault="00C3285A" w:rsidP="00BF1A12">
            <w:pPr>
              <w:jc w:val="center"/>
              <w:rPr>
                <w:rFonts w:ascii="Calibri" w:eastAsia="Calibri" w:hAnsi="Calibri" w:cs="Calibri"/>
                <w:b/>
                <w:iCs/>
                <w:sz w:val="16"/>
                <w:szCs w:val="16"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iCs/>
                <w:lang w:val="en-GB" w:eastAsia="fr-FR"/>
              </w:rPr>
              <w:t xml:space="preserve">HIGHEST LEVEL OF EDUCATION / </w:t>
            </w:r>
            <w:r w:rsidRPr="00C3285A">
              <w:rPr>
                <w:rFonts w:ascii="Calibri" w:eastAsia="Calibri" w:hAnsi="Calibri" w:cs="Calibri"/>
                <w:b/>
                <w:iCs/>
                <w:lang w:val="en-GB" w:eastAsia="fr-FR"/>
              </w:rPr>
              <w:t>OTHER TRAINING OR CERTIFICATE</w:t>
            </w:r>
          </w:p>
        </w:tc>
      </w:tr>
      <w:tr w:rsidR="001E4A77" w:rsidRPr="00BB237C" w14:paraId="0AA358CC" w14:textId="77777777" w:rsidTr="00BF1A12">
        <w:trPr>
          <w:trHeight w:val="475"/>
        </w:trPr>
        <w:tc>
          <w:tcPr>
            <w:tcW w:w="3757" w:type="dxa"/>
            <w:shd w:val="clear" w:color="auto" w:fill="D9E2F3"/>
            <w:vAlign w:val="center"/>
          </w:tcPr>
          <w:p w14:paraId="0E40A85D" w14:textId="77777777" w:rsidR="00C3285A" w:rsidRPr="00C3285A" w:rsidRDefault="00C3285A" w:rsidP="00BF1A12">
            <w:pPr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C3285A">
              <w:rPr>
                <w:rFonts w:ascii="Calibri" w:eastAsia="Calibri" w:hAnsi="Calibri" w:cs="Calibri"/>
                <w:b/>
                <w:iCs/>
                <w:lang w:val="en-GB" w:eastAsia="fr-FR"/>
              </w:rPr>
              <w:t>NAME OF EDUCATION INSTITUTION / TECHNICAL INSTITUTE / UNIVERSITY</w:t>
            </w:r>
          </w:p>
        </w:tc>
        <w:tc>
          <w:tcPr>
            <w:tcW w:w="2750" w:type="dxa"/>
            <w:shd w:val="clear" w:color="auto" w:fill="D9E2F3"/>
            <w:vAlign w:val="center"/>
          </w:tcPr>
          <w:p w14:paraId="6187AF75" w14:textId="77777777" w:rsidR="00C3285A" w:rsidRPr="00BB237C" w:rsidRDefault="00C3285A" w:rsidP="00BF1A12">
            <w:pPr>
              <w:jc w:val="center"/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bCs/>
                <w:lang w:eastAsia="en-US"/>
              </w:rPr>
              <w:t>OBTAINED TITLE OR GRADE</w:t>
            </w:r>
          </w:p>
        </w:tc>
        <w:tc>
          <w:tcPr>
            <w:tcW w:w="1704" w:type="dxa"/>
            <w:shd w:val="clear" w:color="auto" w:fill="D9E2F3"/>
            <w:vAlign w:val="center"/>
          </w:tcPr>
          <w:p w14:paraId="2D62F3C5" w14:textId="77777777" w:rsidR="00C3285A" w:rsidRPr="00BB237C" w:rsidRDefault="00C3285A" w:rsidP="00BF1A12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ON</w:t>
            </w:r>
          </w:p>
          <w:p w14:paraId="482EA55B" w14:textId="77777777" w:rsidR="00C3285A" w:rsidRPr="00BB237C" w:rsidRDefault="00C3285A" w:rsidP="00BF1A12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62C8C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627" w:type="dxa"/>
            <w:shd w:val="clear" w:color="auto" w:fill="D9E2F3"/>
            <w:vAlign w:val="center"/>
          </w:tcPr>
          <w:p w14:paraId="408A7744" w14:textId="77777777" w:rsidR="00C3285A" w:rsidRPr="00BB237C" w:rsidRDefault="00C3285A" w:rsidP="00BF1A12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OFF</w:t>
            </w:r>
          </w:p>
          <w:p w14:paraId="1B0E3210" w14:textId="77777777" w:rsidR="00C3285A" w:rsidRPr="00BB237C" w:rsidRDefault="00C3285A" w:rsidP="00BF1A12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62C8C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C3285A" w:rsidRPr="0098775C" w14:paraId="4CDF7A88" w14:textId="77777777" w:rsidTr="00BF1A12">
        <w:trPr>
          <w:trHeight w:val="475"/>
        </w:trPr>
        <w:tc>
          <w:tcPr>
            <w:tcW w:w="3757" w:type="dxa"/>
            <w:shd w:val="clear" w:color="auto" w:fill="FFFFFF"/>
            <w:vAlign w:val="center"/>
          </w:tcPr>
          <w:p w14:paraId="37923A70" w14:textId="38761C96" w:rsidR="00C3285A" w:rsidRPr="0098775C" w:rsidRDefault="00C3285A" w:rsidP="00BF1A12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s-PA" w:eastAsia="fr-FR"/>
              </w:rPr>
            </w:pPr>
          </w:p>
        </w:tc>
        <w:tc>
          <w:tcPr>
            <w:tcW w:w="2750" w:type="dxa"/>
            <w:shd w:val="clear" w:color="auto" w:fill="FFFFFF"/>
            <w:vAlign w:val="center"/>
          </w:tcPr>
          <w:p w14:paraId="7FD8BA98" w14:textId="20E60D85" w:rsidR="00C3285A" w:rsidRPr="0098775C" w:rsidRDefault="00C3285A" w:rsidP="00BF1A12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s-PA" w:eastAsia="fr-FR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14:paraId="387B463D" w14:textId="34A15FBD" w:rsidR="00C3285A" w:rsidRPr="0098775C" w:rsidRDefault="00C3285A" w:rsidP="00BF1A12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s-PA" w:eastAsia="fr-FR"/>
              </w:rPr>
            </w:pPr>
          </w:p>
        </w:tc>
        <w:tc>
          <w:tcPr>
            <w:tcW w:w="1627" w:type="dxa"/>
            <w:shd w:val="clear" w:color="auto" w:fill="FFFFFF"/>
            <w:vAlign w:val="center"/>
          </w:tcPr>
          <w:p w14:paraId="6C427716" w14:textId="2DE2A6E2" w:rsidR="00C3285A" w:rsidRPr="0098775C" w:rsidRDefault="00C3285A" w:rsidP="00BF1A12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s-PA" w:eastAsia="fr-FR"/>
              </w:rPr>
            </w:pPr>
          </w:p>
        </w:tc>
      </w:tr>
      <w:tr w:rsidR="00C3285A" w:rsidRPr="0098775C" w14:paraId="075059D9" w14:textId="77777777" w:rsidTr="00BF1A12">
        <w:trPr>
          <w:trHeight w:val="475"/>
        </w:trPr>
        <w:tc>
          <w:tcPr>
            <w:tcW w:w="3757" w:type="dxa"/>
            <w:shd w:val="clear" w:color="auto" w:fill="FFFFFF"/>
            <w:vAlign w:val="center"/>
          </w:tcPr>
          <w:p w14:paraId="346C90D8" w14:textId="77777777" w:rsidR="00C3285A" w:rsidRPr="0098775C" w:rsidRDefault="00C3285A" w:rsidP="00BF1A12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s-PA" w:eastAsia="fr-FR"/>
              </w:rPr>
            </w:pPr>
          </w:p>
        </w:tc>
        <w:tc>
          <w:tcPr>
            <w:tcW w:w="2750" w:type="dxa"/>
            <w:shd w:val="clear" w:color="auto" w:fill="FFFFFF"/>
            <w:vAlign w:val="center"/>
          </w:tcPr>
          <w:p w14:paraId="43FD755A" w14:textId="77777777" w:rsidR="00C3285A" w:rsidRPr="0098775C" w:rsidRDefault="00C3285A" w:rsidP="00BF1A12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s-PA" w:eastAsia="fr-FR"/>
              </w:rPr>
            </w:pPr>
          </w:p>
        </w:tc>
        <w:tc>
          <w:tcPr>
            <w:tcW w:w="1704" w:type="dxa"/>
            <w:shd w:val="clear" w:color="auto" w:fill="FFFFFF"/>
            <w:vAlign w:val="center"/>
          </w:tcPr>
          <w:p w14:paraId="6D8BD117" w14:textId="77777777" w:rsidR="00C3285A" w:rsidRPr="0098775C" w:rsidRDefault="00C3285A" w:rsidP="00BF1A12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s-PA" w:eastAsia="fr-FR"/>
              </w:rPr>
            </w:pPr>
          </w:p>
        </w:tc>
        <w:tc>
          <w:tcPr>
            <w:tcW w:w="1627" w:type="dxa"/>
            <w:shd w:val="clear" w:color="auto" w:fill="FFFFFF"/>
            <w:vAlign w:val="center"/>
          </w:tcPr>
          <w:p w14:paraId="27E13F91" w14:textId="77777777" w:rsidR="00C3285A" w:rsidRPr="0098775C" w:rsidRDefault="00C3285A" w:rsidP="00BF1A12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s-PA" w:eastAsia="fr-FR"/>
              </w:rPr>
            </w:pPr>
          </w:p>
        </w:tc>
      </w:tr>
    </w:tbl>
    <w:p w14:paraId="26ED5826" w14:textId="77777777" w:rsidR="001E4A77" w:rsidRPr="0098775C" w:rsidRDefault="001E4A77">
      <w:pPr>
        <w:rPr>
          <w:vanish/>
          <w:lang w:val="es-PA"/>
        </w:rPr>
      </w:pPr>
    </w:p>
    <w:p w14:paraId="7B148A45" w14:textId="7CA747F5" w:rsidR="005F6600" w:rsidRPr="0098775C" w:rsidRDefault="005F6600" w:rsidP="005F6600">
      <w:pPr>
        <w:pStyle w:val="YourName"/>
        <w:spacing w:before="0" w:line="240" w:lineRule="auto"/>
        <w:jc w:val="left"/>
        <w:rPr>
          <w:rFonts w:ascii="Cambria" w:hAnsi="Cambria"/>
          <w:sz w:val="24"/>
          <w:szCs w:val="24"/>
          <w:u w:val="single"/>
          <w:lang w:val="es-PA"/>
        </w:rPr>
      </w:pPr>
    </w:p>
    <w:p w14:paraId="1F2649A2" w14:textId="77777777" w:rsidR="00BF1A12" w:rsidRPr="0098775C" w:rsidRDefault="00BF1A12" w:rsidP="005F6600">
      <w:pPr>
        <w:pStyle w:val="YourName"/>
        <w:spacing w:before="0" w:line="240" w:lineRule="auto"/>
        <w:jc w:val="left"/>
        <w:rPr>
          <w:rFonts w:ascii="Cambria" w:hAnsi="Cambria"/>
          <w:sz w:val="24"/>
          <w:szCs w:val="24"/>
          <w:u w:val="single"/>
          <w:lang w:val="es-PA"/>
        </w:rPr>
      </w:pPr>
    </w:p>
    <w:p w14:paraId="1B13216A" w14:textId="5F228C29" w:rsidR="00BF1A12" w:rsidRPr="00BF1A12" w:rsidRDefault="001E3E78" w:rsidP="00BF1A12">
      <w:pPr>
        <w:pStyle w:val="YourName"/>
        <w:spacing w:before="0" w:line="240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8</w:t>
      </w:r>
      <w:r w:rsidR="00BF1A12">
        <w:rPr>
          <w:rFonts w:ascii="Cambria" w:hAnsi="Cambria"/>
          <w:sz w:val="24"/>
          <w:szCs w:val="24"/>
        </w:rPr>
        <w:t xml:space="preserve">. </w:t>
      </w:r>
      <w:r w:rsidR="00BF1A12">
        <w:rPr>
          <w:rFonts w:ascii="Calibri" w:eastAsia="Calibri" w:hAnsi="Calibri"/>
          <w:bCs/>
          <w:sz w:val="22"/>
          <w:szCs w:val="22"/>
        </w:rPr>
        <w:t>VACCINATION BOOK</w:t>
      </w:r>
    </w:p>
    <w:p w14:paraId="47F5AC76" w14:textId="77777777" w:rsidR="00BF1A12" w:rsidRDefault="00BF1A12" w:rsidP="00BF1A12">
      <w:pPr>
        <w:rPr>
          <w:vanish/>
        </w:rPr>
      </w:pPr>
    </w:p>
    <w:tbl>
      <w:tblPr>
        <w:tblpPr w:leftFromText="180" w:rightFromText="180" w:vertAnchor="text" w:horzAnchor="margin" w:tblpY="121"/>
        <w:tblW w:w="9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952"/>
        <w:gridCol w:w="1951"/>
        <w:gridCol w:w="1952"/>
        <w:gridCol w:w="1956"/>
      </w:tblGrid>
      <w:tr w:rsidR="00BF1A12" w:rsidRPr="00C3285A" w14:paraId="2EB1A38F" w14:textId="77777777" w:rsidTr="000964DE">
        <w:trPr>
          <w:trHeight w:val="400"/>
        </w:trPr>
        <w:tc>
          <w:tcPr>
            <w:tcW w:w="9762" w:type="dxa"/>
            <w:gridSpan w:val="5"/>
            <w:shd w:val="clear" w:color="auto" w:fill="D9E2F3"/>
          </w:tcPr>
          <w:p w14:paraId="36E5F340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VACCINATION BOOK</w:t>
            </w:r>
          </w:p>
        </w:tc>
      </w:tr>
      <w:tr w:rsidR="00BF1A12" w:rsidRPr="00C3285A" w14:paraId="73F972EF" w14:textId="77777777" w:rsidTr="000964DE">
        <w:trPr>
          <w:trHeight w:val="295"/>
        </w:trPr>
        <w:tc>
          <w:tcPr>
            <w:tcW w:w="1951" w:type="dxa"/>
            <w:shd w:val="clear" w:color="auto" w:fill="D9E2F3"/>
          </w:tcPr>
          <w:p w14:paraId="6FDC7F76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TYPE OF VACCINE</w:t>
            </w:r>
          </w:p>
        </w:tc>
        <w:tc>
          <w:tcPr>
            <w:tcW w:w="1952" w:type="dxa"/>
            <w:shd w:val="clear" w:color="auto" w:fill="D9E2F3"/>
          </w:tcPr>
          <w:p w14:paraId="7912BBE3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COUNTRY</w:t>
            </w:r>
          </w:p>
        </w:tc>
        <w:tc>
          <w:tcPr>
            <w:tcW w:w="1951" w:type="dxa"/>
            <w:shd w:val="clear" w:color="auto" w:fill="D9E2F3"/>
          </w:tcPr>
          <w:p w14:paraId="5EBEF491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DOZE</w:t>
            </w:r>
          </w:p>
        </w:tc>
        <w:tc>
          <w:tcPr>
            <w:tcW w:w="1952" w:type="dxa"/>
            <w:shd w:val="clear" w:color="auto" w:fill="D9E2F3"/>
          </w:tcPr>
          <w:p w14:paraId="5EB93750" w14:textId="77777777" w:rsidR="00BF1A12" w:rsidRPr="00EB6491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DATE OF ISSUE</w:t>
            </w:r>
          </w:p>
          <w:p w14:paraId="028BF3B3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EB6491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(MM / DD / YYYY)</w:t>
            </w:r>
          </w:p>
        </w:tc>
        <w:tc>
          <w:tcPr>
            <w:tcW w:w="1956" w:type="dxa"/>
            <w:shd w:val="clear" w:color="auto" w:fill="D9E2F3"/>
          </w:tcPr>
          <w:p w14:paraId="4E10C243" w14:textId="77777777" w:rsidR="00BF1A12" w:rsidRPr="00C3285A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VACCINATION MARK</w:t>
            </w:r>
          </w:p>
        </w:tc>
      </w:tr>
      <w:tr w:rsidR="00BF1A12" w:rsidRPr="00C3285A" w14:paraId="1B7D4452" w14:textId="77777777" w:rsidTr="000964DE">
        <w:trPr>
          <w:trHeight w:val="295"/>
        </w:trPr>
        <w:tc>
          <w:tcPr>
            <w:tcW w:w="1951" w:type="dxa"/>
            <w:vMerge w:val="restart"/>
            <w:shd w:val="clear" w:color="auto" w:fill="D9E2F3"/>
            <w:vAlign w:val="center"/>
          </w:tcPr>
          <w:p w14:paraId="43BB2F90" w14:textId="77777777" w:rsidR="00BF1A12" w:rsidRDefault="00BF1A12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COVID BOOK</w:t>
            </w:r>
          </w:p>
        </w:tc>
        <w:tc>
          <w:tcPr>
            <w:tcW w:w="1952" w:type="dxa"/>
            <w:shd w:val="clear" w:color="auto" w:fill="auto"/>
          </w:tcPr>
          <w:p w14:paraId="7F1C8126" w14:textId="77777777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039386D8" w14:textId="77777777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FIRST DOZE</w:t>
            </w:r>
          </w:p>
        </w:tc>
        <w:tc>
          <w:tcPr>
            <w:tcW w:w="1952" w:type="dxa"/>
            <w:shd w:val="clear" w:color="auto" w:fill="auto"/>
          </w:tcPr>
          <w:p w14:paraId="4DA8BFA5" w14:textId="77777777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6" w:type="dxa"/>
            <w:shd w:val="clear" w:color="auto" w:fill="auto"/>
          </w:tcPr>
          <w:p w14:paraId="5DCCF91A" w14:textId="77777777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F1A12" w:rsidRPr="00C3285A" w14:paraId="2B5DC815" w14:textId="77777777" w:rsidTr="000964DE">
        <w:trPr>
          <w:trHeight w:val="295"/>
        </w:trPr>
        <w:tc>
          <w:tcPr>
            <w:tcW w:w="1951" w:type="dxa"/>
            <w:vMerge/>
            <w:shd w:val="clear" w:color="auto" w:fill="D9E2F3"/>
          </w:tcPr>
          <w:p w14:paraId="2FB2CA84" w14:textId="77777777" w:rsidR="00BF1A12" w:rsidRDefault="00BF1A12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2" w:type="dxa"/>
            <w:shd w:val="clear" w:color="auto" w:fill="auto"/>
          </w:tcPr>
          <w:p w14:paraId="791003CA" w14:textId="77777777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766E546A" w14:textId="77777777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SECOND DOZE</w:t>
            </w:r>
          </w:p>
        </w:tc>
        <w:tc>
          <w:tcPr>
            <w:tcW w:w="1952" w:type="dxa"/>
            <w:shd w:val="clear" w:color="auto" w:fill="auto"/>
          </w:tcPr>
          <w:p w14:paraId="01A9666A" w14:textId="77777777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6" w:type="dxa"/>
            <w:shd w:val="clear" w:color="auto" w:fill="auto"/>
          </w:tcPr>
          <w:p w14:paraId="5ACAA661" w14:textId="77777777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F1A12" w:rsidRPr="00C3285A" w14:paraId="563DFF4D" w14:textId="77777777" w:rsidTr="000964DE">
        <w:trPr>
          <w:trHeight w:val="295"/>
        </w:trPr>
        <w:tc>
          <w:tcPr>
            <w:tcW w:w="1951" w:type="dxa"/>
            <w:vMerge/>
            <w:shd w:val="clear" w:color="auto" w:fill="D9E2F3"/>
          </w:tcPr>
          <w:p w14:paraId="47D1A1B3" w14:textId="77777777" w:rsidR="00BF1A12" w:rsidRDefault="00BF1A12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2" w:type="dxa"/>
            <w:shd w:val="clear" w:color="auto" w:fill="auto"/>
          </w:tcPr>
          <w:p w14:paraId="50352239" w14:textId="77777777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216EC884" w14:textId="77777777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BOOSTER</w:t>
            </w:r>
          </w:p>
        </w:tc>
        <w:tc>
          <w:tcPr>
            <w:tcW w:w="1952" w:type="dxa"/>
            <w:shd w:val="clear" w:color="auto" w:fill="auto"/>
          </w:tcPr>
          <w:p w14:paraId="320F2155" w14:textId="77777777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6" w:type="dxa"/>
            <w:shd w:val="clear" w:color="auto" w:fill="auto"/>
          </w:tcPr>
          <w:p w14:paraId="097E8842" w14:textId="77777777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BF1A12" w:rsidRPr="00C3285A" w14:paraId="288C9A36" w14:textId="77777777" w:rsidTr="000964DE">
        <w:trPr>
          <w:trHeight w:val="295"/>
        </w:trPr>
        <w:tc>
          <w:tcPr>
            <w:tcW w:w="1951" w:type="dxa"/>
            <w:shd w:val="clear" w:color="auto" w:fill="D9E2F3"/>
          </w:tcPr>
          <w:p w14:paraId="23781713" w14:textId="77777777" w:rsidR="00BF1A12" w:rsidRDefault="00BF1A12" w:rsidP="000964DE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YELLOW FEVER</w:t>
            </w:r>
          </w:p>
        </w:tc>
        <w:tc>
          <w:tcPr>
            <w:tcW w:w="1952" w:type="dxa"/>
            <w:shd w:val="clear" w:color="auto" w:fill="auto"/>
          </w:tcPr>
          <w:p w14:paraId="5119EF2B" w14:textId="1F4046F3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1" w:type="dxa"/>
            <w:shd w:val="clear" w:color="auto" w:fill="D9E2F3"/>
          </w:tcPr>
          <w:p w14:paraId="6AF93875" w14:textId="77777777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UNLIMITED</w:t>
            </w:r>
          </w:p>
        </w:tc>
        <w:tc>
          <w:tcPr>
            <w:tcW w:w="1952" w:type="dxa"/>
            <w:shd w:val="clear" w:color="auto" w:fill="auto"/>
          </w:tcPr>
          <w:p w14:paraId="75F7D9A9" w14:textId="6B29020B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56" w:type="dxa"/>
            <w:shd w:val="clear" w:color="auto" w:fill="auto"/>
          </w:tcPr>
          <w:p w14:paraId="40661DA8" w14:textId="77777777" w:rsidR="00BF1A12" w:rsidRDefault="00BF1A12" w:rsidP="000964DE">
            <w:pPr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OTHERS</w:t>
            </w:r>
          </w:p>
        </w:tc>
      </w:tr>
    </w:tbl>
    <w:p w14:paraId="3504DDD6" w14:textId="77777777" w:rsidR="00BF1A12" w:rsidRDefault="00BF1A12" w:rsidP="00BF1A12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290BE26D" w14:textId="77777777" w:rsidR="0098775C" w:rsidRDefault="0098775C" w:rsidP="00BF1A12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4821B565" w14:textId="77777777" w:rsidR="0098775C" w:rsidRDefault="0098775C" w:rsidP="00BF1A12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60C12C1D" w14:textId="77777777" w:rsidR="0098775C" w:rsidRDefault="0098775C" w:rsidP="00BF1A12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4F1E6AC8" w14:textId="77777777" w:rsidR="0098775C" w:rsidRDefault="0098775C" w:rsidP="00BF1A12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785D0B70" w14:textId="77777777" w:rsidR="0098775C" w:rsidRDefault="0098775C" w:rsidP="00BF1A12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7FDD93E2" w14:textId="77777777" w:rsidR="0098775C" w:rsidRDefault="0098775C" w:rsidP="00BF1A12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bookmarkEnd w:id="0"/>
    <w:p w14:paraId="3642BAFC" w14:textId="77777777" w:rsidR="0039545C" w:rsidRDefault="0039545C" w:rsidP="00BF1A12">
      <w:pPr>
        <w:pStyle w:val="YourName"/>
        <w:spacing w:before="0" w:line="240" w:lineRule="auto"/>
        <w:jc w:val="left"/>
        <w:rPr>
          <w:rFonts w:ascii="Calibri" w:eastAsia="Calibri" w:hAnsi="Calibri"/>
          <w:b w:val="0"/>
          <w:bCs/>
          <w:sz w:val="24"/>
          <w:szCs w:val="24"/>
        </w:rPr>
      </w:pPr>
    </w:p>
    <w:p w14:paraId="64C02461" w14:textId="0F01C5FF" w:rsidR="009339A6" w:rsidRPr="00BF1A12" w:rsidRDefault="00BF1A12" w:rsidP="00BF1A12">
      <w:pPr>
        <w:pStyle w:val="YourName"/>
        <w:spacing w:before="0" w:line="240" w:lineRule="auto"/>
        <w:jc w:val="left"/>
        <w:rPr>
          <w:rFonts w:ascii="Cambria" w:hAnsi="Cambria"/>
          <w:b w:val="0"/>
          <w:sz w:val="24"/>
          <w:szCs w:val="24"/>
        </w:rPr>
      </w:pPr>
      <w:r>
        <w:rPr>
          <w:rFonts w:ascii="Calibri" w:eastAsia="Calibri" w:hAnsi="Calibri"/>
          <w:bCs/>
          <w:sz w:val="24"/>
          <w:szCs w:val="24"/>
        </w:rPr>
        <w:lastRenderedPageBreak/>
        <w:t>9</w:t>
      </w:r>
      <w:r w:rsidR="009339A6">
        <w:rPr>
          <w:rFonts w:ascii="Calibri" w:eastAsia="Calibri" w:hAnsi="Calibri"/>
          <w:bCs/>
          <w:sz w:val="24"/>
          <w:szCs w:val="24"/>
        </w:rPr>
        <w:t xml:space="preserve">. </w:t>
      </w:r>
      <w:r w:rsidR="009339A6" w:rsidRPr="009339A6">
        <w:rPr>
          <w:rFonts w:ascii="Calibri" w:eastAsia="Calibri" w:hAnsi="Calibri"/>
          <w:bCs/>
          <w:sz w:val="24"/>
          <w:szCs w:val="24"/>
        </w:rPr>
        <w:t>SKILLS / RESPONSIBILITIES / LEARNING EXPERIENCE / ACHIEVEMENTS</w:t>
      </w:r>
    </w:p>
    <w:tbl>
      <w:tblPr>
        <w:tblW w:w="9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8"/>
        <w:gridCol w:w="630"/>
        <w:gridCol w:w="798"/>
      </w:tblGrid>
      <w:tr w:rsidR="0039545C" w:rsidRPr="00383EBB" w14:paraId="09E525CA" w14:textId="77777777" w:rsidTr="00A02292">
        <w:trPr>
          <w:trHeight w:val="370"/>
        </w:trPr>
        <w:tc>
          <w:tcPr>
            <w:tcW w:w="8038" w:type="dxa"/>
            <w:shd w:val="clear" w:color="auto" w:fill="auto"/>
          </w:tcPr>
          <w:p w14:paraId="116FA486" w14:textId="77777777" w:rsidR="0039545C" w:rsidRPr="00383EBB" w:rsidRDefault="0039545C" w:rsidP="00A02292">
            <w:pPr>
              <w:spacing w:line="360" w:lineRule="auto"/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SKILLS / RESPONSIBILITIES / LEARNING EXPERIENCE / ACHIEVEMENTS</w:t>
            </w:r>
          </w:p>
        </w:tc>
        <w:tc>
          <w:tcPr>
            <w:tcW w:w="630" w:type="dxa"/>
            <w:shd w:val="clear" w:color="auto" w:fill="auto"/>
          </w:tcPr>
          <w:p w14:paraId="0307635A" w14:textId="77777777" w:rsidR="0039545C" w:rsidRPr="00383EBB" w:rsidRDefault="0039545C" w:rsidP="00A02292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798" w:type="dxa"/>
            <w:shd w:val="clear" w:color="auto" w:fill="auto"/>
          </w:tcPr>
          <w:p w14:paraId="4D7B2FCA" w14:textId="77777777" w:rsidR="0039545C" w:rsidRPr="00383EBB" w:rsidRDefault="0039545C" w:rsidP="00A02292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No</w:t>
            </w:r>
          </w:p>
        </w:tc>
      </w:tr>
      <w:tr w:rsidR="0039545C" w:rsidRPr="00383EBB" w14:paraId="4F7FC53A" w14:textId="77777777" w:rsidTr="00A02292">
        <w:trPr>
          <w:trHeight w:val="334"/>
        </w:trPr>
        <w:tc>
          <w:tcPr>
            <w:tcW w:w="8038" w:type="dxa"/>
            <w:shd w:val="clear" w:color="auto" w:fill="auto"/>
          </w:tcPr>
          <w:p w14:paraId="36E772DA" w14:textId="77777777" w:rsidR="0039545C" w:rsidRPr="00383EBB" w:rsidRDefault="0039545C" w:rsidP="00A02292">
            <w:pPr>
              <w:spacing w:line="360" w:lineRule="auto"/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For: Fitter</w:t>
            </w:r>
          </w:p>
        </w:tc>
        <w:tc>
          <w:tcPr>
            <w:tcW w:w="630" w:type="dxa"/>
            <w:shd w:val="clear" w:color="auto" w:fill="auto"/>
          </w:tcPr>
          <w:p w14:paraId="682DDF13" w14:textId="77777777" w:rsidR="0039545C" w:rsidRPr="00383EBB" w:rsidRDefault="0039545C" w:rsidP="00A02292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42D3B97D" w14:textId="77777777" w:rsidR="0039545C" w:rsidRPr="00383EBB" w:rsidRDefault="0039545C" w:rsidP="00A02292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9545C" w:rsidRPr="00383EBB" w14:paraId="62CDE273" w14:textId="77777777">
        <w:trPr>
          <w:trHeight w:val="334"/>
        </w:trPr>
        <w:tc>
          <w:tcPr>
            <w:tcW w:w="9466" w:type="dxa"/>
            <w:gridSpan w:val="3"/>
            <w:shd w:val="clear" w:color="auto" w:fill="D9E2F3"/>
          </w:tcPr>
          <w:p w14:paraId="73BE3395" w14:textId="77777777" w:rsidR="0039545C" w:rsidRPr="00383EBB" w:rsidRDefault="0039545C" w:rsidP="00A02292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Mark the follow skills / responsibilities / learning experience / achievements if you have knowledge, competence, and experience about:</w:t>
            </w:r>
          </w:p>
        </w:tc>
      </w:tr>
      <w:tr w:rsidR="002D5A5F" w:rsidRPr="00383EBB" w14:paraId="270C1E8E" w14:textId="77777777" w:rsidTr="00A02292">
        <w:trPr>
          <w:trHeight w:val="547"/>
        </w:trPr>
        <w:tc>
          <w:tcPr>
            <w:tcW w:w="8038" w:type="dxa"/>
            <w:shd w:val="clear" w:color="auto" w:fill="auto"/>
          </w:tcPr>
          <w:p w14:paraId="0F75316B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Have you contributed, supported, and performed all machinery space watches always following company´s procedures, rules, and regulations as fitter?</w:t>
            </w:r>
          </w:p>
        </w:tc>
        <w:tc>
          <w:tcPr>
            <w:tcW w:w="630" w:type="dxa"/>
            <w:shd w:val="clear" w:color="auto" w:fill="auto"/>
          </w:tcPr>
          <w:p w14:paraId="1DF58EF8" w14:textId="444F1D32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707A834D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2D5A5F" w:rsidRPr="00383EBB" w14:paraId="6EB70D85" w14:textId="77777777" w:rsidTr="00A02292">
        <w:trPr>
          <w:trHeight w:val="404"/>
        </w:trPr>
        <w:tc>
          <w:tcPr>
            <w:tcW w:w="8038" w:type="dxa"/>
            <w:shd w:val="clear" w:color="auto" w:fill="auto"/>
          </w:tcPr>
          <w:p w14:paraId="16FCF18C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knowledge and experience in equipment maintenance?</w:t>
            </w:r>
          </w:p>
        </w:tc>
        <w:tc>
          <w:tcPr>
            <w:tcW w:w="630" w:type="dxa"/>
            <w:shd w:val="clear" w:color="auto" w:fill="auto"/>
          </w:tcPr>
          <w:p w14:paraId="00CB5809" w14:textId="2A1FEE44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13FD1263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2D5A5F" w:rsidRPr="00383EBB" w14:paraId="3F49C4A2" w14:textId="77777777" w:rsidTr="00A02292">
        <w:trPr>
          <w:trHeight w:val="404"/>
        </w:trPr>
        <w:tc>
          <w:tcPr>
            <w:tcW w:w="8038" w:type="dxa"/>
            <w:shd w:val="clear" w:color="auto" w:fill="auto"/>
          </w:tcPr>
          <w:p w14:paraId="7F8E9D70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welding certificate by one of the following LR, ABS, DNV?</w:t>
            </w:r>
          </w:p>
        </w:tc>
        <w:tc>
          <w:tcPr>
            <w:tcW w:w="630" w:type="dxa"/>
            <w:shd w:val="clear" w:color="auto" w:fill="auto"/>
          </w:tcPr>
          <w:p w14:paraId="1D3ACC7F" w14:textId="26047E25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73C3F2E2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2D5A5F" w:rsidRPr="00383EBB" w14:paraId="3DB79FB4" w14:textId="77777777" w:rsidTr="00A02292">
        <w:trPr>
          <w:trHeight w:val="382"/>
        </w:trPr>
        <w:tc>
          <w:tcPr>
            <w:tcW w:w="8038" w:type="dxa"/>
            <w:shd w:val="clear" w:color="auto" w:fill="auto"/>
          </w:tcPr>
          <w:p w14:paraId="0C095080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knowledge and experience in welding, including TIG and MIG?</w:t>
            </w:r>
          </w:p>
        </w:tc>
        <w:tc>
          <w:tcPr>
            <w:tcW w:w="630" w:type="dxa"/>
            <w:shd w:val="clear" w:color="auto" w:fill="auto"/>
          </w:tcPr>
          <w:p w14:paraId="5C61E337" w14:textId="15682A4F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32568EF8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2D5A5F" w:rsidRPr="00383EBB" w14:paraId="7DE8EB3A" w14:textId="77777777" w:rsidTr="00A02292">
        <w:trPr>
          <w:trHeight w:val="355"/>
        </w:trPr>
        <w:tc>
          <w:tcPr>
            <w:tcW w:w="8038" w:type="dxa"/>
            <w:shd w:val="clear" w:color="auto" w:fill="auto"/>
          </w:tcPr>
          <w:p w14:paraId="48768D8A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knowledge in the handling and storage of the equipment used on board?</w:t>
            </w:r>
          </w:p>
        </w:tc>
        <w:tc>
          <w:tcPr>
            <w:tcW w:w="630" w:type="dxa"/>
            <w:shd w:val="clear" w:color="auto" w:fill="auto"/>
          </w:tcPr>
          <w:p w14:paraId="0720B61C" w14:textId="582BDC82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0CF714E2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2D5A5F" w:rsidRPr="00383EBB" w14:paraId="5FB5A3ED" w14:textId="77777777" w:rsidTr="00A02292">
        <w:trPr>
          <w:trHeight w:val="355"/>
        </w:trPr>
        <w:tc>
          <w:tcPr>
            <w:tcW w:w="8038" w:type="dxa"/>
            <w:shd w:val="clear" w:color="auto" w:fill="auto"/>
          </w:tcPr>
          <w:p w14:paraId="6B951B0F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Have you worked under the supervision of various departments, for example deck and engine department?</w:t>
            </w:r>
          </w:p>
        </w:tc>
        <w:tc>
          <w:tcPr>
            <w:tcW w:w="630" w:type="dxa"/>
            <w:shd w:val="clear" w:color="auto" w:fill="auto"/>
          </w:tcPr>
          <w:p w14:paraId="523C0C8E" w14:textId="25B74FD4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64BA7209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2D5A5F" w:rsidRPr="00383EBB" w14:paraId="027C6524" w14:textId="77777777" w:rsidTr="00A02292">
        <w:trPr>
          <w:trHeight w:val="355"/>
        </w:trPr>
        <w:tc>
          <w:tcPr>
            <w:tcW w:w="8038" w:type="dxa"/>
            <w:shd w:val="clear" w:color="auto" w:fill="auto"/>
          </w:tcPr>
          <w:p w14:paraId="565EA113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Are you aware that all overtime performed must be authorized and reported to the officer in charge, depending on the area and nature of the work performed?</w:t>
            </w:r>
          </w:p>
        </w:tc>
        <w:tc>
          <w:tcPr>
            <w:tcW w:w="630" w:type="dxa"/>
            <w:shd w:val="clear" w:color="auto" w:fill="auto"/>
          </w:tcPr>
          <w:p w14:paraId="075637EA" w14:textId="047E4160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11ABAF9A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9545C" w:rsidRPr="00383EBB" w14:paraId="44226E0A" w14:textId="77777777">
        <w:trPr>
          <w:trHeight w:val="355"/>
        </w:trPr>
        <w:tc>
          <w:tcPr>
            <w:tcW w:w="9466" w:type="dxa"/>
            <w:gridSpan w:val="3"/>
            <w:shd w:val="clear" w:color="auto" w:fill="D9E2F3"/>
          </w:tcPr>
          <w:p w14:paraId="7940C069" w14:textId="77777777" w:rsidR="0039545C" w:rsidRPr="00383EBB" w:rsidRDefault="0039545C" w:rsidP="00A02292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Do you always followed all working routines and procedures associated with safety &amp; environmental procedures?</w:t>
            </w:r>
          </w:p>
        </w:tc>
      </w:tr>
      <w:tr w:rsidR="002D5A5F" w:rsidRPr="00383EBB" w14:paraId="35F93113" w14:textId="77777777" w:rsidTr="00A02292">
        <w:trPr>
          <w:trHeight w:val="355"/>
        </w:trPr>
        <w:tc>
          <w:tcPr>
            <w:tcW w:w="8038" w:type="dxa"/>
            <w:shd w:val="clear" w:color="auto" w:fill="auto"/>
          </w:tcPr>
          <w:p w14:paraId="77E443C8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Have you worked with supervisors and subordinates to understand and comply with the company´s environmental policies and be committed to safeguarding the environment?</w:t>
            </w:r>
          </w:p>
        </w:tc>
        <w:tc>
          <w:tcPr>
            <w:tcW w:w="630" w:type="dxa"/>
            <w:shd w:val="clear" w:color="auto" w:fill="auto"/>
          </w:tcPr>
          <w:p w14:paraId="0B093ACF" w14:textId="06E93BDC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7C21C115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2D5A5F" w:rsidRPr="00383EBB" w14:paraId="1B88CF8C" w14:textId="77777777" w:rsidTr="00A02292">
        <w:trPr>
          <w:trHeight w:val="355"/>
        </w:trPr>
        <w:tc>
          <w:tcPr>
            <w:tcW w:w="8038" w:type="dxa"/>
            <w:shd w:val="clear" w:color="auto" w:fill="auto"/>
          </w:tcPr>
          <w:p w14:paraId="33DC75DA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Are you aware of the mechanisms to inform your superior about any situation on board that puts the environment at risk or environmental system does not function properly onboard?</w:t>
            </w:r>
          </w:p>
        </w:tc>
        <w:tc>
          <w:tcPr>
            <w:tcW w:w="630" w:type="dxa"/>
            <w:shd w:val="clear" w:color="auto" w:fill="auto"/>
          </w:tcPr>
          <w:p w14:paraId="2BA1FEC5" w14:textId="3CAA2DF4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00B7857D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2D5A5F" w:rsidRPr="00383EBB" w14:paraId="5E942E6C" w14:textId="77777777" w:rsidTr="00A02292">
        <w:trPr>
          <w:trHeight w:val="355"/>
        </w:trPr>
        <w:tc>
          <w:tcPr>
            <w:tcW w:w="8038" w:type="dxa"/>
            <w:shd w:val="clear" w:color="auto" w:fill="auto"/>
          </w:tcPr>
          <w:p w14:paraId="6A8EFE1B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Are you aware that it is your responsibility to keep the equipment and tools in good working order?</w:t>
            </w:r>
          </w:p>
        </w:tc>
        <w:tc>
          <w:tcPr>
            <w:tcW w:w="630" w:type="dxa"/>
            <w:shd w:val="clear" w:color="auto" w:fill="auto"/>
          </w:tcPr>
          <w:p w14:paraId="0AB74BC2" w14:textId="67B1CAF8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34E20986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9545C" w:rsidRPr="00383EBB" w14:paraId="40C110BC" w14:textId="77777777">
        <w:trPr>
          <w:trHeight w:val="355"/>
        </w:trPr>
        <w:tc>
          <w:tcPr>
            <w:tcW w:w="9466" w:type="dxa"/>
            <w:gridSpan w:val="3"/>
            <w:shd w:val="clear" w:color="auto" w:fill="D9E2F3"/>
          </w:tcPr>
          <w:p w14:paraId="75C5CFC8" w14:textId="77777777" w:rsidR="0039545C" w:rsidRPr="00383EBB" w:rsidRDefault="0039545C" w:rsidP="00A02292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I have procedures of the supported and carried out in all engine-planned maintenance including:</w:t>
            </w:r>
          </w:p>
        </w:tc>
      </w:tr>
      <w:tr w:rsidR="002D5A5F" w:rsidRPr="00383EBB" w14:paraId="640A65EF" w14:textId="77777777" w:rsidTr="00A02292">
        <w:trPr>
          <w:trHeight w:val="396"/>
        </w:trPr>
        <w:tc>
          <w:tcPr>
            <w:tcW w:w="8038" w:type="dxa"/>
            <w:shd w:val="clear" w:color="auto" w:fill="auto"/>
          </w:tcPr>
          <w:p w14:paraId="49ABD77C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Knowledge in overhauling of pumps?</w:t>
            </w:r>
          </w:p>
        </w:tc>
        <w:tc>
          <w:tcPr>
            <w:tcW w:w="630" w:type="dxa"/>
            <w:shd w:val="clear" w:color="auto" w:fill="auto"/>
          </w:tcPr>
          <w:p w14:paraId="60768C0F" w14:textId="62051EB4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3EE7F763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2D5A5F" w:rsidRPr="00383EBB" w14:paraId="5FB7B3E4" w14:textId="77777777" w:rsidTr="00A02292">
        <w:trPr>
          <w:trHeight w:val="355"/>
        </w:trPr>
        <w:tc>
          <w:tcPr>
            <w:tcW w:w="8038" w:type="dxa"/>
            <w:shd w:val="clear" w:color="auto" w:fill="auto"/>
          </w:tcPr>
          <w:p w14:paraId="7DF55AE9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Knowledge in operating lathe machine?</w:t>
            </w:r>
          </w:p>
        </w:tc>
        <w:tc>
          <w:tcPr>
            <w:tcW w:w="630" w:type="dxa"/>
            <w:shd w:val="clear" w:color="auto" w:fill="auto"/>
          </w:tcPr>
          <w:p w14:paraId="48AD9BB9" w14:textId="7977B7CE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473BE472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2D5A5F" w:rsidRPr="00383EBB" w14:paraId="06BD6720" w14:textId="77777777" w:rsidTr="00A02292">
        <w:trPr>
          <w:trHeight w:val="355"/>
        </w:trPr>
        <w:tc>
          <w:tcPr>
            <w:tcW w:w="8038" w:type="dxa"/>
            <w:shd w:val="clear" w:color="auto" w:fill="auto"/>
          </w:tcPr>
          <w:p w14:paraId="257D20CD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Do you have Knowledge in carrying out must steelwork, including stainless steel? </w:t>
            </w:r>
          </w:p>
        </w:tc>
        <w:tc>
          <w:tcPr>
            <w:tcW w:w="630" w:type="dxa"/>
            <w:shd w:val="clear" w:color="auto" w:fill="auto"/>
          </w:tcPr>
          <w:p w14:paraId="4C600C53" w14:textId="00D34091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1BC59A4E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2D5A5F" w:rsidRPr="00383EBB" w14:paraId="6B9063BF" w14:textId="77777777" w:rsidTr="00A02292">
        <w:trPr>
          <w:trHeight w:val="355"/>
        </w:trPr>
        <w:tc>
          <w:tcPr>
            <w:tcW w:w="8038" w:type="dxa"/>
            <w:shd w:val="clear" w:color="auto" w:fill="auto"/>
          </w:tcPr>
          <w:p w14:paraId="2B29E05D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Knowledge in Pipe installation and fitting?</w:t>
            </w:r>
          </w:p>
        </w:tc>
        <w:tc>
          <w:tcPr>
            <w:tcW w:w="630" w:type="dxa"/>
            <w:shd w:val="clear" w:color="auto" w:fill="auto"/>
          </w:tcPr>
          <w:p w14:paraId="009109EF" w14:textId="4360AF5A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5736C780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2D5A5F" w:rsidRPr="00383EBB" w14:paraId="41D15A57" w14:textId="77777777" w:rsidTr="00A02292">
        <w:trPr>
          <w:trHeight w:val="355"/>
        </w:trPr>
        <w:tc>
          <w:tcPr>
            <w:tcW w:w="8038" w:type="dxa"/>
            <w:shd w:val="clear" w:color="auto" w:fill="auto"/>
          </w:tcPr>
          <w:p w14:paraId="1D4F916C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experience in assist with overhauling of diesel engines and auxiliary systems?</w:t>
            </w:r>
          </w:p>
        </w:tc>
        <w:tc>
          <w:tcPr>
            <w:tcW w:w="630" w:type="dxa"/>
            <w:shd w:val="clear" w:color="auto" w:fill="auto"/>
          </w:tcPr>
          <w:p w14:paraId="108A999B" w14:textId="6F33DDC5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303379B8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2D5A5F" w:rsidRPr="00383EBB" w14:paraId="06600569" w14:textId="77777777" w:rsidTr="00A02292">
        <w:trPr>
          <w:trHeight w:val="355"/>
        </w:trPr>
        <w:tc>
          <w:tcPr>
            <w:tcW w:w="8038" w:type="dxa"/>
            <w:shd w:val="clear" w:color="auto" w:fill="auto"/>
          </w:tcPr>
          <w:p w14:paraId="178394EC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experience to taking all reading on main engine and generators, and auxiliary equipment?</w:t>
            </w:r>
          </w:p>
        </w:tc>
        <w:tc>
          <w:tcPr>
            <w:tcW w:w="630" w:type="dxa"/>
            <w:shd w:val="clear" w:color="auto" w:fill="auto"/>
          </w:tcPr>
          <w:p w14:paraId="2DF4E8FE" w14:textId="33CFBE36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279B2826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2D5A5F" w:rsidRPr="00383EBB" w14:paraId="506BE34C" w14:textId="77777777" w:rsidTr="00A02292">
        <w:trPr>
          <w:trHeight w:val="355"/>
        </w:trPr>
        <w:tc>
          <w:tcPr>
            <w:tcW w:w="8038" w:type="dxa"/>
            <w:shd w:val="clear" w:color="auto" w:fill="auto"/>
          </w:tcPr>
          <w:p w14:paraId="2CBC4B30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Do you always follow up all working routines and procedures associated with </w:t>
            </w: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lastRenderedPageBreak/>
              <w:t>entering and working in confined spaces, and donning hard helmets, safety belts and other PPE?</w:t>
            </w:r>
          </w:p>
        </w:tc>
        <w:tc>
          <w:tcPr>
            <w:tcW w:w="630" w:type="dxa"/>
            <w:shd w:val="clear" w:color="auto" w:fill="auto"/>
          </w:tcPr>
          <w:p w14:paraId="4E9D3333" w14:textId="43C0E9F8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7FC1FF4B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39545C" w:rsidRPr="00383EBB" w14:paraId="328045E2" w14:textId="77777777">
        <w:trPr>
          <w:trHeight w:val="355"/>
        </w:trPr>
        <w:tc>
          <w:tcPr>
            <w:tcW w:w="9466" w:type="dxa"/>
            <w:gridSpan w:val="3"/>
            <w:shd w:val="clear" w:color="auto" w:fill="D9E2F3"/>
          </w:tcPr>
          <w:p w14:paraId="55FBA89C" w14:textId="77777777" w:rsidR="0039545C" w:rsidRPr="00383EBB" w:rsidRDefault="0039545C" w:rsidP="00A02292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Exceptional quality of work with outstanding results:</w:t>
            </w:r>
          </w:p>
        </w:tc>
      </w:tr>
      <w:tr w:rsidR="002D5A5F" w:rsidRPr="00383EBB" w14:paraId="79F8EBFD" w14:textId="77777777" w:rsidTr="00A02292">
        <w:trPr>
          <w:trHeight w:val="355"/>
        </w:trPr>
        <w:tc>
          <w:tcPr>
            <w:tcW w:w="8038" w:type="dxa"/>
            <w:shd w:val="clear" w:color="auto" w:fill="auto"/>
          </w:tcPr>
          <w:p w14:paraId="7E05C770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Time management</w:t>
            </w:r>
          </w:p>
        </w:tc>
        <w:tc>
          <w:tcPr>
            <w:tcW w:w="630" w:type="dxa"/>
            <w:shd w:val="clear" w:color="auto" w:fill="auto"/>
          </w:tcPr>
          <w:p w14:paraId="3EC119CF" w14:textId="53EC26DE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1107F970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2D5A5F" w:rsidRPr="00383EBB" w14:paraId="2CC5756B" w14:textId="77777777" w:rsidTr="00A02292">
        <w:trPr>
          <w:trHeight w:val="355"/>
        </w:trPr>
        <w:tc>
          <w:tcPr>
            <w:tcW w:w="8038" w:type="dxa"/>
            <w:shd w:val="clear" w:color="auto" w:fill="auto"/>
          </w:tcPr>
          <w:p w14:paraId="5D8252DA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Team Worker</w:t>
            </w:r>
          </w:p>
        </w:tc>
        <w:tc>
          <w:tcPr>
            <w:tcW w:w="630" w:type="dxa"/>
            <w:shd w:val="clear" w:color="auto" w:fill="auto"/>
          </w:tcPr>
          <w:p w14:paraId="6BB15E78" w14:textId="259BFED9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0E82034E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2D5A5F" w:rsidRPr="00383EBB" w14:paraId="06BAAFF2" w14:textId="77777777" w:rsidTr="00A02292">
        <w:trPr>
          <w:trHeight w:val="355"/>
        </w:trPr>
        <w:tc>
          <w:tcPr>
            <w:tcW w:w="8038" w:type="dxa"/>
            <w:shd w:val="clear" w:color="auto" w:fill="auto"/>
          </w:tcPr>
          <w:p w14:paraId="2E36588C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Good Leader</w:t>
            </w:r>
          </w:p>
        </w:tc>
        <w:tc>
          <w:tcPr>
            <w:tcW w:w="630" w:type="dxa"/>
            <w:shd w:val="clear" w:color="auto" w:fill="auto"/>
          </w:tcPr>
          <w:p w14:paraId="75EFC20E" w14:textId="6C8C8965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09F49311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2D5A5F" w:rsidRPr="00383EBB" w14:paraId="3E0BDFCB" w14:textId="77777777" w:rsidTr="00A02292">
        <w:trPr>
          <w:trHeight w:val="355"/>
        </w:trPr>
        <w:tc>
          <w:tcPr>
            <w:tcW w:w="8038" w:type="dxa"/>
            <w:shd w:val="clear" w:color="auto" w:fill="auto"/>
          </w:tcPr>
          <w:p w14:paraId="42FC964E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Honest and hardworking</w:t>
            </w:r>
          </w:p>
        </w:tc>
        <w:tc>
          <w:tcPr>
            <w:tcW w:w="630" w:type="dxa"/>
            <w:shd w:val="clear" w:color="auto" w:fill="auto"/>
          </w:tcPr>
          <w:p w14:paraId="6F1EFB6F" w14:textId="667FDB3B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12A0CE02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2D5A5F" w:rsidRPr="00383EBB" w14:paraId="1C18CA63" w14:textId="77777777" w:rsidTr="00A02292">
        <w:trPr>
          <w:trHeight w:val="355"/>
        </w:trPr>
        <w:tc>
          <w:tcPr>
            <w:tcW w:w="8038" w:type="dxa"/>
            <w:shd w:val="clear" w:color="auto" w:fill="auto"/>
          </w:tcPr>
          <w:p w14:paraId="68954A02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Can work effectively on team or independently</w:t>
            </w:r>
          </w:p>
        </w:tc>
        <w:tc>
          <w:tcPr>
            <w:tcW w:w="630" w:type="dxa"/>
            <w:shd w:val="clear" w:color="auto" w:fill="auto"/>
          </w:tcPr>
          <w:p w14:paraId="424511B5" w14:textId="520A43DE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6EC52491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2D5A5F" w:rsidRPr="00383EBB" w14:paraId="66115131" w14:textId="77777777" w:rsidTr="00A02292">
        <w:trPr>
          <w:trHeight w:val="355"/>
        </w:trPr>
        <w:tc>
          <w:tcPr>
            <w:tcW w:w="8038" w:type="dxa"/>
            <w:shd w:val="clear" w:color="auto" w:fill="auto"/>
          </w:tcPr>
          <w:p w14:paraId="7E18E73E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Neat and well Organized</w:t>
            </w:r>
          </w:p>
        </w:tc>
        <w:tc>
          <w:tcPr>
            <w:tcW w:w="630" w:type="dxa"/>
            <w:shd w:val="clear" w:color="auto" w:fill="auto"/>
          </w:tcPr>
          <w:p w14:paraId="1C6C26F8" w14:textId="6EDA88E4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7C1FABDE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2D5A5F" w:rsidRPr="00383EBB" w14:paraId="601AAF33" w14:textId="77777777" w:rsidTr="00A02292">
        <w:trPr>
          <w:trHeight w:val="355"/>
        </w:trPr>
        <w:tc>
          <w:tcPr>
            <w:tcW w:w="8038" w:type="dxa"/>
            <w:shd w:val="clear" w:color="auto" w:fill="auto"/>
          </w:tcPr>
          <w:p w14:paraId="4164B438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Can effectively perform with less or without supervision</w:t>
            </w:r>
          </w:p>
        </w:tc>
        <w:tc>
          <w:tcPr>
            <w:tcW w:w="630" w:type="dxa"/>
            <w:shd w:val="clear" w:color="auto" w:fill="auto"/>
          </w:tcPr>
          <w:p w14:paraId="4F62A601" w14:textId="312E50D4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16875027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2D5A5F" w:rsidRPr="00383EBB" w14:paraId="4BCE1674" w14:textId="77777777" w:rsidTr="00A02292">
        <w:trPr>
          <w:trHeight w:val="355"/>
        </w:trPr>
        <w:tc>
          <w:tcPr>
            <w:tcW w:w="8038" w:type="dxa"/>
            <w:shd w:val="clear" w:color="auto" w:fill="auto"/>
          </w:tcPr>
          <w:p w14:paraId="7AC018DB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Respect and good treatment towards to my other colleagues.</w:t>
            </w:r>
          </w:p>
        </w:tc>
        <w:tc>
          <w:tcPr>
            <w:tcW w:w="630" w:type="dxa"/>
            <w:shd w:val="clear" w:color="auto" w:fill="auto"/>
          </w:tcPr>
          <w:p w14:paraId="368687E3" w14:textId="58DF99A6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6217F2E5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2D5A5F" w:rsidRPr="00383EBB" w14:paraId="50F9AE3D" w14:textId="77777777" w:rsidTr="00A02292">
        <w:trPr>
          <w:trHeight w:val="355"/>
        </w:trPr>
        <w:tc>
          <w:tcPr>
            <w:tcW w:w="8038" w:type="dxa"/>
            <w:shd w:val="clear" w:color="auto" w:fill="auto"/>
          </w:tcPr>
          <w:p w14:paraId="3C40431F" w14:textId="77777777" w:rsidR="002D5A5F" w:rsidRPr="00383EBB" w:rsidRDefault="002D5A5F" w:rsidP="002D5A5F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Have your ever been nominated employee of the month?</w:t>
            </w:r>
          </w:p>
        </w:tc>
        <w:tc>
          <w:tcPr>
            <w:tcW w:w="630" w:type="dxa"/>
            <w:shd w:val="clear" w:color="auto" w:fill="auto"/>
          </w:tcPr>
          <w:p w14:paraId="085BD415" w14:textId="15165DD5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45E3D89C" w14:textId="77777777" w:rsidR="002D5A5F" w:rsidRPr="00383EBB" w:rsidRDefault="002D5A5F" w:rsidP="002D5A5F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</w:tbl>
    <w:p w14:paraId="191FCB7F" w14:textId="77777777" w:rsidR="009339A6" w:rsidRPr="009339A6" w:rsidRDefault="009339A6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232C2401" w14:textId="44FF82CB" w:rsidR="009339A6" w:rsidRDefault="009339A6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340E3833" w14:textId="77777777" w:rsidR="00264C71" w:rsidRDefault="00264C71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  <w:bookmarkStart w:id="1" w:name="_Hlk158128995"/>
      <w:r>
        <w:rPr>
          <w:rFonts w:ascii="Cambria" w:hAnsi="Cambria"/>
          <w:b w:val="0"/>
          <w:sz w:val="24"/>
          <w:szCs w:val="24"/>
        </w:rPr>
        <w:t>______________________________________________________________________________________________</w:t>
      </w:r>
    </w:p>
    <w:p w14:paraId="72FEA7E0" w14:textId="77777777" w:rsidR="00A029B7" w:rsidRDefault="00A029B7" w:rsidP="009A4038">
      <w:pPr>
        <w:pStyle w:val="YourName"/>
        <w:spacing w:before="0" w:line="240" w:lineRule="auto"/>
        <w:jc w:val="left"/>
        <w:rPr>
          <w:rFonts w:ascii="Cambria" w:hAnsi="Cambria" w:cs="Calibri"/>
          <w:bCs/>
          <w:sz w:val="24"/>
          <w:szCs w:val="24"/>
        </w:rPr>
      </w:pPr>
    </w:p>
    <w:p w14:paraId="208EC74F" w14:textId="5E6F683C" w:rsidR="00264C71" w:rsidRDefault="00264C71" w:rsidP="009A4038">
      <w:pPr>
        <w:pStyle w:val="YourName"/>
        <w:spacing w:before="0" w:line="240" w:lineRule="auto"/>
        <w:jc w:val="left"/>
        <w:rPr>
          <w:rFonts w:ascii="Cambria" w:hAnsi="Cambria" w:cs="Calibri"/>
          <w:bCs/>
          <w:sz w:val="24"/>
          <w:szCs w:val="24"/>
        </w:rPr>
      </w:pPr>
      <w:r w:rsidRPr="00BB237C">
        <w:rPr>
          <w:rFonts w:ascii="Cambria" w:hAnsi="Cambria" w:cs="Calibri"/>
          <w:bCs/>
          <w:sz w:val="24"/>
          <w:szCs w:val="24"/>
        </w:rPr>
        <w:t>for office use only.</w:t>
      </w:r>
    </w:p>
    <w:p w14:paraId="2DA9B270" w14:textId="77777777" w:rsidR="00AE3C83" w:rsidRPr="00BB237C" w:rsidRDefault="00AE3C83" w:rsidP="009A4038">
      <w:pPr>
        <w:pStyle w:val="YourName"/>
        <w:spacing w:before="0" w:line="240" w:lineRule="auto"/>
        <w:jc w:val="left"/>
        <w:rPr>
          <w:rFonts w:ascii="Cambria" w:hAnsi="Cambria" w:cs="Calibri"/>
          <w:bCs/>
          <w:sz w:val="24"/>
          <w:szCs w:val="24"/>
        </w:rPr>
      </w:pPr>
    </w:p>
    <w:p w14:paraId="2080DFD1" w14:textId="2C5EE014" w:rsidR="00264C71" w:rsidRPr="00BB237C" w:rsidRDefault="001E3E78" w:rsidP="009A4038">
      <w:pPr>
        <w:pStyle w:val="YourName"/>
        <w:spacing w:before="0" w:line="240" w:lineRule="auto"/>
        <w:jc w:val="left"/>
        <w:rPr>
          <w:rFonts w:ascii="Cambria" w:hAnsi="Cambria" w:cs="Calibri"/>
          <w:bCs/>
          <w:sz w:val="24"/>
          <w:szCs w:val="24"/>
        </w:rPr>
      </w:pPr>
      <w:r>
        <w:rPr>
          <w:rFonts w:ascii="Cambria" w:hAnsi="Cambria" w:cs="Calibri"/>
          <w:bCs/>
          <w:sz w:val="24"/>
          <w:szCs w:val="24"/>
        </w:rPr>
        <w:t>10</w:t>
      </w:r>
      <w:r w:rsidR="00264C71" w:rsidRPr="00BB237C">
        <w:rPr>
          <w:rFonts w:ascii="Cambria" w:hAnsi="Cambria" w:cs="Calibri"/>
          <w:bCs/>
          <w:sz w:val="24"/>
          <w:szCs w:val="24"/>
        </w:rPr>
        <w:t xml:space="preserve">. </w:t>
      </w:r>
      <w:r w:rsidR="00AE3C83" w:rsidRPr="00BB237C">
        <w:rPr>
          <w:rFonts w:ascii="Cambria" w:hAnsi="Cambria" w:cs="Calibri"/>
          <w:bCs/>
          <w:sz w:val="24"/>
          <w:szCs w:val="24"/>
        </w:rPr>
        <w:t>OBSERVATIONS:</w:t>
      </w:r>
    </w:p>
    <w:tbl>
      <w:tblPr>
        <w:tblW w:w="9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6075"/>
        <w:gridCol w:w="1948"/>
      </w:tblGrid>
      <w:tr w:rsidR="00264C71" w:rsidRPr="00BB237C" w14:paraId="209EE9D6" w14:textId="77777777">
        <w:trPr>
          <w:trHeight w:val="147"/>
        </w:trPr>
        <w:tc>
          <w:tcPr>
            <w:tcW w:w="1520" w:type="dxa"/>
            <w:shd w:val="clear" w:color="auto" w:fill="D9E2F3"/>
          </w:tcPr>
          <w:p w14:paraId="0B171EA9" w14:textId="7933335D" w:rsidR="00264C71" w:rsidRPr="00BB237C" w:rsidRDefault="00AE3C83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BB237C">
              <w:rPr>
                <w:rFonts w:ascii="Calibri" w:eastAsia="Calibri" w:hAnsi="Calibri" w:cs="Calibri"/>
                <w:bCs/>
                <w:sz w:val="24"/>
                <w:szCs w:val="24"/>
              </w:rPr>
              <w:t>DATE</w:t>
            </w:r>
          </w:p>
        </w:tc>
        <w:tc>
          <w:tcPr>
            <w:tcW w:w="6075" w:type="dxa"/>
            <w:shd w:val="clear" w:color="auto" w:fill="D9E2F3"/>
          </w:tcPr>
          <w:p w14:paraId="10FFE2AF" w14:textId="772A0FD3" w:rsidR="00264C71" w:rsidRPr="00BB237C" w:rsidRDefault="00AE3C83" w:rsidP="00BB237C">
            <w:pPr>
              <w:pStyle w:val="YourName"/>
              <w:spacing w:before="0" w:line="276" w:lineRule="auto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BB237C">
              <w:rPr>
                <w:rFonts w:ascii="Calibri" w:eastAsia="Calibri" w:hAnsi="Calibri" w:cs="Calibri"/>
                <w:bCs/>
                <w:sz w:val="24"/>
                <w:szCs w:val="24"/>
              </w:rPr>
              <w:t>COMMENTS</w:t>
            </w:r>
          </w:p>
        </w:tc>
        <w:tc>
          <w:tcPr>
            <w:tcW w:w="1948" w:type="dxa"/>
            <w:shd w:val="clear" w:color="auto" w:fill="D9E2F3"/>
          </w:tcPr>
          <w:p w14:paraId="43A80A46" w14:textId="68797144" w:rsidR="00264C71" w:rsidRPr="00BB237C" w:rsidRDefault="00AE3C83" w:rsidP="00BB237C">
            <w:pPr>
              <w:pStyle w:val="YourName"/>
              <w:spacing w:before="0" w:line="276" w:lineRule="auto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VALIDATED</w:t>
            </w:r>
            <w:r w:rsidRPr="00BB237C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BY:</w:t>
            </w:r>
          </w:p>
        </w:tc>
      </w:tr>
      <w:tr w:rsidR="00264C71" w:rsidRPr="00BB237C" w14:paraId="261B4505" w14:textId="77777777" w:rsidTr="009A4038">
        <w:trPr>
          <w:trHeight w:val="277"/>
        </w:trPr>
        <w:tc>
          <w:tcPr>
            <w:tcW w:w="1520" w:type="dxa"/>
            <w:shd w:val="clear" w:color="auto" w:fill="auto"/>
          </w:tcPr>
          <w:p w14:paraId="0B7D7862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14:paraId="677FFF92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 w14:paraId="347C782E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</w:tr>
      <w:tr w:rsidR="00264C71" w:rsidRPr="00BB237C" w14:paraId="7D96B669" w14:textId="77777777" w:rsidTr="009A4038">
        <w:trPr>
          <w:trHeight w:val="307"/>
        </w:trPr>
        <w:tc>
          <w:tcPr>
            <w:tcW w:w="1520" w:type="dxa"/>
            <w:shd w:val="clear" w:color="auto" w:fill="auto"/>
          </w:tcPr>
          <w:p w14:paraId="7F338F27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14:paraId="7807D02A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 w14:paraId="5EC9C4FB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</w:tr>
      <w:tr w:rsidR="00264C71" w:rsidRPr="00BB237C" w14:paraId="06F20C78" w14:textId="77777777" w:rsidTr="009A4038">
        <w:trPr>
          <w:trHeight w:val="307"/>
        </w:trPr>
        <w:tc>
          <w:tcPr>
            <w:tcW w:w="1520" w:type="dxa"/>
            <w:shd w:val="clear" w:color="auto" w:fill="auto"/>
          </w:tcPr>
          <w:p w14:paraId="19E0C332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14:paraId="5EAD221D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 w14:paraId="3302A148" w14:textId="77777777" w:rsidR="00264C71" w:rsidRPr="00BB237C" w:rsidRDefault="00264C71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</w:tr>
      <w:tr w:rsidR="009C0579" w:rsidRPr="00BB237C" w14:paraId="6347108D" w14:textId="77777777" w:rsidTr="009A4038">
        <w:trPr>
          <w:trHeight w:val="307"/>
        </w:trPr>
        <w:tc>
          <w:tcPr>
            <w:tcW w:w="1520" w:type="dxa"/>
            <w:shd w:val="clear" w:color="auto" w:fill="auto"/>
          </w:tcPr>
          <w:p w14:paraId="649980AF" w14:textId="77777777" w:rsidR="009C0579" w:rsidRPr="00BB237C" w:rsidRDefault="009C0579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075" w:type="dxa"/>
            <w:shd w:val="clear" w:color="auto" w:fill="auto"/>
          </w:tcPr>
          <w:p w14:paraId="6FEAB61A" w14:textId="77777777" w:rsidR="009C0579" w:rsidRPr="00BB237C" w:rsidRDefault="009C0579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948" w:type="dxa"/>
            <w:shd w:val="clear" w:color="auto" w:fill="auto"/>
          </w:tcPr>
          <w:p w14:paraId="1A58FF4E" w14:textId="77777777" w:rsidR="009C0579" w:rsidRPr="00BB237C" w:rsidRDefault="009C0579" w:rsidP="00BB237C">
            <w:pPr>
              <w:pStyle w:val="YourName"/>
              <w:spacing w:before="0" w:line="276" w:lineRule="auto"/>
              <w:jc w:val="left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</w:tr>
      <w:bookmarkEnd w:id="1"/>
    </w:tbl>
    <w:p w14:paraId="0ED50BBF" w14:textId="77777777" w:rsidR="00264C71" w:rsidRPr="009A4038" w:rsidRDefault="00264C71" w:rsidP="009A4038">
      <w:pPr>
        <w:pStyle w:val="YourName"/>
        <w:spacing w:before="0" w:line="276" w:lineRule="auto"/>
        <w:jc w:val="left"/>
        <w:rPr>
          <w:rFonts w:ascii="Calibri" w:hAnsi="Calibri" w:cs="Calibri"/>
          <w:b w:val="0"/>
          <w:sz w:val="2"/>
          <w:szCs w:val="2"/>
        </w:rPr>
      </w:pPr>
    </w:p>
    <w:sectPr w:rsidR="00264C71" w:rsidRPr="009A4038" w:rsidSect="0098096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41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134C3" w14:textId="77777777" w:rsidR="0098096F" w:rsidRDefault="0098096F">
      <w:r>
        <w:separator/>
      </w:r>
    </w:p>
  </w:endnote>
  <w:endnote w:type="continuationSeparator" w:id="0">
    <w:p w14:paraId="32828E69" w14:textId="77777777" w:rsidR="0098096F" w:rsidRDefault="00980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A27D" w14:textId="77777777" w:rsidR="0098775C" w:rsidRPr="00264C71" w:rsidRDefault="0098775C" w:rsidP="0098775C">
    <w:pPr>
      <w:pStyle w:val="Piedepgina"/>
      <w:jc w:val="right"/>
      <w:rPr>
        <w:lang w:val="es-419"/>
      </w:rPr>
    </w:pPr>
    <w:r w:rsidRPr="00264C71">
      <w:rPr>
        <w:lang w:val="es-419"/>
      </w:rPr>
      <w:t>Código: F-PMSSA-01</w:t>
    </w:r>
    <w:r>
      <w:rPr>
        <w:lang w:val="es-419"/>
      </w:rPr>
      <w:t>-F</w:t>
    </w:r>
  </w:p>
  <w:p w14:paraId="0F026AD5" w14:textId="77777777" w:rsidR="0098775C" w:rsidRPr="00264C71" w:rsidRDefault="0098775C" w:rsidP="0098775C">
    <w:pPr>
      <w:pStyle w:val="Piedepgina"/>
      <w:jc w:val="right"/>
      <w:rPr>
        <w:lang w:val="es-419"/>
      </w:rPr>
    </w:pPr>
    <w:r w:rsidRPr="00264C71">
      <w:rPr>
        <w:lang w:val="es-419"/>
      </w:rPr>
      <w:t>Revisión: 0</w:t>
    </w:r>
    <w:r>
      <w:rPr>
        <w:lang w:val="es-419"/>
      </w:rPr>
      <w:t>0</w:t>
    </w:r>
  </w:p>
  <w:p w14:paraId="6AC9238D" w14:textId="77777777" w:rsidR="0098775C" w:rsidRPr="00264C71" w:rsidRDefault="0098775C" w:rsidP="0098775C">
    <w:pPr>
      <w:pStyle w:val="Piedepgina"/>
      <w:jc w:val="right"/>
      <w:rPr>
        <w:lang w:val="es-419"/>
      </w:rPr>
    </w:pPr>
    <w:r w:rsidRPr="00264C71">
      <w:rPr>
        <w:lang w:val="es-419"/>
      </w:rPr>
      <w:t xml:space="preserve">Fecha: </w:t>
    </w:r>
    <w:r>
      <w:rPr>
        <w:lang w:val="es-419"/>
      </w:rPr>
      <w:t>17</w:t>
    </w:r>
    <w:r w:rsidRPr="00264C71">
      <w:rPr>
        <w:lang w:val="es-419"/>
      </w:rPr>
      <w:t xml:space="preserve"> de</w:t>
    </w:r>
    <w:r>
      <w:rPr>
        <w:lang w:val="es-419"/>
      </w:rPr>
      <w:t xml:space="preserve"> mayo</w:t>
    </w:r>
    <w:r w:rsidRPr="00264C71">
      <w:rPr>
        <w:lang w:val="es-419"/>
      </w:rPr>
      <w:t xml:space="preserve"> de 20</w:t>
    </w:r>
    <w:r>
      <w:rPr>
        <w:lang w:val="es-419"/>
      </w:rPr>
      <w:t>22</w:t>
    </w:r>
  </w:p>
  <w:p w14:paraId="2AEED184" w14:textId="7371646F" w:rsidR="009A4038" w:rsidRPr="009339A6" w:rsidRDefault="009A4038" w:rsidP="001E3E78">
    <w:pPr>
      <w:pStyle w:val="Piedepgina"/>
      <w:jc w:val="right"/>
      <w:rPr>
        <w:lang w:val="es-419"/>
      </w:rPr>
    </w:pPr>
    <w:r>
      <w:rPr>
        <w:lang w:val="es-ES"/>
      </w:rPr>
      <w:t xml:space="preserve">Página </w:t>
    </w:r>
    <w:r>
      <w:rPr>
        <w:b/>
        <w:bCs/>
      </w:rPr>
      <w:fldChar w:fldCharType="begin"/>
    </w:r>
    <w:r w:rsidRPr="009339A6">
      <w:rPr>
        <w:b/>
        <w:bCs/>
        <w:lang w:val="es-419"/>
      </w:rPr>
      <w:instrText>PAGE  \* Arabic  \* MERGEFORMAT</w:instrText>
    </w:r>
    <w:r>
      <w:rPr>
        <w:b/>
        <w:bCs/>
      </w:rPr>
      <w:fldChar w:fldCharType="separate"/>
    </w:r>
    <w:r w:rsidRPr="009339A6">
      <w:rPr>
        <w:b/>
        <w:bCs/>
        <w:lang w:val="es-419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 w:rsidRPr="009339A6">
      <w:rPr>
        <w:b/>
        <w:bCs/>
        <w:lang w:val="es-419"/>
      </w:rPr>
      <w:instrText>NUMPAGES  \* Arabic  \* MERGEFORMAT</w:instrText>
    </w:r>
    <w:r>
      <w:rPr>
        <w:b/>
        <w:bCs/>
      </w:rPr>
      <w:fldChar w:fldCharType="separate"/>
    </w:r>
    <w:r w:rsidRPr="009339A6">
      <w:rPr>
        <w:b/>
        <w:bCs/>
        <w:lang w:val="es-419"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9BA3" w14:textId="0C5FCFEF" w:rsidR="000D7E5B" w:rsidRPr="00264C71" w:rsidRDefault="000D7E5B" w:rsidP="000D7E5B">
    <w:pPr>
      <w:pStyle w:val="Piedepgina"/>
      <w:jc w:val="right"/>
      <w:rPr>
        <w:lang w:val="es-419"/>
      </w:rPr>
    </w:pPr>
    <w:r w:rsidRPr="00264C71">
      <w:rPr>
        <w:lang w:val="es-419"/>
      </w:rPr>
      <w:t>Código: F-PMSSA-0</w:t>
    </w:r>
    <w:r w:rsidR="00264C71" w:rsidRPr="00264C71">
      <w:rPr>
        <w:lang w:val="es-419"/>
      </w:rPr>
      <w:t>1</w:t>
    </w:r>
    <w:r w:rsidR="009339A6">
      <w:rPr>
        <w:lang w:val="es-419"/>
      </w:rPr>
      <w:t>-</w:t>
    </w:r>
    <w:r w:rsidR="000B6195">
      <w:rPr>
        <w:lang w:val="es-419"/>
      </w:rPr>
      <w:t>C</w:t>
    </w:r>
  </w:p>
  <w:p w14:paraId="4575A5DD" w14:textId="281D1CE3" w:rsidR="000D7E5B" w:rsidRPr="00264C71" w:rsidRDefault="000D7E5B" w:rsidP="000D7E5B">
    <w:pPr>
      <w:pStyle w:val="Piedepgina"/>
      <w:jc w:val="right"/>
      <w:rPr>
        <w:lang w:val="es-419"/>
      </w:rPr>
    </w:pPr>
    <w:r w:rsidRPr="00264C71">
      <w:rPr>
        <w:lang w:val="es-419"/>
      </w:rPr>
      <w:t>Revisión: 0</w:t>
    </w:r>
    <w:r w:rsidR="009339A6">
      <w:rPr>
        <w:lang w:val="es-419"/>
      </w:rPr>
      <w:t>0</w:t>
    </w:r>
  </w:p>
  <w:p w14:paraId="4D68ED78" w14:textId="21DE8D18" w:rsidR="000D7E5B" w:rsidRPr="00264C71" w:rsidRDefault="000D7E5B" w:rsidP="000D7E5B">
    <w:pPr>
      <w:pStyle w:val="Piedepgina"/>
      <w:jc w:val="right"/>
      <w:rPr>
        <w:lang w:val="es-419"/>
      </w:rPr>
    </w:pPr>
    <w:r w:rsidRPr="00264C71">
      <w:rPr>
        <w:lang w:val="es-419"/>
      </w:rPr>
      <w:t xml:space="preserve">Fecha: </w:t>
    </w:r>
    <w:r w:rsidR="000C31DE">
      <w:rPr>
        <w:lang w:val="es-419"/>
      </w:rPr>
      <w:t>17</w:t>
    </w:r>
    <w:r w:rsidRPr="00264C71">
      <w:rPr>
        <w:lang w:val="es-419"/>
      </w:rPr>
      <w:t xml:space="preserve"> de</w:t>
    </w:r>
    <w:r w:rsidR="003B539B">
      <w:rPr>
        <w:lang w:val="es-419"/>
      </w:rPr>
      <w:t xml:space="preserve"> </w:t>
    </w:r>
    <w:r w:rsidR="000C31DE">
      <w:rPr>
        <w:lang w:val="es-419"/>
      </w:rPr>
      <w:t>mayo</w:t>
    </w:r>
    <w:r w:rsidRPr="00264C71">
      <w:rPr>
        <w:lang w:val="es-419"/>
      </w:rPr>
      <w:t xml:space="preserve"> de 20</w:t>
    </w:r>
    <w:r w:rsidR="00264C71">
      <w:rPr>
        <w:lang w:val="es-419"/>
      </w:rPr>
      <w:t>22</w:t>
    </w:r>
  </w:p>
  <w:p w14:paraId="4D6AFACC" w14:textId="77777777" w:rsidR="000D7E5B" w:rsidRPr="00E357BE" w:rsidRDefault="000D7E5B" w:rsidP="000D7E5B">
    <w:pPr>
      <w:pStyle w:val="Piedepgina"/>
      <w:jc w:val="right"/>
      <w:rPr>
        <w:lang w:val="es-PA"/>
      </w:rPr>
    </w:pPr>
    <w:r>
      <w:rPr>
        <w:lang w:val="es-ES"/>
      </w:rPr>
      <w:t xml:space="preserve">Página </w:t>
    </w:r>
    <w:r>
      <w:rPr>
        <w:b/>
        <w:bCs/>
      </w:rPr>
      <w:fldChar w:fldCharType="begin"/>
    </w:r>
    <w:r w:rsidRPr="00E357BE">
      <w:rPr>
        <w:b/>
        <w:bCs/>
        <w:lang w:val="es-PA"/>
      </w:rPr>
      <w:instrText>PAGE  \* Arabic  \* MERGEFORMAT</w:instrText>
    </w:r>
    <w:r>
      <w:rPr>
        <w:b/>
        <w:bCs/>
      </w:rPr>
      <w:fldChar w:fldCharType="separate"/>
    </w:r>
    <w:r w:rsidRPr="000D7E5B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 w:rsidRPr="00E357BE">
      <w:rPr>
        <w:b/>
        <w:bCs/>
        <w:lang w:val="es-PA"/>
      </w:rPr>
      <w:instrText>NUMPAGES  \* Arabic  \* MERGEFORMAT</w:instrText>
    </w:r>
    <w:r>
      <w:rPr>
        <w:b/>
        <w:bCs/>
      </w:rPr>
      <w:fldChar w:fldCharType="separate"/>
    </w:r>
    <w:r w:rsidRPr="000D7E5B">
      <w:rPr>
        <w:b/>
        <w:bCs/>
        <w:noProof/>
        <w:lang w:val="es-ES"/>
      </w:rPr>
      <w:t>1</w:t>
    </w:r>
    <w:r>
      <w:rPr>
        <w:b/>
        <w:bCs/>
      </w:rPr>
      <w:fldChar w:fldCharType="end"/>
    </w:r>
  </w:p>
  <w:p w14:paraId="1C2434A9" w14:textId="77777777" w:rsidR="000D7E5B" w:rsidRPr="00E357BE" w:rsidRDefault="000D7E5B" w:rsidP="000D7E5B">
    <w:pPr>
      <w:pStyle w:val="Piedepgina"/>
      <w:jc w:val="right"/>
      <w:rPr>
        <w:lang w:val="es-P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9034B" w14:textId="77777777" w:rsidR="0098096F" w:rsidRDefault="0098096F">
      <w:r>
        <w:separator/>
      </w:r>
    </w:p>
  </w:footnote>
  <w:footnote w:type="continuationSeparator" w:id="0">
    <w:p w14:paraId="4BBA8F27" w14:textId="77777777" w:rsidR="0098096F" w:rsidRDefault="00980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FD446" w14:textId="6F67D080" w:rsidR="005F6600" w:rsidRDefault="005F6600">
    <w:pPr>
      <w:pStyle w:val="Encabezado"/>
    </w:pPr>
  </w:p>
  <w:p w14:paraId="08B9A5C2" w14:textId="77777777" w:rsidR="005F6600" w:rsidRDefault="005F66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50C45" w14:textId="1A55E1F1" w:rsidR="000D7E5B" w:rsidRPr="00BB237C" w:rsidRDefault="00000000">
    <w:pPr>
      <w:pStyle w:val="Encabezado"/>
      <w:rPr>
        <w:rFonts w:ascii="Calibri" w:hAnsi="Calibri" w:cs="Calibri"/>
        <w:sz w:val="56"/>
        <w:szCs w:val="56"/>
      </w:rPr>
    </w:pPr>
    <w:r>
      <w:rPr>
        <w:noProof/>
      </w:rPr>
      <w:pict w14:anchorId="550AC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106.5pt;margin-top:-26.25pt;width:246pt;height:64.65pt;z-index:-1;mso-position-horizontal-relative:text;mso-position-vertical-relative:text;mso-width-relative:page;mso-height-relative:pag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11213"/>
    <w:multiLevelType w:val="hybridMultilevel"/>
    <w:tmpl w:val="90CEC3A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60825"/>
    <w:multiLevelType w:val="hybridMultilevel"/>
    <w:tmpl w:val="35C67A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0009B"/>
    <w:multiLevelType w:val="hybridMultilevel"/>
    <w:tmpl w:val="AC6EA008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17" w:hanging="360"/>
      </w:pPr>
    </w:lvl>
    <w:lvl w:ilvl="2" w:tplc="0409001B" w:tentative="1">
      <w:start w:val="1"/>
      <w:numFmt w:val="lowerRoman"/>
      <w:lvlText w:val="%3."/>
      <w:lvlJc w:val="right"/>
      <w:pPr>
        <w:ind w:left="5837" w:hanging="180"/>
      </w:pPr>
    </w:lvl>
    <w:lvl w:ilvl="3" w:tplc="0409000F" w:tentative="1">
      <w:start w:val="1"/>
      <w:numFmt w:val="decimal"/>
      <w:lvlText w:val="%4."/>
      <w:lvlJc w:val="left"/>
      <w:pPr>
        <w:ind w:left="6557" w:hanging="360"/>
      </w:pPr>
    </w:lvl>
    <w:lvl w:ilvl="4" w:tplc="04090019" w:tentative="1">
      <w:start w:val="1"/>
      <w:numFmt w:val="lowerLetter"/>
      <w:lvlText w:val="%5."/>
      <w:lvlJc w:val="left"/>
      <w:pPr>
        <w:ind w:left="7277" w:hanging="360"/>
      </w:pPr>
    </w:lvl>
    <w:lvl w:ilvl="5" w:tplc="0409001B" w:tentative="1">
      <w:start w:val="1"/>
      <w:numFmt w:val="lowerRoman"/>
      <w:lvlText w:val="%6."/>
      <w:lvlJc w:val="right"/>
      <w:pPr>
        <w:ind w:left="7997" w:hanging="180"/>
      </w:pPr>
    </w:lvl>
    <w:lvl w:ilvl="6" w:tplc="0409000F" w:tentative="1">
      <w:start w:val="1"/>
      <w:numFmt w:val="decimal"/>
      <w:lvlText w:val="%7."/>
      <w:lvlJc w:val="left"/>
      <w:pPr>
        <w:ind w:left="8717" w:hanging="360"/>
      </w:pPr>
    </w:lvl>
    <w:lvl w:ilvl="7" w:tplc="04090019" w:tentative="1">
      <w:start w:val="1"/>
      <w:numFmt w:val="lowerLetter"/>
      <w:lvlText w:val="%8."/>
      <w:lvlJc w:val="left"/>
      <w:pPr>
        <w:ind w:left="9437" w:hanging="360"/>
      </w:pPr>
    </w:lvl>
    <w:lvl w:ilvl="8" w:tplc="0409001B" w:tentative="1">
      <w:start w:val="1"/>
      <w:numFmt w:val="lowerRoman"/>
      <w:lvlText w:val="%9."/>
      <w:lvlJc w:val="right"/>
      <w:pPr>
        <w:ind w:left="10157" w:hanging="180"/>
      </w:pPr>
    </w:lvl>
  </w:abstractNum>
  <w:abstractNum w:abstractNumId="3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40763">
    <w:abstractNumId w:val="3"/>
  </w:num>
  <w:num w:numId="2" w16cid:durableId="147275079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6938650">
    <w:abstractNumId w:val="2"/>
  </w:num>
  <w:num w:numId="4" w16cid:durableId="370305231">
    <w:abstractNumId w:val="1"/>
  </w:num>
  <w:num w:numId="5" w16cid:durableId="137484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attachedTemplate r:id="rId1"/>
  <w:doNotTrackMoves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1C10"/>
    <w:rsid w:val="00003B4C"/>
    <w:rsid w:val="00004314"/>
    <w:rsid w:val="00007E4C"/>
    <w:rsid w:val="00035491"/>
    <w:rsid w:val="00053608"/>
    <w:rsid w:val="000B456E"/>
    <w:rsid w:val="000B60A7"/>
    <w:rsid w:val="000B6195"/>
    <w:rsid w:val="000C1C2A"/>
    <w:rsid w:val="000C31DE"/>
    <w:rsid w:val="000D7E5B"/>
    <w:rsid w:val="000E11FC"/>
    <w:rsid w:val="000E71FD"/>
    <w:rsid w:val="00152330"/>
    <w:rsid w:val="00155562"/>
    <w:rsid w:val="00161C10"/>
    <w:rsid w:val="0016481C"/>
    <w:rsid w:val="0016740C"/>
    <w:rsid w:val="00171390"/>
    <w:rsid w:val="001B6ACB"/>
    <w:rsid w:val="001B6DE1"/>
    <w:rsid w:val="001D2D92"/>
    <w:rsid w:val="001E3E78"/>
    <w:rsid w:val="001E4A77"/>
    <w:rsid w:val="0023525A"/>
    <w:rsid w:val="00264C71"/>
    <w:rsid w:val="002741F4"/>
    <w:rsid w:val="002834A0"/>
    <w:rsid w:val="00286C15"/>
    <w:rsid w:val="002B39C4"/>
    <w:rsid w:val="002D3A44"/>
    <w:rsid w:val="002D5A5F"/>
    <w:rsid w:val="0030555F"/>
    <w:rsid w:val="00313D37"/>
    <w:rsid w:val="00330F26"/>
    <w:rsid w:val="003424F4"/>
    <w:rsid w:val="0039545C"/>
    <w:rsid w:val="003963BA"/>
    <w:rsid w:val="003B3894"/>
    <w:rsid w:val="003B539B"/>
    <w:rsid w:val="003B715E"/>
    <w:rsid w:val="00443C22"/>
    <w:rsid w:val="00452EDE"/>
    <w:rsid w:val="005033ED"/>
    <w:rsid w:val="00514858"/>
    <w:rsid w:val="0052143C"/>
    <w:rsid w:val="00530EE1"/>
    <w:rsid w:val="00536AF1"/>
    <w:rsid w:val="005666AC"/>
    <w:rsid w:val="005A0C83"/>
    <w:rsid w:val="005A6952"/>
    <w:rsid w:val="005B1C95"/>
    <w:rsid w:val="005B618A"/>
    <w:rsid w:val="005D061F"/>
    <w:rsid w:val="005F6293"/>
    <w:rsid w:val="005F6600"/>
    <w:rsid w:val="00617162"/>
    <w:rsid w:val="00636459"/>
    <w:rsid w:val="00655B0E"/>
    <w:rsid w:val="00661F0C"/>
    <w:rsid w:val="00680C07"/>
    <w:rsid w:val="0068111A"/>
    <w:rsid w:val="00693A67"/>
    <w:rsid w:val="006946BC"/>
    <w:rsid w:val="006A7359"/>
    <w:rsid w:val="006F7FB0"/>
    <w:rsid w:val="00722D88"/>
    <w:rsid w:val="0077736F"/>
    <w:rsid w:val="007C40D1"/>
    <w:rsid w:val="007D2ACB"/>
    <w:rsid w:val="008775D9"/>
    <w:rsid w:val="00877BF2"/>
    <w:rsid w:val="008C3870"/>
    <w:rsid w:val="0091146E"/>
    <w:rsid w:val="009339A6"/>
    <w:rsid w:val="0093509D"/>
    <w:rsid w:val="00967947"/>
    <w:rsid w:val="0098096F"/>
    <w:rsid w:val="0098775C"/>
    <w:rsid w:val="009A4038"/>
    <w:rsid w:val="009B7D72"/>
    <w:rsid w:val="009C0579"/>
    <w:rsid w:val="009D57C0"/>
    <w:rsid w:val="00A029B7"/>
    <w:rsid w:val="00A267CC"/>
    <w:rsid w:val="00A87C21"/>
    <w:rsid w:val="00AD79B4"/>
    <w:rsid w:val="00AE3C83"/>
    <w:rsid w:val="00B03A4B"/>
    <w:rsid w:val="00B1658C"/>
    <w:rsid w:val="00B302AB"/>
    <w:rsid w:val="00B4358E"/>
    <w:rsid w:val="00B6189C"/>
    <w:rsid w:val="00B62C8C"/>
    <w:rsid w:val="00B64D5F"/>
    <w:rsid w:val="00B823E8"/>
    <w:rsid w:val="00B866AB"/>
    <w:rsid w:val="00B90AE3"/>
    <w:rsid w:val="00BB1C6F"/>
    <w:rsid w:val="00BB237C"/>
    <w:rsid w:val="00BF1A12"/>
    <w:rsid w:val="00BF3FEB"/>
    <w:rsid w:val="00C013D2"/>
    <w:rsid w:val="00C3285A"/>
    <w:rsid w:val="00C51C0C"/>
    <w:rsid w:val="00CA205E"/>
    <w:rsid w:val="00D22E8F"/>
    <w:rsid w:val="00D620B4"/>
    <w:rsid w:val="00D76175"/>
    <w:rsid w:val="00D85A43"/>
    <w:rsid w:val="00DB1CCF"/>
    <w:rsid w:val="00E05A47"/>
    <w:rsid w:val="00E16A21"/>
    <w:rsid w:val="00E224CC"/>
    <w:rsid w:val="00E357BE"/>
    <w:rsid w:val="00E63796"/>
    <w:rsid w:val="00EB6491"/>
    <w:rsid w:val="00EF01E8"/>
    <w:rsid w:val="00EF063D"/>
    <w:rsid w:val="00F3184C"/>
    <w:rsid w:val="00F5501D"/>
    <w:rsid w:val="00F5661E"/>
    <w:rsid w:val="00F648BA"/>
    <w:rsid w:val="00F8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6"/>
    <o:shapelayout v:ext="edit">
      <o:idmap v:ext="edit" data="2"/>
    </o:shapelayout>
  </w:shapeDefaults>
  <w:decimalSymbol w:val="."/>
  <w:listSeparator w:val=";"/>
  <w14:docId w14:val="536B71C8"/>
  <w15:chartTrackingRefBased/>
  <w15:docId w15:val="{470DA474-67FE-4316-A7F3-F5904B4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1A12"/>
    <w:rPr>
      <w:lang w:eastAsia="ja-JP"/>
    </w:rPr>
  </w:style>
  <w:style w:type="paragraph" w:styleId="Ttulo1">
    <w:name w:val="heading 1"/>
    <w:basedOn w:val="Normal"/>
    <w:next w:val="Textoindependiente"/>
    <w:link w:val="Ttulo1C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Ttulo2">
    <w:name w:val="heading 2"/>
    <w:basedOn w:val="Normal"/>
    <w:next w:val="Textoindependiente"/>
    <w:link w:val="Ttulo2C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</w:style>
  <w:style w:type="character" w:customStyle="1" w:styleId="Ttulo1Car">
    <w:name w:val="Título 1 Car"/>
    <w:link w:val="Ttulo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link w:val="Ttulo3"/>
    <w:rPr>
      <w:rFonts w:ascii="Cambria" w:eastAsia="MS Gothic" w:hAnsi="Cambria" w:cs="Times New Roman"/>
      <w:b/>
      <w:bCs/>
      <w:color w:val="4F81BD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</w:style>
  <w:style w:type="paragraph" w:styleId="Textoindependiente3">
    <w:name w:val="Body Text 3"/>
    <w:basedOn w:val="Textoindependiente"/>
    <w:link w:val="Textoindependiente3Car"/>
    <w:pPr>
      <w:spacing w:after="120"/>
      <w:jc w:val="right"/>
    </w:pPr>
  </w:style>
  <w:style w:type="character" w:customStyle="1" w:styleId="Textoindependiente3Car">
    <w:name w:val="Texto independiente 3 Car"/>
    <w:link w:val="Textoindependiente3"/>
    <w:rPr>
      <w:sz w:val="16"/>
      <w:szCs w:val="16"/>
    </w:rPr>
  </w:style>
  <w:style w:type="paragraph" w:styleId="Textodeglobo">
    <w:name w:val="Balloon Text"/>
    <w:basedOn w:val="Normal"/>
    <w:link w:val="TextodegloboCar"/>
    <w:semiHidden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table" w:styleId="Tablaconcuadrcula">
    <w:name w:val="Table Grid"/>
    <w:basedOn w:val="Tablanormal"/>
    <w:uiPriority w:val="39"/>
    <w:rsid w:val="005666AC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1B6DE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1B6DE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DB1CC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F5501D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anormal"/>
    <w:next w:val="Tablaconcuadrcula"/>
    <w:uiPriority w:val="59"/>
    <w:rsid w:val="009D57C0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0B60A7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9339A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39"/>
    <w:rsid w:val="009339A6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0B619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iculum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cronológico</Template>
  <TotalTime>231</TotalTime>
  <Pages>6</Pages>
  <Words>871</Words>
  <Characters>4971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Almillategui</dc:creator>
  <cp:keywords/>
  <cp:lastModifiedBy>Logistics-isc</cp:lastModifiedBy>
  <cp:revision>23</cp:revision>
  <cp:lastPrinted>2024-02-06T21:23:00Z</cp:lastPrinted>
  <dcterms:created xsi:type="dcterms:W3CDTF">2022-05-17T22:29:00Z</dcterms:created>
  <dcterms:modified xsi:type="dcterms:W3CDTF">2024-02-22T19:15:00Z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TC060915233082</vt:lpwstr>
  </property>
</Properties>
</file>