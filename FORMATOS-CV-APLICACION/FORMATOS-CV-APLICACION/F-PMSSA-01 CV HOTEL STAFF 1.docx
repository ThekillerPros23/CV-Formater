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4A94" w14:textId="7526C5DF" w:rsidR="00D67EDC" w:rsidRPr="00053608" w:rsidRDefault="00000000" w:rsidP="00D67EDC">
      <w:pPr>
        <w:pStyle w:val="YourName"/>
        <w:spacing w:before="0" w:line="240" w:lineRule="auto"/>
        <w:ind w:left="720" w:firstLine="720"/>
        <w:jc w:val="both"/>
        <w:rPr>
          <w:rFonts w:ascii="Cambria" w:hAnsi="Cambria"/>
          <w:b w:val="0"/>
        </w:rPr>
      </w:pPr>
      <w:r>
        <w:rPr>
          <w:noProof/>
        </w:rPr>
        <w:pict w14:anchorId="77768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3" type="#_x0000_t75" style="position:absolute;left:0;text-align:left;margin-left:376.5pt;margin-top:-36pt;width:135.75pt;height:35.8pt;z-index:1;mso-position-horizontal-relative:text;mso-position-vertical-relative:text;mso-width-relative:page;mso-height-relative:page">
            <v:imagedata r:id="rId8" o:title=""/>
          </v:shape>
        </w:pict>
      </w:r>
      <w:r w:rsidR="00D67EDC">
        <w:rPr>
          <w:rFonts w:ascii="Cambria" w:hAnsi="Cambria"/>
          <w:b w:val="0"/>
        </w:rPr>
        <w:t>SEAFARER APPLICATION FORM</w:t>
      </w:r>
    </w:p>
    <w:p w14:paraId="1447F6B8" w14:textId="12782035" w:rsidR="00D67EDC" w:rsidRDefault="00D67EDC" w:rsidP="00D67EDC">
      <w:pPr>
        <w:pStyle w:val="YourName"/>
        <w:spacing w:before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POSITION APPLYING FOR RANK: </w:t>
      </w:r>
      <w:r w:rsidR="00E268CA">
        <w:rPr>
          <w:rFonts w:ascii="Cambria" w:hAnsi="Cambria"/>
          <w:sz w:val="24"/>
          <w:szCs w:val="24"/>
          <w:u w:val="single"/>
        </w:rPr>
        <w:t>HOTEL STAFF</w:t>
      </w:r>
    </w:p>
    <w:tbl>
      <w:tblPr>
        <w:tblpPr w:leftFromText="180" w:rightFromText="180" w:vertAnchor="text" w:horzAnchor="page" w:tblpX="3853" w:tblpY="430"/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77"/>
        <w:gridCol w:w="1041"/>
        <w:gridCol w:w="654"/>
        <w:gridCol w:w="1854"/>
      </w:tblGrid>
      <w:tr w:rsidR="00D67EDC" w:rsidRPr="00BB237C" w14:paraId="2EDA9CD1" w14:textId="77777777" w:rsidTr="000964DE">
        <w:trPr>
          <w:trHeight w:val="370"/>
        </w:trPr>
        <w:tc>
          <w:tcPr>
            <w:tcW w:w="2093" w:type="dxa"/>
            <w:shd w:val="clear" w:color="auto" w:fill="D9E2F3"/>
          </w:tcPr>
          <w:p w14:paraId="27D0BA5A" w14:textId="77777777" w:rsidR="00D67EDC" w:rsidRPr="00BB237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0D89C971" w14:textId="0E049941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7A01B71C" w14:textId="6177F946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BB237C" w14:paraId="065C2DEF" w14:textId="77777777" w:rsidTr="000964DE">
        <w:trPr>
          <w:trHeight w:val="350"/>
        </w:trPr>
        <w:tc>
          <w:tcPr>
            <w:tcW w:w="2093" w:type="dxa"/>
            <w:shd w:val="clear" w:color="auto" w:fill="D9E2F3"/>
          </w:tcPr>
          <w:p w14:paraId="13BECA48" w14:textId="77777777" w:rsidR="00D67EDC" w:rsidRPr="00BB237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SURNAMES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1962E328" w14:textId="52A2E824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01B13573" w14:textId="77777777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BB237C" w14:paraId="0CD0518C" w14:textId="77777777" w:rsidTr="000964DE">
        <w:trPr>
          <w:trHeight w:val="370"/>
        </w:trPr>
        <w:tc>
          <w:tcPr>
            <w:tcW w:w="2093" w:type="dxa"/>
            <w:shd w:val="clear" w:color="auto" w:fill="D9E2F3"/>
          </w:tcPr>
          <w:p w14:paraId="195AE34D" w14:textId="77777777" w:rsidR="00D67ED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BB237C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BIRTH</w:t>
            </w:r>
          </w:p>
          <w:p w14:paraId="4ECEB14B" w14:textId="77777777" w:rsidR="00D67EDC" w:rsidRPr="00BB237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(YYYY-MM-DD)</w:t>
            </w:r>
          </w:p>
        </w:tc>
        <w:tc>
          <w:tcPr>
            <w:tcW w:w="5326" w:type="dxa"/>
            <w:gridSpan w:val="4"/>
            <w:shd w:val="clear" w:color="auto" w:fill="auto"/>
            <w:vAlign w:val="center"/>
          </w:tcPr>
          <w:p w14:paraId="6A745AE7" w14:textId="4EB094A1" w:rsidR="00D67EDC" w:rsidRPr="00BB237C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BB237C" w14:paraId="110DF810" w14:textId="77777777" w:rsidTr="000964DE">
        <w:trPr>
          <w:trHeight w:val="3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E2F3"/>
          </w:tcPr>
          <w:p w14:paraId="2ED5247A" w14:textId="0C32EDF3" w:rsidR="00D67EDC" w:rsidRPr="00BB237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</w:t>
            </w:r>
            <w:r w:rsidR="00E268C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IONALITY 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53423" w14:textId="6742BF60" w:rsidR="00D67EDC" w:rsidRPr="00BB237C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BB237C" w14:paraId="2B535E15" w14:textId="77777777" w:rsidTr="000964DE">
        <w:trPr>
          <w:trHeight w:val="370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D9E2F3"/>
          </w:tcPr>
          <w:p w14:paraId="5FF22D04" w14:textId="77777777" w:rsidR="00D67EDC" w:rsidRPr="005A6952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SEX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auto"/>
          </w:tcPr>
          <w:p w14:paraId="68B5DCED" w14:textId="5C45CB4B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D9E2F3"/>
          </w:tcPr>
          <w:p w14:paraId="23E94E36" w14:textId="77777777" w:rsidR="00D67EDC" w:rsidRPr="005A6952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CIVIL STATUS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486A267D" w14:textId="06B4AC61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384D08D9" w14:textId="2AEE5A97" w:rsidR="00D67EDC" w:rsidRDefault="00D67EDC" w:rsidP="00D67EDC">
      <w:pPr>
        <w:pStyle w:val="YourName"/>
        <w:numPr>
          <w:ilvl w:val="0"/>
          <w:numId w:val="3"/>
        </w:numPr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INFORMATION</w:t>
      </w:r>
    </w:p>
    <w:p w14:paraId="7E592FAA" w14:textId="6B81E9B4" w:rsidR="00D67EDC" w:rsidRDefault="005676E9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  <w:r>
        <w:rPr>
          <w:noProof/>
        </w:rPr>
        <w:pict w14:anchorId="1E306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margin-left:1pt;margin-top:2.75pt;width:91.45pt;height:97.85pt;z-index:2;mso-width-relative:margin;mso-height-relative:margin">
            <v:textbox style="mso-next-textbox:#_x0000_s2076">
              <w:txbxContent>
                <w:p w14:paraId="1995BDE1" w14:textId="77777777" w:rsidR="005676E9" w:rsidRPr="00E63796" w:rsidRDefault="005676E9" w:rsidP="005676E9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PHOTO IN COLOR AND</w:t>
                  </w:r>
                  <w:r>
                    <w:rPr>
                      <w:rFonts w:ascii="Calibri" w:hAnsi="Calibri" w:cs="Arial"/>
                    </w:rPr>
                    <w:t xml:space="preserve"> IN</w:t>
                  </w:r>
                  <w:r w:rsidRPr="00E63796">
                    <w:rPr>
                      <w:rFonts w:ascii="Calibri" w:hAnsi="Calibri" w:cs="Arial"/>
                    </w:rPr>
                    <w:t xml:space="preserve"> PROFESSIONAL DRESS.</w:t>
                  </w:r>
                </w:p>
                <w:p w14:paraId="20A21A83" w14:textId="77777777" w:rsidR="005676E9" w:rsidRPr="00E63796" w:rsidRDefault="005676E9" w:rsidP="005676E9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NO CASUAL PHOTOS.</w:t>
                  </w:r>
                </w:p>
              </w:txbxContent>
            </v:textbox>
            <w10:wrap type="topAndBottom"/>
          </v:shape>
        </w:pict>
      </w:r>
    </w:p>
    <w:p w14:paraId="3E868DDC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AFD0990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11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910"/>
        <w:gridCol w:w="543"/>
        <w:gridCol w:w="1392"/>
        <w:gridCol w:w="355"/>
        <w:gridCol w:w="1084"/>
        <w:gridCol w:w="1395"/>
        <w:gridCol w:w="1470"/>
        <w:gridCol w:w="1352"/>
      </w:tblGrid>
      <w:tr w:rsidR="00D67EDC" w:rsidRPr="00BB237C" w14:paraId="6AABF107" w14:textId="77777777" w:rsidTr="000964DE">
        <w:trPr>
          <w:trHeight w:val="363"/>
        </w:trPr>
        <w:tc>
          <w:tcPr>
            <w:tcW w:w="2288" w:type="dxa"/>
            <w:gridSpan w:val="2"/>
            <w:shd w:val="clear" w:color="auto" w:fill="D9E2F3"/>
          </w:tcPr>
          <w:p w14:paraId="6864AE94" w14:textId="77777777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COMPLETE HOME ADDRESS</w:t>
            </w:r>
          </w:p>
        </w:tc>
        <w:tc>
          <w:tcPr>
            <w:tcW w:w="2290" w:type="dxa"/>
            <w:gridSpan w:val="3"/>
            <w:shd w:val="clear" w:color="auto" w:fill="auto"/>
          </w:tcPr>
          <w:p w14:paraId="798A58BA" w14:textId="7C94F613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479" w:type="dxa"/>
            <w:gridSpan w:val="2"/>
            <w:shd w:val="clear" w:color="auto" w:fill="D9E2F3"/>
          </w:tcPr>
          <w:p w14:paraId="4B7AC62A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NEARLY AIRPORT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401116FE" w14:textId="79B14470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BB237C" w14:paraId="6B2BF2F5" w14:textId="77777777" w:rsidTr="000964DE">
        <w:trPr>
          <w:trHeight w:val="343"/>
        </w:trPr>
        <w:tc>
          <w:tcPr>
            <w:tcW w:w="1378" w:type="dxa"/>
            <w:shd w:val="clear" w:color="auto" w:fill="D9E2F3"/>
          </w:tcPr>
          <w:p w14:paraId="614A82D1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PHONE/CELL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02896DA3" w14:textId="5A080434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shd w:val="clear" w:color="auto" w:fill="D9E2F3"/>
          </w:tcPr>
          <w:p w14:paraId="6D3FB44B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WHATSAPP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3FF49649" w14:textId="77777777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5" w:type="dxa"/>
            <w:shd w:val="clear" w:color="auto" w:fill="D9E2F3"/>
          </w:tcPr>
          <w:p w14:paraId="253654CC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305FEDA0" w14:textId="209B818A" w:rsidR="00D67EDC" w:rsidRPr="00BB237C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BB237C" w14:paraId="2C7A066C" w14:textId="77777777" w:rsidTr="000964DE">
        <w:trPr>
          <w:trHeight w:val="366"/>
        </w:trPr>
        <w:tc>
          <w:tcPr>
            <w:tcW w:w="1378" w:type="dxa"/>
            <w:shd w:val="clear" w:color="auto" w:fill="D9E2F3"/>
          </w:tcPr>
          <w:p w14:paraId="1014870F" w14:textId="77777777" w:rsidR="00D67ED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7E8E0D35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SPANISH</w:t>
            </w:r>
          </w:p>
        </w:tc>
        <w:tc>
          <w:tcPr>
            <w:tcW w:w="1392" w:type="dxa"/>
            <w:shd w:val="clear" w:color="auto" w:fill="auto"/>
          </w:tcPr>
          <w:p w14:paraId="2A9DA463" w14:textId="211C697F" w:rsidR="00D67EDC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CB846CC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ENGLISH</w:t>
            </w:r>
          </w:p>
        </w:tc>
        <w:tc>
          <w:tcPr>
            <w:tcW w:w="1395" w:type="dxa"/>
            <w:shd w:val="clear" w:color="auto" w:fill="auto"/>
          </w:tcPr>
          <w:p w14:paraId="44810256" w14:textId="5A5C46FE" w:rsidR="00D67EDC" w:rsidRDefault="00646598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t>%</w:t>
            </w:r>
          </w:p>
        </w:tc>
        <w:tc>
          <w:tcPr>
            <w:tcW w:w="1470" w:type="dxa"/>
            <w:shd w:val="clear" w:color="auto" w:fill="D9E2F3"/>
          </w:tcPr>
          <w:p w14:paraId="24436B65" w14:textId="77777777" w:rsidR="00D67EDC" w:rsidRPr="00680C07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  <w:tc>
          <w:tcPr>
            <w:tcW w:w="1352" w:type="dxa"/>
            <w:shd w:val="clear" w:color="auto" w:fill="auto"/>
          </w:tcPr>
          <w:p w14:paraId="497BC67A" w14:textId="77777777" w:rsidR="00D67EDC" w:rsidRPr="00680C07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60551761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4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38"/>
        <w:gridCol w:w="1500"/>
        <w:gridCol w:w="1582"/>
        <w:gridCol w:w="477"/>
        <w:gridCol w:w="1837"/>
        <w:gridCol w:w="1872"/>
      </w:tblGrid>
      <w:tr w:rsidR="00D67EDC" w:rsidRPr="00C3285A" w14:paraId="2239DA0B" w14:textId="77777777" w:rsidTr="000964DE">
        <w:trPr>
          <w:trHeight w:val="429"/>
        </w:trPr>
        <w:tc>
          <w:tcPr>
            <w:tcW w:w="9852" w:type="dxa"/>
            <w:gridSpan w:val="7"/>
            <w:shd w:val="clear" w:color="auto" w:fill="D9E2F3"/>
          </w:tcPr>
          <w:p w14:paraId="3B6EBC48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MARLINS / LANGUAGE -TEST</w:t>
            </w:r>
          </w:p>
        </w:tc>
      </w:tr>
      <w:tr w:rsidR="00D67EDC" w:rsidRPr="00C3285A" w14:paraId="327A57C4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D9E2F3"/>
          </w:tcPr>
          <w:p w14:paraId="206EA134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TOTAL %</w:t>
            </w:r>
          </w:p>
        </w:tc>
        <w:tc>
          <w:tcPr>
            <w:tcW w:w="3082" w:type="dxa"/>
            <w:gridSpan w:val="2"/>
            <w:shd w:val="clear" w:color="auto" w:fill="D9E2F3"/>
          </w:tcPr>
          <w:p w14:paraId="4F2B0D20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4185" w:type="dxa"/>
            <w:gridSpan w:val="3"/>
            <w:shd w:val="clear" w:color="auto" w:fill="D9E2F3"/>
          </w:tcPr>
          <w:p w14:paraId="41A3582C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PLACE OF ISSUE</w:t>
            </w:r>
          </w:p>
        </w:tc>
      </w:tr>
      <w:tr w:rsidR="00D67EDC" w:rsidRPr="00C3285A" w14:paraId="454DD908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auto"/>
          </w:tcPr>
          <w:p w14:paraId="1A85D47F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82" w:type="dxa"/>
            <w:gridSpan w:val="2"/>
            <w:shd w:val="clear" w:color="auto" w:fill="auto"/>
          </w:tcPr>
          <w:p w14:paraId="1B35BAE5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185" w:type="dxa"/>
            <w:gridSpan w:val="3"/>
            <w:shd w:val="clear" w:color="auto" w:fill="auto"/>
          </w:tcPr>
          <w:p w14:paraId="774FA3DA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67EDC" w:rsidRPr="00C3285A" w14:paraId="1709B6B7" w14:textId="77777777" w:rsidTr="000964DE">
        <w:trPr>
          <w:trHeight w:val="235"/>
        </w:trPr>
        <w:tc>
          <w:tcPr>
            <w:tcW w:w="1846" w:type="dxa"/>
            <w:shd w:val="clear" w:color="auto" w:fill="D9E2F3"/>
          </w:tcPr>
          <w:p w14:paraId="568BE50B" w14:textId="77777777" w:rsidR="00D67EDC" w:rsidRPr="00C3285A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LISTENING</w:t>
            </w:r>
          </w:p>
        </w:tc>
        <w:tc>
          <w:tcPr>
            <w:tcW w:w="2238" w:type="dxa"/>
            <w:gridSpan w:val="2"/>
            <w:shd w:val="clear" w:color="auto" w:fill="D9E2F3"/>
          </w:tcPr>
          <w:p w14:paraId="4FDEA85E" w14:textId="77777777" w:rsidR="00D67EDC" w:rsidRPr="00C3285A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GRAMMAR</w:t>
            </w:r>
          </w:p>
        </w:tc>
        <w:tc>
          <w:tcPr>
            <w:tcW w:w="2059" w:type="dxa"/>
            <w:gridSpan w:val="2"/>
            <w:shd w:val="clear" w:color="auto" w:fill="D9E2F3"/>
          </w:tcPr>
          <w:p w14:paraId="2BEE0208" w14:textId="77777777" w:rsidR="00D67EDC" w:rsidRPr="00C3285A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VOCABULARY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D9E2F3"/>
          </w:tcPr>
          <w:p w14:paraId="64D0A540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TIME AND NUMBERS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D9E2F3"/>
          </w:tcPr>
          <w:p w14:paraId="336078DE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READING</w:t>
            </w:r>
          </w:p>
        </w:tc>
      </w:tr>
      <w:tr w:rsidR="00D67EDC" w:rsidRPr="00C3285A" w14:paraId="1A8114CF" w14:textId="77777777" w:rsidTr="000964DE">
        <w:trPr>
          <w:trHeight w:val="235"/>
        </w:trPr>
        <w:tc>
          <w:tcPr>
            <w:tcW w:w="1846" w:type="dxa"/>
            <w:shd w:val="clear" w:color="auto" w:fill="auto"/>
          </w:tcPr>
          <w:p w14:paraId="6AB34AB1" w14:textId="77777777" w:rsidR="00D67EDC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238" w:type="dxa"/>
            <w:gridSpan w:val="2"/>
            <w:shd w:val="clear" w:color="auto" w:fill="auto"/>
          </w:tcPr>
          <w:p w14:paraId="7B455BB0" w14:textId="77777777" w:rsidR="00D67EDC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2EDB64A7" w14:textId="77777777" w:rsidR="00D67EDC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auto"/>
          </w:tcPr>
          <w:p w14:paraId="31B11BEF" w14:textId="77777777" w:rsidR="00D67EDC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14:paraId="72895B51" w14:textId="77777777" w:rsidR="00D67EDC" w:rsidRDefault="00D67EDC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65080FB4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C6FD3CC" w14:textId="77777777" w:rsidR="009B6ECC" w:rsidRDefault="009B6EC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21AD154" w14:textId="69F40A17" w:rsidR="00C65FCA" w:rsidRDefault="00C65FCA" w:rsidP="00C65FCA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Pr="00680C07">
        <w:rPr>
          <w:rFonts w:ascii="Calibri" w:eastAsia="Calibri" w:hAnsi="Calibri"/>
          <w:sz w:val="22"/>
          <w:szCs w:val="22"/>
        </w:rPr>
        <w:t>EMERGENCY CONTACT / NEXT OF KIN</w:t>
      </w:r>
    </w:p>
    <w:tbl>
      <w:tblPr>
        <w:tblpPr w:leftFromText="180" w:rightFromText="180" w:vertAnchor="text" w:horzAnchor="margin" w:tblpY="208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2409"/>
        <w:gridCol w:w="2358"/>
      </w:tblGrid>
      <w:tr w:rsidR="00C65FCA" w:rsidRPr="00680C07" w14:paraId="00E808F8" w14:textId="77777777" w:rsidTr="007C5CE6">
        <w:trPr>
          <w:trHeight w:val="404"/>
        </w:trPr>
        <w:tc>
          <w:tcPr>
            <w:tcW w:w="9837" w:type="dxa"/>
            <w:gridSpan w:val="4"/>
            <w:shd w:val="clear" w:color="auto" w:fill="D9E2F3"/>
          </w:tcPr>
          <w:p w14:paraId="39DD7BED" w14:textId="77777777" w:rsidR="00C65FCA" w:rsidRPr="00680C07" w:rsidRDefault="00C65FCA" w:rsidP="007C5CE6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EMERGENCY CONTACT / NEXT OF KIN</w:t>
            </w:r>
          </w:p>
        </w:tc>
      </w:tr>
      <w:tr w:rsidR="00C65FCA" w:rsidRPr="00680C07" w14:paraId="43B99E6C" w14:textId="77777777" w:rsidTr="007C5CE6">
        <w:trPr>
          <w:trHeight w:val="404"/>
        </w:trPr>
        <w:tc>
          <w:tcPr>
            <w:tcW w:w="1668" w:type="dxa"/>
            <w:shd w:val="clear" w:color="auto" w:fill="D9E2F3"/>
          </w:tcPr>
          <w:p w14:paraId="60ACCBB6" w14:textId="77777777" w:rsidR="00C65FCA" w:rsidRPr="00680C07" w:rsidRDefault="00C65FCA" w:rsidP="007C5CE6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RELATIONSHIP</w:t>
            </w:r>
          </w:p>
        </w:tc>
        <w:tc>
          <w:tcPr>
            <w:tcW w:w="3402" w:type="dxa"/>
            <w:shd w:val="clear" w:color="auto" w:fill="D9E2F3"/>
          </w:tcPr>
          <w:p w14:paraId="600FF91B" w14:textId="77777777" w:rsidR="00C65FCA" w:rsidRPr="00680C07" w:rsidRDefault="00C65FCA" w:rsidP="007C5CE6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COMPLETE NAME</w:t>
            </w:r>
          </w:p>
        </w:tc>
        <w:tc>
          <w:tcPr>
            <w:tcW w:w="2409" w:type="dxa"/>
            <w:shd w:val="clear" w:color="auto" w:fill="D9E2F3"/>
          </w:tcPr>
          <w:p w14:paraId="5FD46D01" w14:textId="77777777" w:rsidR="00C65FCA" w:rsidRPr="00680C07" w:rsidRDefault="00C65FCA" w:rsidP="007C5CE6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TELEPHONE NUMBER / MOBILE</w:t>
            </w:r>
          </w:p>
        </w:tc>
        <w:tc>
          <w:tcPr>
            <w:tcW w:w="2358" w:type="dxa"/>
            <w:shd w:val="clear" w:color="auto" w:fill="D9E2F3"/>
          </w:tcPr>
          <w:p w14:paraId="7366A44A" w14:textId="77777777" w:rsidR="00C65FCA" w:rsidRPr="00680C07" w:rsidRDefault="00C65FCA" w:rsidP="007C5CE6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ADDRESS</w:t>
            </w:r>
          </w:p>
        </w:tc>
      </w:tr>
      <w:tr w:rsidR="00C65FCA" w:rsidRPr="00680C07" w14:paraId="0A9703ED" w14:textId="77777777" w:rsidTr="007C5CE6">
        <w:trPr>
          <w:trHeight w:val="404"/>
        </w:trPr>
        <w:tc>
          <w:tcPr>
            <w:tcW w:w="1668" w:type="dxa"/>
            <w:shd w:val="clear" w:color="auto" w:fill="auto"/>
          </w:tcPr>
          <w:p w14:paraId="42FF72AC" w14:textId="19A14B36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5CDEF75D" w14:textId="00961B48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70C4A48A" w14:textId="5BCF16FB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42E948B4" w14:textId="32B181A6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C65FCA" w:rsidRPr="00680C07" w14:paraId="17122FC7" w14:textId="77777777" w:rsidTr="007C5CE6">
        <w:trPr>
          <w:trHeight w:val="404"/>
        </w:trPr>
        <w:tc>
          <w:tcPr>
            <w:tcW w:w="1668" w:type="dxa"/>
            <w:shd w:val="clear" w:color="auto" w:fill="auto"/>
          </w:tcPr>
          <w:p w14:paraId="5E7E491A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2DC75884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539B9346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126DBDAC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C65FCA" w:rsidRPr="00680C07" w14:paraId="2055ABC0" w14:textId="77777777" w:rsidTr="007C5CE6">
        <w:trPr>
          <w:trHeight w:val="404"/>
        </w:trPr>
        <w:tc>
          <w:tcPr>
            <w:tcW w:w="1668" w:type="dxa"/>
            <w:shd w:val="clear" w:color="auto" w:fill="auto"/>
          </w:tcPr>
          <w:p w14:paraId="2FBF92ED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63745953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0193AD15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1963AFA2" w14:textId="77777777" w:rsidR="00C65FCA" w:rsidRPr="00680C07" w:rsidRDefault="00C65FCA" w:rsidP="007C5CE6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</w:tbl>
    <w:p w14:paraId="11AAB830" w14:textId="77777777" w:rsidR="00C65FCA" w:rsidRDefault="00C65FCA" w:rsidP="00C65FCA"/>
    <w:p w14:paraId="7851F686" w14:textId="5D68B395" w:rsidR="00C65FCA" w:rsidRDefault="009B6ECC" w:rsidP="009B6ECC">
      <w:pPr>
        <w:rPr>
          <w:b/>
          <w:bCs/>
          <w:sz w:val="22"/>
          <w:szCs w:val="22"/>
        </w:rPr>
      </w:pPr>
      <w:r w:rsidRPr="00BF1A12">
        <w:rPr>
          <w:b/>
          <w:bCs/>
          <w:sz w:val="22"/>
          <w:szCs w:val="22"/>
        </w:rPr>
        <w:t xml:space="preserve"> </w:t>
      </w:r>
    </w:p>
    <w:p w14:paraId="59CD2AC3" w14:textId="5487706C" w:rsidR="009B6ECC" w:rsidRPr="00BF1A12" w:rsidRDefault="00C65FCA" w:rsidP="009B6ECC">
      <w:pPr>
        <w:rPr>
          <w:b/>
          <w:bCs/>
          <w:vanish/>
          <w:sz w:val="22"/>
          <w:szCs w:val="22"/>
        </w:rPr>
      </w:pPr>
      <w:r>
        <w:rPr>
          <w:rFonts w:ascii="Calibri" w:eastAsia="Calibri" w:hAnsi="Calibri" w:cs="Calibri"/>
          <w:b/>
          <w:bCs/>
          <w:iCs/>
          <w:sz w:val="22"/>
          <w:szCs w:val="22"/>
          <w:lang w:val="en-GB" w:eastAsia="fr-FR"/>
        </w:rPr>
        <w:t xml:space="preserve">3. </w:t>
      </w:r>
      <w:r w:rsidR="009B6ECC" w:rsidRPr="00BF1A12">
        <w:rPr>
          <w:rFonts w:ascii="Calibri" w:eastAsia="Calibri" w:hAnsi="Calibri" w:cs="Calibri"/>
          <w:b/>
          <w:bCs/>
          <w:iCs/>
          <w:sz w:val="22"/>
          <w:szCs w:val="22"/>
          <w:lang w:val="en-GB" w:eastAsia="fr-FR"/>
        </w:rPr>
        <w:t>HIGHEST LEVEL OF EDUCATION / OTHER TRAINING OR CERTIFICATE</w:t>
      </w:r>
    </w:p>
    <w:p w14:paraId="2EEE5D5F" w14:textId="77777777" w:rsidR="009B6ECC" w:rsidRPr="00BF1A12" w:rsidRDefault="009B6ECC" w:rsidP="009B6ECC">
      <w:pPr>
        <w:pStyle w:val="YourName"/>
        <w:spacing w:before="0" w:line="240" w:lineRule="auto"/>
        <w:jc w:val="left"/>
        <w:rPr>
          <w:rFonts w:ascii="Cambria" w:hAnsi="Cambria"/>
          <w:bCs/>
          <w:sz w:val="28"/>
          <w:szCs w:val="28"/>
        </w:rPr>
      </w:pPr>
    </w:p>
    <w:tbl>
      <w:tblPr>
        <w:tblpPr w:leftFromText="180" w:rightFromText="180" w:vertAnchor="text" w:horzAnchor="margin" w:tblpY="64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697"/>
        <w:gridCol w:w="1671"/>
        <w:gridCol w:w="1597"/>
      </w:tblGrid>
      <w:tr w:rsidR="009B6ECC" w:rsidRPr="00BB237C" w14:paraId="4E109384" w14:textId="77777777" w:rsidTr="009B6ECC">
        <w:trPr>
          <w:trHeight w:val="493"/>
        </w:trPr>
        <w:tc>
          <w:tcPr>
            <w:tcW w:w="9650" w:type="dxa"/>
            <w:gridSpan w:val="4"/>
            <w:shd w:val="clear" w:color="auto" w:fill="D9E2F3"/>
            <w:vAlign w:val="center"/>
          </w:tcPr>
          <w:p w14:paraId="36F77357" w14:textId="77777777" w:rsidR="009B6ECC" w:rsidRPr="00C3285A" w:rsidRDefault="009B6ECC" w:rsidP="009B6ECC">
            <w:pPr>
              <w:jc w:val="center"/>
              <w:rPr>
                <w:rFonts w:ascii="Calibri" w:eastAsia="Calibri" w:hAnsi="Calibri" w:cs="Calibri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 xml:space="preserve">HIGHEST LEVEL OF EDUCATION / </w:t>
            </w: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OTHER TRAINING OR CERTIFICATE</w:t>
            </w:r>
          </w:p>
        </w:tc>
      </w:tr>
      <w:tr w:rsidR="009B6ECC" w:rsidRPr="00BB237C" w14:paraId="2ECB7BA8" w14:textId="77777777" w:rsidTr="009B6ECC">
        <w:trPr>
          <w:trHeight w:val="493"/>
        </w:trPr>
        <w:tc>
          <w:tcPr>
            <w:tcW w:w="3685" w:type="dxa"/>
            <w:shd w:val="clear" w:color="auto" w:fill="D9E2F3"/>
            <w:vAlign w:val="center"/>
          </w:tcPr>
          <w:p w14:paraId="6CF810A8" w14:textId="77777777" w:rsidR="009B6ECC" w:rsidRPr="00C3285A" w:rsidRDefault="009B6ECC" w:rsidP="009B6ECC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97" w:type="dxa"/>
            <w:shd w:val="clear" w:color="auto" w:fill="D9E2F3"/>
            <w:vAlign w:val="center"/>
          </w:tcPr>
          <w:p w14:paraId="03A3F7D8" w14:textId="77777777" w:rsidR="009B6ECC" w:rsidRPr="00BB237C" w:rsidRDefault="009B6ECC" w:rsidP="009B6EC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71" w:type="dxa"/>
            <w:shd w:val="clear" w:color="auto" w:fill="D9E2F3"/>
            <w:vAlign w:val="center"/>
          </w:tcPr>
          <w:p w14:paraId="4467C1DB" w14:textId="77777777" w:rsidR="009B6ECC" w:rsidRPr="00BB237C" w:rsidRDefault="009B6ECC" w:rsidP="009B6EC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B84C4BA" w14:textId="77777777" w:rsidR="009B6ECC" w:rsidRPr="00BB237C" w:rsidRDefault="009B6ECC" w:rsidP="009B6EC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95" w:type="dxa"/>
            <w:shd w:val="clear" w:color="auto" w:fill="D9E2F3"/>
            <w:vAlign w:val="center"/>
          </w:tcPr>
          <w:p w14:paraId="0F7BE911" w14:textId="77777777" w:rsidR="009B6ECC" w:rsidRPr="00BB237C" w:rsidRDefault="009B6ECC" w:rsidP="009B6EC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FA8EE52" w14:textId="77777777" w:rsidR="009B6ECC" w:rsidRPr="00BB237C" w:rsidRDefault="009B6ECC" w:rsidP="009B6EC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9B6ECC" w:rsidRPr="00BB237C" w14:paraId="6150E07A" w14:textId="77777777" w:rsidTr="009B6ECC">
        <w:trPr>
          <w:trHeight w:val="493"/>
        </w:trPr>
        <w:tc>
          <w:tcPr>
            <w:tcW w:w="3685" w:type="dxa"/>
            <w:shd w:val="clear" w:color="auto" w:fill="FFFFFF"/>
            <w:vAlign w:val="center"/>
          </w:tcPr>
          <w:p w14:paraId="4F53BAE4" w14:textId="3BFFABD0" w:rsidR="009B6ECC" w:rsidRPr="00BB237C" w:rsidRDefault="009B6ECC" w:rsidP="009B6ECC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97" w:type="dxa"/>
            <w:shd w:val="clear" w:color="auto" w:fill="FFFFFF"/>
            <w:vAlign w:val="center"/>
          </w:tcPr>
          <w:p w14:paraId="5A359504" w14:textId="75E848AC" w:rsidR="009B6ECC" w:rsidRPr="00BB237C" w:rsidRDefault="009B6ECC" w:rsidP="009B6EC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71" w:type="dxa"/>
            <w:shd w:val="clear" w:color="auto" w:fill="FFFFFF"/>
            <w:vAlign w:val="center"/>
          </w:tcPr>
          <w:p w14:paraId="54A2B2A3" w14:textId="77777777" w:rsidR="009B6ECC" w:rsidRPr="00BB237C" w:rsidRDefault="009B6ECC" w:rsidP="009B6EC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95" w:type="dxa"/>
            <w:shd w:val="clear" w:color="auto" w:fill="FFFFFF"/>
            <w:vAlign w:val="center"/>
          </w:tcPr>
          <w:p w14:paraId="00ABFE8C" w14:textId="6B38E23F" w:rsidR="009B6ECC" w:rsidRPr="00BB237C" w:rsidRDefault="009B6ECC" w:rsidP="009B6EC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9B6ECC" w:rsidRPr="00BB237C" w14:paraId="46386754" w14:textId="77777777" w:rsidTr="009B6ECC">
        <w:trPr>
          <w:trHeight w:val="493"/>
        </w:trPr>
        <w:tc>
          <w:tcPr>
            <w:tcW w:w="3685" w:type="dxa"/>
            <w:shd w:val="clear" w:color="auto" w:fill="FFFFFF"/>
            <w:vAlign w:val="center"/>
          </w:tcPr>
          <w:p w14:paraId="76C09B2F" w14:textId="77777777" w:rsidR="009B6ECC" w:rsidRPr="00BB237C" w:rsidRDefault="009B6ECC" w:rsidP="009B6ECC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97" w:type="dxa"/>
            <w:shd w:val="clear" w:color="auto" w:fill="FFFFFF"/>
            <w:vAlign w:val="center"/>
          </w:tcPr>
          <w:p w14:paraId="560E50D6" w14:textId="77777777" w:rsidR="009B6ECC" w:rsidRPr="00BB237C" w:rsidRDefault="009B6ECC" w:rsidP="009B6EC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71" w:type="dxa"/>
            <w:shd w:val="clear" w:color="auto" w:fill="FFFFFF"/>
            <w:vAlign w:val="center"/>
          </w:tcPr>
          <w:p w14:paraId="7E3FF7D5" w14:textId="77777777" w:rsidR="009B6ECC" w:rsidRPr="00BB237C" w:rsidRDefault="009B6ECC" w:rsidP="009B6EC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95" w:type="dxa"/>
            <w:shd w:val="clear" w:color="auto" w:fill="FFFFFF"/>
            <w:vAlign w:val="center"/>
          </w:tcPr>
          <w:p w14:paraId="77139B44" w14:textId="77777777" w:rsidR="009B6ECC" w:rsidRPr="00BB237C" w:rsidRDefault="009B6ECC" w:rsidP="009B6EC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054D9BBE" w14:textId="77777777" w:rsidR="009B6ECC" w:rsidRDefault="009B6ECC" w:rsidP="009B6ECC">
      <w:pPr>
        <w:rPr>
          <w:vanish/>
        </w:rPr>
      </w:pPr>
    </w:p>
    <w:p w14:paraId="7C07FEF6" w14:textId="77777777" w:rsidR="009B6ECC" w:rsidRDefault="009B6EC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2C0D50C" w14:textId="77777777" w:rsidR="009B6ECC" w:rsidRDefault="009B6EC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C5DB0FC" w14:textId="6B986371" w:rsidR="009B6ECC" w:rsidRPr="00EB6491" w:rsidRDefault="009B6ECC" w:rsidP="009B6ECC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 w:rsidR="00C65FCA">
        <w:rPr>
          <w:rFonts w:ascii="Cambria" w:hAnsi="Cambria"/>
          <w:b/>
          <w:sz w:val="24"/>
          <w:szCs w:val="24"/>
        </w:rPr>
        <w:t>4</w:t>
      </w:r>
      <w:r>
        <w:rPr>
          <w:rFonts w:ascii="Cambria" w:hAnsi="Cambria"/>
          <w:b/>
          <w:sz w:val="24"/>
          <w:szCs w:val="24"/>
        </w:rPr>
        <w:t xml:space="preserve">. </w:t>
      </w:r>
      <w:r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ONSHORE</w:t>
      </w: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556"/>
        <w:gridCol w:w="1114"/>
        <w:gridCol w:w="1787"/>
        <w:gridCol w:w="1042"/>
        <w:gridCol w:w="1458"/>
        <w:gridCol w:w="1212"/>
      </w:tblGrid>
      <w:tr w:rsidR="009B6ECC" w:rsidRPr="00EB6491" w14:paraId="21BFE2CD" w14:textId="77777777" w:rsidTr="009B6ECC">
        <w:trPr>
          <w:trHeight w:val="662"/>
        </w:trPr>
        <w:tc>
          <w:tcPr>
            <w:tcW w:w="1556" w:type="dxa"/>
            <w:shd w:val="clear" w:color="auto" w:fill="D9E2F3"/>
            <w:vAlign w:val="center"/>
          </w:tcPr>
          <w:p w14:paraId="115B98DA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0203ACDB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56" w:type="dxa"/>
            <w:shd w:val="clear" w:color="auto" w:fill="D9E2F3"/>
            <w:vAlign w:val="center"/>
          </w:tcPr>
          <w:p w14:paraId="620AEFE0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58A1458F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114" w:type="dxa"/>
            <w:shd w:val="clear" w:color="auto" w:fill="D9E2F3"/>
            <w:vAlign w:val="center"/>
          </w:tcPr>
          <w:p w14:paraId="3DF65FFB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  <w:r>
              <w:rPr>
                <w:rFonts w:ascii="Calibri" w:eastAsia="Calibri" w:hAnsi="Calibri"/>
                <w:b/>
                <w:bCs/>
                <w:lang w:eastAsia="en-US"/>
              </w:rPr>
              <w:t xml:space="preserve"> / SHIP-OWNER</w:t>
            </w:r>
          </w:p>
        </w:tc>
        <w:tc>
          <w:tcPr>
            <w:tcW w:w="1787" w:type="dxa"/>
            <w:shd w:val="clear" w:color="auto" w:fill="D9E2F3"/>
            <w:vAlign w:val="center"/>
          </w:tcPr>
          <w:p w14:paraId="2FCD02A4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DUTIES OR RESPONSABILITIES</w:t>
            </w:r>
          </w:p>
        </w:tc>
        <w:tc>
          <w:tcPr>
            <w:tcW w:w="1042" w:type="dxa"/>
            <w:shd w:val="clear" w:color="auto" w:fill="D9E2F3"/>
            <w:vAlign w:val="center"/>
          </w:tcPr>
          <w:p w14:paraId="66EB1AFA" w14:textId="77777777" w:rsidR="009B6ECC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</w:t>
            </w:r>
          </w:p>
          <w:p w14:paraId="6476DB02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POSITION</w:t>
            </w:r>
          </w:p>
        </w:tc>
        <w:tc>
          <w:tcPr>
            <w:tcW w:w="1458" w:type="dxa"/>
            <w:shd w:val="clear" w:color="auto" w:fill="D9E2F3"/>
            <w:vAlign w:val="center"/>
          </w:tcPr>
          <w:p w14:paraId="3EBCD509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REASON FOR LEAVING</w:t>
            </w:r>
          </w:p>
        </w:tc>
        <w:tc>
          <w:tcPr>
            <w:tcW w:w="1212" w:type="dxa"/>
            <w:shd w:val="clear" w:color="auto" w:fill="D9E2F3"/>
            <w:vAlign w:val="center"/>
          </w:tcPr>
          <w:p w14:paraId="6D459707" w14:textId="77777777" w:rsidR="009B6ECC" w:rsidRPr="00EB6491" w:rsidRDefault="009B6EC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NAME OF CONTACT PERSON &amp; TELEPHONE NUMBER</w:t>
            </w:r>
          </w:p>
        </w:tc>
      </w:tr>
      <w:tr w:rsidR="009B6ECC" w:rsidRPr="00A87C21" w14:paraId="3DA7241C" w14:textId="77777777" w:rsidTr="009B6ECC">
        <w:trPr>
          <w:trHeight w:val="662"/>
        </w:trPr>
        <w:tc>
          <w:tcPr>
            <w:tcW w:w="1556" w:type="dxa"/>
            <w:shd w:val="clear" w:color="auto" w:fill="auto"/>
            <w:vAlign w:val="center"/>
          </w:tcPr>
          <w:p w14:paraId="596CA4AB" w14:textId="77777777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56" w:type="dxa"/>
            <w:shd w:val="clear" w:color="auto" w:fill="auto"/>
            <w:vAlign w:val="center"/>
          </w:tcPr>
          <w:p w14:paraId="37F617ED" w14:textId="77777777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14:paraId="7700B6D6" w14:textId="004C7D28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87" w:type="dxa"/>
            <w:shd w:val="clear" w:color="auto" w:fill="auto"/>
          </w:tcPr>
          <w:p w14:paraId="7173247A" w14:textId="116A1B29" w:rsidR="009B6ECC" w:rsidRPr="00A87C21" w:rsidRDefault="009B6EC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694B5C85" w14:textId="2EA0AD25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8" w:type="dxa"/>
            <w:shd w:val="clear" w:color="auto" w:fill="auto"/>
          </w:tcPr>
          <w:p w14:paraId="0B29526E" w14:textId="651F1D97" w:rsidR="009B6ECC" w:rsidRPr="00A87C21" w:rsidRDefault="009B6EC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2" w:type="dxa"/>
            <w:shd w:val="clear" w:color="auto" w:fill="auto"/>
          </w:tcPr>
          <w:p w14:paraId="4B4BFFF4" w14:textId="75BF2243" w:rsidR="009B6ECC" w:rsidRPr="00A87C21" w:rsidRDefault="009B6ECC" w:rsidP="008A4E7A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9B6ECC" w:rsidRPr="00A87C21" w14:paraId="79D6FD97" w14:textId="77777777" w:rsidTr="009B6ECC">
        <w:trPr>
          <w:trHeight w:val="662"/>
        </w:trPr>
        <w:tc>
          <w:tcPr>
            <w:tcW w:w="1556" w:type="dxa"/>
            <w:shd w:val="clear" w:color="auto" w:fill="auto"/>
            <w:vAlign w:val="center"/>
          </w:tcPr>
          <w:p w14:paraId="5021124C" w14:textId="77777777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56" w:type="dxa"/>
            <w:shd w:val="clear" w:color="auto" w:fill="auto"/>
            <w:vAlign w:val="center"/>
          </w:tcPr>
          <w:p w14:paraId="1FC7DC6E" w14:textId="77777777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14:paraId="5160343D" w14:textId="10386ECB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87" w:type="dxa"/>
            <w:shd w:val="clear" w:color="auto" w:fill="auto"/>
          </w:tcPr>
          <w:p w14:paraId="72C0DE8D" w14:textId="5FCE8104" w:rsidR="009B6ECC" w:rsidRPr="00A87C21" w:rsidRDefault="009B6EC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6C26B19E" w14:textId="60BD78C1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8" w:type="dxa"/>
            <w:shd w:val="clear" w:color="auto" w:fill="auto"/>
          </w:tcPr>
          <w:p w14:paraId="2378F7E8" w14:textId="289E80D7" w:rsidR="009B6ECC" w:rsidRPr="00A87C21" w:rsidRDefault="009B6EC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2" w:type="dxa"/>
            <w:shd w:val="clear" w:color="auto" w:fill="auto"/>
          </w:tcPr>
          <w:p w14:paraId="72CB3C58" w14:textId="40926092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9B6ECC" w:rsidRPr="00A87C21" w14:paraId="5269A441" w14:textId="77777777" w:rsidTr="009B6ECC">
        <w:trPr>
          <w:trHeight w:val="662"/>
        </w:trPr>
        <w:tc>
          <w:tcPr>
            <w:tcW w:w="1556" w:type="dxa"/>
            <w:shd w:val="clear" w:color="auto" w:fill="auto"/>
            <w:vAlign w:val="center"/>
          </w:tcPr>
          <w:p w14:paraId="47CB9359" w14:textId="4732701C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56" w:type="dxa"/>
            <w:shd w:val="clear" w:color="auto" w:fill="auto"/>
            <w:vAlign w:val="center"/>
          </w:tcPr>
          <w:p w14:paraId="67E0A328" w14:textId="1625E798" w:rsidR="009B6ECC" w:rsidRPr="00A87C21" w:rsidRDefault="009B6ECC" w:rsidP="005676E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14:paraId="2FE02FF7" w14:textId="563A5042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87" w:type="dxa"/>
            <w:shd w:val="clear" w:color="auto" w:fill="auto"/>
          </w:tcPr>
          <w:p w14:paraId="469CE8ED" w14:textId="5FFF0A48" w:rsidR="009B6ECC" w:rsidRPr="00A87C21" w:rsidRDefault="009B6EC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0CA0AFE8" w14:textId="216E1862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8" w:type="dxa"/>
            <w:shd w:val="clear" w:color="auto" w:fill="auto"/>
          </w:tcPr>
          <w:p w14:paraId="0B8908AA" w14:textId="17AA2C17" w:rsidR="009B6ECC" w:rsidRPr="00A87C21" w:rsidRDefault="009B6EC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2" w:type="dxa"/>
            <w:shd w:val="clear" w:color="auto" w:fill="auto"/>
          </w:tcPr>
          <w:p w14:paraId="231E09C6" w14:textId="4A8FA12C" w:rsidR="009B6ECC" w:rsidRPr="00A87C21" w:rsidRDefault="009B6EC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5F8A6BFD" w14:textId="77777777" w:rsidR="009B6ECC" w:rsidRDefault="009B6EC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14F69AD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E95B9EF" w14:textId="3B4A8A1B" w:rsidR="00D67EDC" w:rsidRPr="00EB6491" w:rsidRDefault="00D67EDC" w:rsidP="00D67EDC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 w:rsidR="00C65FCA">
        <w:rPr>
          <w:rFonts w:ascii="Cambria" w:hAnsi="Cambria"/>
          <w:b/>
          <w:sz w:val="24"/>
          <w:szCs w:val="24"/>
        </w:rPr>
        <w:t>5</w:t>
      </w:r>
      <w:r>
        <w:rPr>
          <w:rFonts w:ascii="Cambria" w:hAnsi="Cambria"/>
          <w:b/>
          <w:sz w:val="24"/>
          <w:szCs w:val="24"/>
        </w:rPr>
        <w:t xml:space="preserve">. </w:t>
      </w:r>
      <w:r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ONBOARD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2"/>
        <w:gridCol w:w="1104"/>
        <w:gridCol w:w="1042"/>
        <w:gridCol w:w="816"/>
        <w:gridCol w:w="784"/>
        <w:gridCol w:w="1069"/>
        <w:gridCol w:w="1598"/>
      </w:tblGrid>
      <w:tr w:rsidR="00D67EDC" w:rsidRPr="00EB6491" w14:paraId="6752FEBB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D9E2F3"/>
            <w:vAlign w:val="center"/>
          </w:tcPr>
          <w:p w14:paraId="310AE67C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0A38EE21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42" w:type="dxa"/>
            <w:shd w:val="clear" w:color="auto" w:fill="D9E2F3"/>
            <w:vAlign w:val="center"/>
          </w:tcPr>
          <w:p w14:paraId="45141B9D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2F7435A5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104" w:type="dxa"/>
            <w:shd w:val="clear" w:color="auto" w:fill="D9E2F3"/>
            <w:vAlign w:val="center"/>
          </w:tcPr>
          <w:p w14:paraId="183ACC17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</w:p>
        </w:tc>
        <w:tc>
          <w:tcPr>
            <w:tcW w:w="1042" w:type="dxa"/>
            <w:shd w:val="clear" w:color="auto" w:fill="D9E2F3"/>
          </w:tcPr>
          <w:p w14:paraId="22B45D55" w14:textId="77777777" w:rsidR="00D67EDC" w:rsidRPr="00EB6491" w:rsidRDefault="00D67EDC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VESSEL NAME</w:t>
            </w:r>
          </w:p>
        </w:tc>
        <w:tc>
          <w:tcPr>
            <w:tcW w:w="816" w:type="dxa"/>
            <w:shd w:val="clear" w:color="auto" w:fill="D9E2F3"/>
          </w:tcPr>
          <w:p w14:paraId="7C6D4A96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IMO #</w:t>
            </w:r>
          </w:p>
        </w:tc>
        <w:tc>
          <w:tcPr>
            <w:tcW w:w="784" w:type="dxa"/>
            <w:shd w:val="clear" w:color="auto" w:fill="D9E2F3"/>
          </w:tcPr>
          <w:p w14:paraId="07D34BFD" w14:textId="77777777" w:rsidR="00D67EDC" w:rsidRPr="00EB6491" w:rsidRDefault="00D67EDC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 xml:space="preserve">GT / </w:t>
            </w:r>
          </w:p>
          <w:p w14:paraId="5016E72D" w14:textId="77777777" w:rsidR="00D67EDC" w:rsidRPr="00EB6491" w:rsidRDefault="00D67EDC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HP</w:t>
            </w:r>
          </w:p>
        </w:tc>
        <w:tc>
          <w:tcPr>
            <w:tcW w:w="1069" w:type="dxa"/>
            <w:shd w:val="clear" w:color="auto" w:fill="D9E2F3"/>
          </w:tcPr>
          <w:p w14:paraId="19AF8104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TYPE OF VESSEL</w:t>
            </w:r>
          </w:p>
        </w:tc>
        <w:tc>
          <w:tcPr>
            <w:tcW w:w="1598" w:type="dxa"/>
            <w:shd w:val="clear" w:color="auto" w:fill="D9E2F3"/>
          </w:tcPr>
          <w:p w14:paraId="7CF53DDB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RANK/POSITION</w:t>
            </w:r>
          </w:p>
        </w:tc>
      </w:tr>
      <w:tr w:rsidR="00D67EDC" w:rsidRPr="00A87C21" w14:paraId="5538A64D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760335A8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742E532E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03A144E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3F29D345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429ADD3A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4A25C7C5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266DB845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5A42F187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5EC1B013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7950C524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2AA7E8DF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69D70FB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610408FA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72D936B5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1214C06F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41270D69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123A39A2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25C95356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478CB9E5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7CC45CBB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4266A45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20C7A81E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26895294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7D31BCC5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7823DCEE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12DF90F9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51E8D4A5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378ECA88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7BFC9766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44915A6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22D042DE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2AA21604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2733695A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7A5D69A0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6CAA0759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0AA013D1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6C32ACC2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6F1A811D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6D83270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0F13EB1A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0A2EF3F4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46519143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423E84F7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737FD876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23DE7DC1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3A24F099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362EF5D9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29A5E9F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372CDCF8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4F25DC73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7A87171E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2B8ED6F5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21D92EA0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649C28CA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298B0F7C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56DDCEA1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64CD460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1C7C3135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637878EC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1FC3D831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37499D34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1E209FB8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299054A2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55D5AA25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00ED2257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44B0F5E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6E993F9F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082A9E21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66010E4F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518EE0FD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715A2026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3EF0A017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210B8406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51D4A45C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5B23084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7FFC22A6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06CA2D53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153975BD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58668A0F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70CB3657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D67EDC" w:rsidRPr="00A87C21" w14:paraId="0B4AF7BB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303A6F31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CC886AA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3E2F5C2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74FAF0AF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59F06847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76DD4BA0" w14:textId="77777777" w:rsidR="00D67EDC" w:rsidRPr="00A87C21" w:rsidRDefault="00D67EDC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22AB1F2E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19D7EA7A" w14:textId="77777777" w:rsidR="00D67EDC" w:rsidRPr="00A87C21" w:rsidRDefault="00D67EDC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560E7741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  <w:r>
        <w:rPr>
          <w:rFonts w:ascii="Cambria" w:hAnsi="Cambria"/>
          <w:sz w:val="6"/>
          <w:szCs w:val="6"/>
        </w:rPr>
        <w:br/>
      </w:r>
    </w:p>
    <w:p w14:paraId="0401ECE8" w14:textId="77777777" w:rsidR="00D67EDC" w:rsidRDefault="00D67EDC" w:rsidP="00D67EDC">
      <w:pPr>
        <w:pStyle w:val="YourName"/>
        <w:spacing w:before="0" w:line="240" w:lineRule="auto"/>
        <w:jc w:val="both"/>
        <w:rPr>
          <w:rFonts w:ascii="Cambria" w:hAnsi="Cambria"/>
          <w:sz w:val="6"/>
          <w:szCs w:val="6"/>
        </w:rPr>
      </w:pPr>
    </w:p>
    <w:p w14:paraId="4F63E503" w14:textId="77777777" w:rsidR="00646598" w:rsidRDefault="00646598" w:rsidP="00646598">
      <w:pPr>
        <w:pStyle w:val="YourName"/>
        <w:spacing w:before="0" w:line="240" w:lineRule="auto"/>
        <w:ind w:left="720"/>
        <w:jc w:val="both"/>
        <w:rPr>
          <w:rFonts w:ascii="Cambria" w:hAnsi="Cambria"/>
          <w:sz w:val="22"/>
          <w:szCs w:val="22"/>
        </w:rPr>
      </w:pPr>
    </w:p>
    <w:p w14:paraId="58EA3029" w14:textId="0CA5CADB" w:rsidR="00D67EDC" w:rsidRPr="00BF1A12" w:rsidRDefault="00D67EDC" w:rsidP="00C65FCA">
      <w:pPr>
        <w:pStyle w:val="YourName"/>
        <w:numPr>
          <w:ilvl w:val="0"/>
          <w:numId w:val="6"/>
        </w:numPr>
        <w:spacing w:before="0"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Personal Documentation /</w:t>
      </w:r>
      <w:proofErr w:type="spellStart"/>
      <w:r>
        <w:rPr>
          <w:rFonts w:ascii="Cambria" w:hAnsi="Cambria"/>
          <w:sz w:val="22"/>
          <w:szCs w:val="22"/>
        </w:rPr>
        <w:t>Seafer</w:t>
      </w:r>
      <w:proofErr w:type="spellEnd"/>
      <w:r>
        <w:rPr>
          <w:rFonts w:ascii="Cambria" w:hAnsi="Cambria"/>
          <w:sz w:val="22"/>
          <w:szCs w:val="22"/>
        </w:rPr>
        <w:t xml:space="preserve"> Documentation</w:t>
      </w:r>
    </w:p>
    <w:tbl>
      <w:tblPr>
        <w:tblpPr w:leftFromText="180" w:rightFromText="180" w:vertAnchor="text" w:horzAnchor="margin" w:tblpY="222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472"/>
        <w:gridCol w:w="1892"/>
        <w:gridCol w:w="1661"/>
        <w:gridCol w:w="1493"/>
        <w:gridCol w:w="1665"/>
      </w:tblGrid>
      <w:tr w:rsidR="00D67EDC" w:rsidRPr="005F6600" w14:paraId="48778F71" w14:textId="77777777" w:rsidTr="000964DE">
        <w:trPr>
          <w:trHeight w:val="314"/>
        </w:trPr>
        <w:tc>
          <w:tcPr>
            <w:tcW w:w="9762" w:type="dxa"/>
            <w:gridSpan w:val="6"/>
            <w:shd w:val="clear" w:color="auto" w:fill="D9E2F3"/>
            <w:vAlign w:val="center"/>
          </w:tcPr>
          <w:p w14:paraId="2B46715C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D67EDC" w:rsidRPr="005F6600" w14:paraId="77485528" w14:textId="77777777" w:rsidTr="000964DE">
        <w:trPr>
          <w:trHeight w:val="604"/>
        </w:trPr>
        <w:tc>
          <w:tcPr>
            <w:tcW w:w="1579" w:type="dxa"/>
            <w:shd w:val="clear" w:color="auto" w:fill="D9E2F3"/>
          </w:tcPr>
          <w:p w14:paraId="2DC6C4A8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  <w:r w:rsidRPr="005F6600">
              <w:rPr>
                <w:rFonts w:ascii="Arial" w:eastAsia="Calibri" w:hAnsi="Arial"/>
                <w:b/>
                <w:sz w:val="16"/>
                <w:vertAlign w:val="superscript"/>
                <w:lang w:val="en-GB" w:eastAsia="fr-FR"/>
              </w:rPr>
              <w:footnoteRef/>
            </w:r>
          </w:p>
        </w:tc>
        <w:tc>
          <w:tcPr>
            <w:tcW w:w="1472" w:type="dxa"/>
            <w:shd w:val="clear" w:color="auto" w:fill="D9E2F3"/>
          </w:tcPr>
          <w:p w14:paraId="3D733C5F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92" w:type="dxa"/>
            <w:shd w:val="clear" w:color="auto" w:fill="D9E2F3"/>
          </w:tcPr>
          <w:p w14:paraId="08DFCC1A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61" w:type="dxa"/>
            <w:shd w:val="clear" w:color="auto" w:fill="D9E2F3"/>
          </w:tcPr>
          <w:p w14:paraId="0CA5AEC8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93" w:type="dxa"/>
            <w:shd w:val="clear" w:color="auto" w:fill="D9E2F3"/>
          </w:tcPr>
          <w:p w14:paraId="4B2EDE03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6007EB22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  <w:tc>
          <w:tcPr>
            <w:tcW w:w="1665" w:type="dxa"/>
            <w:shd w:val="clear" w:color="auto" w:fill="D9E2F3"/>
          </w:tcPr>
          <w:p w14:paraId="2AD47396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3362FB1D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</w:tr>
      <w:tr w:rsidR="00D67EDC" w:rsidRPr="005F6600" w14:paraId="0657F2CD" w14:textId="77777777" w:rsidTr="000964DE">
        <w:trPr>
          <w:trHeight w:val="321"/>
        </w:trPr>
        <w:tc>
          <w:tcPr>
            <w:tcW w:w="1579" w:type="dxa"/>
            <w:shd w:val="clear" w:color="auto" w:fill="D9E2F3"/>
          </w:tcPr>
          <w:p w14:paraId="2CF7E6A1" w14:textId="77777777" w:rsidR="00D67EDC" w:rsidRPr="005F6600" w:rsidRDefault="00D67EDC" w:rsidP="000964DE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PASSPORT </w:t>
            </w:r>
          </w:p>
        </w:tc>
        <w:tc>
          <w:tcPr>
            <w:tcW w:w="1472" w:type="dxa"/>
            <w:shd w:val="clear" w:color="auto" w:fill="auto"/>
          </w:tcPr>
          <w:p w14:paraId="3D577525" w14:textId="7503BD5B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5F35F14B" w14:textId="0DC1D444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3376B6D1" w14:textId="6A3526C9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6C505155" w14:textId="5AF75751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604D08D0" w14:textId="1C99B2AD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D67EDC" w:rsidRPr="005F6600" w14:paraId="56F2E9B0" w14:textId="77777777" w:rsidTr="000964DE">
        <w:trPr>
          <w:trHeight w:val="321"/>
        </w:trPr>
        <w:tc>
          <w:tcPr>
            <w:tcW w:w="1579" w:type="dxa"/>
            <w:shd w:val="clear" w:color="auto" w:fill="D9E2F3"/>
          </w:tcPr>
          <w:p w14:paraId="770A50C6" w14:textId="77777777" w:rsidR="00D67EDC" w:rsidRPr="005F6600" w:rsidRDefault="00D67EDC" w:rsidP="000964DE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US VISA B1/ B2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61C9C5DF" w14:textId="2B844E6F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14B8E54A" w14:textId="5FF8E34F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1441033B" w14:textId="141DEC1A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1D259C84" w14:textId="5DDDAF44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46F242A1" w14:textId="4F684AB3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D67EDC" w:rsidRPr="005F6600" w14:paraId="70923937" w14:textId="77777777" w:rsidTr="000964DE">
        <w:trPr>
          <w:trHeight w:val="321"/>
        </w:trPr>
        <w:tc>
          <w:tcPr>
            <w:tcW w:w="1579" w:type="dxa"/>
            <w:shd w:val="clear" w:color="auto" w:fill="D9E2F3"/>
          </w:tcPr>
          <w:p w14:paraId="3FFBDE8D" w14:textId="77777777" w:rsidR="00D67EDC" w:rsidRPr="005F6600" w:rsidRDefault="00D67EDC" w:rsidP="000964DE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US VISA C1-D 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3C95AA5A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54B52472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44441CE1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0414BA0F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2A328E84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D67EDC" w:rsidRPr="005F6600" w14:paraId="78367E80" w14:textId="77777777" w:rsidTr="000964DE">
        <w:trPr>
          <w:trHeight w:val="321"/>
        </w:trPr>
        <w:tc>
          <w:tcPr>
            <w:tcW w:w="1579" w:type="dxa"/>
            <w:shd w:val="clear" w:color="auto" w:fill="D9E2F3"/>
          </w:tcPr>
          <w:p w14:paraId="34A9D5F6" w14:textId="77777777" w:rsidR="00D67EDC" w:rsidRPr="005F6600" w:rsidRDefault="00D67EDC" w:rsidP="000964DE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72" w:type="dxa"/>
            <w:shd w:val="clear" w:color="auto" w:fill="auto"/>
          </w:tcPr>
          <w:p w14:paraId="72821641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039CBE4B" w14:textId="77777777" w:rsidR="00D67EDC" w:rsidRPr="005F6600" w:rsidRDefault="00D67EDC" w:rsidP="000964DE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2F3CEE55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4F8FF75D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6111855F" w14:textId="77777777" w:rsidR="00D67EDC" w:rsidRPr="005F6600" w:rsidRDefault="00D67EDC" w:rsidP="000964DE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D67EDC" w:rsidRPr="005F6600" w14:paraId="799D69EE" w14:textId="77777777" w:rsidTr="000964DE">
        <w:trPr>
          <w:trHeight w:val="498"/>
        </w:trPr>
        <w:tc>
          <w:tcPr>
            <w:tcW w:w="1579" w:type="dxa"/>
            <w:shd w:val="clear" w:color="auto" w:fill="D9E2F3"/>
          </w:tcPr>
          <w:p w14:paraId="5D9FF167" w14:textId="77777777" w:rsidR="00D67EDC" w:rsidRPr="005F6600" w:rsidRDefault="00D67EDC" w:rsidP="000964DE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SEAMAN’S BOOK (NATIONAL)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5BFCF4D4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2493EE3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EFE4416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B86CD9F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D8B0722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D67EDC" w:rsidRPr="005F6600" w14:paraId="3AEDA523" w14:textId="77777777" w:rsidTr="000964DE">
        <w:trPr>
          <w:trHeight w:val="498"/>
        </w:trPr>
        <w:tc>
          <w:tcPr>
            <w:tcW w:w="1579" w:type="dxa"/>
            <w:shd w:val="clear" w:color="auto" w:fill="D9E2F3"/>
          </w:tcPr>
          <w:p w14:paraId="26F5D3B6" w14:textId="77777777" w:rsidR="00D67EDC" w:rsidRPr="005F6600" w:rsidRDefault="00D67EDC" w:rsidP="000964DE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SEAMAN BOOK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FC7B785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6BD85151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4B46EC2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7909FCB0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F2FE194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D67EDC" w:rsidRPr="005F6600" w14:paraId="09EB2F2A" w14:textId="77777777" w:rsidTr="000964DE">
        <w:trPr>
          <w:trHeight w:val="355"/>
        </w:trPr>
        <w:tc>
          <w:tcPr>
            <w:tcW w:w="1579" w:type="dxa"/>
            <w:shd w:val="clear" w:color="auto" w:fill="D9E2F3"/>
          </w:tcPr>
          <w:p w14:paraId="49E4F64C" w14:textId="77777777" w:rsidR="00D67EDC" w:rsidRPr="005F6600" w:rsidRDefault="00D67EDC" w:rsidP="000964DE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FC99F7E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24F89578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F8AD743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C7107CC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5744EAA9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D67EDC" w:rsidRPr="005F6600" w14:paraId="094E980F" w14:textId="77777777" w:rsidTr="000964DE">
        <w:trPr>
          <w:trHeight w:val="274"/>
        </w:trPr>
        <w:tc>
          <w:tcPr>
            <w:tcW w:w="1579" w:type="dxa"/>
            <w:shd w:val="clear" w:color="auto" w:fill="D9E2F3"/>
          </w:tcPr>
          <w:p w14:paraId="1E7D029A" w14:textId="77777777" w:rsidR="00D67EDC" w:rsidRPr="005F6600" w:rsidRDefault="00D67EDC" w:rsidP="000964DE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COC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CD98518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7FD3B791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8362B4F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51287CCB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94864C5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D67EDC" w:rsidRPr="005F6600" w14:paraId="3D687001" w14:textId="77777777" w:rsidTr="000964DE">
        <w:trPr>
          <w:trHeight w:val="336"/>
        </w:trPr>
        <w:tc>
          <w:tcPr>
            <w:tcW w:w="1579" w:type="dxa"/>
            <w:shd w:val="clear" w:color="auto" w:fill="D9E2F3"/>
          </w:tcPr>
          <w:p w14:paraId="272C3DA9" w14:textId="77777777" w:rsidR="00D67EDC" w:rsidRPr="005F6600" w:rsidRDefault="00D67EDC" w:rsidP="000964DE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7463770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0BC9A2A0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1708CEB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5DB076F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EB91507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D67EDC" w:rsidRPr="005F6600" w14:paraId="0D2FC671" w14:textId="77777777" w:rsidTr="000964DE">
        <w:trPr>
          <w:trHeight w:val="357"/>
        </w:trPr>
        <w:tc>
          <w:tcPr>
            <w:tcW w:w="1579" w:type="dxa"/>
            <w:shd w:val="clear" w:color="auto" w:fill="D9E2F3"/>
          </w:tcPr>
          <w:p w14:paraId="6A9DB49F" w14:textId="77777777" w:rsidR="00D67EDC" w:rsidRPr="005F6600" w:rsidRDefault="00D67EDC" w:rsidP="000964DE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F2724EF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5BC0B140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A5CC895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487B7EC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5A7B0A1" w14:textId="77777777" w:rsidR="00D67EDC" w:rsidRPr="005F6600" w:rsidRDefault="00D67EDC" w:rsidP="000964DE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</w:tbl>
    <w:p w14:paraId="7CDC8822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335F6B33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EA05E43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94D2F45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11B3884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C54009C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DA846A6" w14:textId="77777777" w:rsidR="00D67EDC" w:rsidRDefault="00D67EDC" w:rsidP="00D67EDC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BAB304F" w14:textId="63C0990A" w:rsidR="00D67EDC" w:rsidRDefault="00C65FCA" w:rsidP="00D67ED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</w:t>
      </w:r>
      <w:r w:rsidR="00D67EDC">
        <w:rPr>
          <w:rFonts w:ascii="Cambria" w:hAnsi="Cambria"/>
          <w:sz w:val="24"/>
          <w:szCs w:val="24"/>
        </w:rPr>
        <w:t>. TRAINING AND CERTIFICATION.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D67EDC" w:rsidRPr="00BB237C" w14:paraId="3C707902" w14:textId="77777777" w:rsidTr="000964DE">
        <w:trPr>
          <w:trHeight w:val="570"/>
          <w:jc w:val="center"/>
        </w:trPr>
        <w:tc>
          <w:tcPr>
            <w:tcW w:w="9569" w:type="dxa"/>
            <w:gridSpan w:val="5"/>
            <w:shd w:val="clear" w:color="auto" w:fill="D9E2F3"/>
            <w:vAlign w:val="center"/>
          </w:tcPr>
          <w:p w14:paraId="01693705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D67EDC" w:rsidRPr="00BB237C" w14:paraId="662D9E50" w14:textId="77777777" w:rsidTr="000964DE">
        <w:trPr>
          <w:trHeight w:val="57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1DF126D" w14:textId="77777777" w:rsidR="00D67EDC" w:rsidRPr="00BB237C" w:rsidRDefault="00D67EDC" w:rsidP="000964DE">
            <w:pPr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D9E2F3"/>
            <w:vAlign w:val="center"/>
          </w:tcPr>
          <w:p w14:paraId="25D2B697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D9E2F3"/>
            <w:vAlign w:val="center"/>
          </w:tcPr>
          <w:p w14:paraId="1FB39447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D9E2F3"/>
            <w:vAlign w:val="center"/>
          </w:tcPr>
          <w:p w14:paraId="474C1DF7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4E267315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D9E2F3"/>
            <w:vAlign w:val="center"/>
          </w:tcPr>
          <w:p w14:paraId="3419CB1D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5C91F33F" w14:textId="77777777" w:rsidR="00D67EDC" w:rsidRPr="00BB237C" w:rsidRDefault="00D67EDC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646598" w:rsidRPr="00BB237C" w14:paraId="518317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F1F4883" w14:textId="3B7D42D0" w:rsidR="00646598" w:rsidRPr="00CA205E" w:rsidRDefault="00646598" w:rsidP="00646598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E2DC78B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4D065F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FA537D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461A852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60C2B11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D229435" w14:textId="6CF1265C" w:rsidR="00646598" w:rsidRPr="00CA205E" w:rsidRDefault="00646598" w:rsidP="00646598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29C92EB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BCF6CB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B54B724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02C16A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18287EFF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8116274" w14:textId="56F8AAE1" w:rsidR="00646598" w:rsidRPr="00CA205E" w:rsidRDefault="00646598" w:rsidP="00646598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DFAC978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90FC574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16CA35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E582FA3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3771A9A7" w14:textId="77777777" w:rsidTr="000964DE">
        <w:trPr>
          <w:trHeight w:val="36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49CBD00" w14:textId="1919A907" w:rsidR="00646598" w:rsidRPr="00CA205E" w:rsidRDefault="00646598" w:rsidP="00646598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0B83F6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0D261D7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200371D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D4F54B7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5F9526E9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E8635D9" w14:textId="38403970" w:rsidR="00646598" w:rsidRPr="00CA205E" w:rsidRDefault="00646598" w:rsidP="00646598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CC98EE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13A6CC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5F2ACC4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9DA87B6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4E85D1C6" w14:textId="77777777" w:rsidTr="000964DE">
        <w:trPr>
          <w:trHeight w:val="46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80291A8" w14:textId="7364CAE3" w:rsidR="00646598" w:rsidRPr="00CA205E" w:rsidRDefault="00646598" w:rsidP="00646598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59AD225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F7C8F82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89A65AA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63AF2E9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75A481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ECD7FF4" w14:textId="30483229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CB2AA7A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D42E774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AB644E0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7D2941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2D2DF0D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3021768" w14:textId="45205432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248CAEC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9D86EA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F4DAE47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223A998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76FAAA4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567DC3B9" w14:textId="45C770F8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A6999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D41E0CF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35A30F4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614CC9E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0B3E17BA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96360AE" w14:textId="7E87FB57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480A27E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E686DB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D0332F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4871AF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48E540D4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820E32E" w14:textId="51F63B5C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0B846C8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8805626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E75D46E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9637DFE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1809906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DF4F0C4" w14:textId="139F6612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8C54A52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3C111B2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0D08E57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BF16DAF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646598" w:rsidRPr="00BB237C" w14:paraId="7829189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1F5208C" w14:textId="6BDF30DC" w:rsidR="00646598" w:rsidRPr="00CA205E" w:rsidRDefault="00646598" w:rsidP="00646598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COOK MLC 2006 certificate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3EE7AFD" w14:textId="77777777" w:rsidR="00646598" w:rsidRPr="00F5501D" w:rsidRDefault="00646598" w:rsidP="00646598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EF13DD7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7DE1362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D9A6BE0" w14:textId="77777777" w:rsidR="00646598" w:rsidRPr="00F5501D" w:rsidRDefault="00646598" w:rsidP="00646598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6FF1D427" w14:textId="77777777" w:rsidR="00D67EDC" w:rsidRDefault="00D67EDC" w:rsidP="00D67EDC"/>
    <w:p w14:paraId="72FFA1FE" w14:textId="3E33818A" w:rsidR="00D67EDC" w:rsidRPr="00BF1A12" w:rsidRDefault="00C65FCA" w:rsidP="00D67EDC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="00D67EDC">
        <w:rPr>
          <w:rFonts w:ascii="Cambria" w:hAnsi="Cambria"/>
          <w:sz w:val="24"/>
          <w:szCs w:val="24"/>
        </w:rPr>
        <w:t xml:space="preserve">. </w:t>
      </w:r>
      <w:r w:rsidR="00D67EDC">
        <w:rPr>
          <w:rFonts w:ascii="Calibri" w:eastAsia="Calibri" w:hAnsi="Calibri"/>
          <w:bCs/>
          <w:sz w:val="22"/>
          <w:szCs w:val="22"/>
        </w:rPr>
        <w:t>VACCINATION BOOK</w:t>
      </w:r>
    </w:p>
    <w:p w14:paraId="53F670ED" w14:textId="77777777" w:rsidR="00D67EDC" w:rsidRDefault="00D67EDC" w:rsidP="00D67EDC">
      <w:pPr>
        <w:rPr>
          <w:vanish/>
        </w:rPr>
      </w:pPr>
    </w:p>
    <w:tbl>
      <w:tblPr>
        <w:tblpPr w:leftFromText="180" w:rightFromText="180" w:vertAnchor="text" w:horzAnchor="margin" w:tblpY="121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2"/>
        <w:gridCol w:w="1951"/>
        <w:gridCol w:w="1952"/>
        <w:gridCol w:w="1956"/>
      </w:tblGrid>
      <w:tr w:rsidR="00D67EDC" w:rsidRPr="00C3285A" w14:paraId="1A1CDB10" w14:textId="77777777" w:rsidTr="000964DE">
        <w:trPr>
          <w:trHeight w:val="400"/>
        </w:trPr>
        <w:tc>
          <w:tcPr>
            <w:tcW w:w="9762" w:type="dxa"/>
            <w:gridSpan w:val="5"/>
            <w:shd w:val="clear" w:color="auto" w:fill="D9E2F3"/>
          </w:tcPr>
          <w:p w14:paraId="3057246B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BOOK</w:t>
            </w:r>
          </w:p>
        </w:tc>
      </w:tr>
      <w:tr w:rsidR="00D67EDC" w:rsidRPr="00C3285A" w14:paraId="3DDA53B6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600CC582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TYPE OF VACCINE</w:t>
            </w:r>
          </w:p>
        </w:tc>
        <w:tc>
          <w:tcPr>
            <w:tcW w:w="1952" w:type="dxa"/>
            <w:shd w:val="clear" w:color="auto" w:fill="D9E2F3"/>
          </w:tcPr>
          <w:p w14:paraId="6501FE1E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COUNTRY</w:t>
            </w:r>
          </w:p>
        </w:tc>
        <w:tc>
          <w:tcPr>
            <w:tcW w:w="1951" w:type="dxa"/>
            <w:shd w:val="clear" w:color="auto" w:fill="D9E2F3"/>
          </w:tcPr>
          <w:p w14:paraId="187EA256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DOZE</w:t>
            </w:r>
          </w:p>
        </w:tc>
        <w:tc>
          <w:tcPr>
            <w:tcW w:w="1952" w:type="dxa"/>
            <w:shd w:val="clear" w:color="auto" w:fill="D9E2F3"/>
          </w:tcPr>
          <w:p w14:paraId="4D268420" w14:textId="77777777" w:rsidR="00D67EDC" w:rsidRPr="00EB6491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ISSUE</w:t>
            </w:r>
          </w:p>
          <w:p w14:paraId="59A79305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(MM / DD / YYYY)</w:t>
            </w:r>
          </w:p>
        </w:tc>
        <w:tc>
          <w:tcPr>
            <w:tcW w:w="1956" w:type="dxa"/>
            <w:shd w:val="clear" w:color="auto" w:fill="D9E2F3"/>
          </w:tcPr>
          <w:p w14:paraId="0CC00707" w14:textId="77777777" w:rsidR="00D67EDC" w:rsidRPr="00C3285A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MARK</w:t>
            </w:r>
          </w:p>
        </w:tc>
      </w:tr>
      <w:tr w:rsidR="00646598" w:rsidRPr="00C3285A" w14:paraId="5164CDDA" w14:textId="77777777" w:rsidTr="000964DE">
        <w:trPr>
          <w:trHeight w:val="295"/>
        </w:trPr>
        <w:tc>
          <w:tcPr>
            <w:tcW w:w="1951" w:type="dxa"/>
            <w:vMerge w:val="restart"/>
            <w:shd w:val="clear" w:color="auto" w:fill="D9E2F3"/>
            <w:vAlign w:val="center"/>
          </w:tcPr>
          <w:p w14:paraId="7BCA417C" w14:textId="77777777" w:rsidR="00646598" w:rsidRDefault="00646598" w:rsidP="00646598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COVID BOOK</w:t>
            </w:r>
          </w:p>
        </w:tc>
        <w:tc>
          <w:tcPr>
            <w:tcW w:w="1952" w:type="dxa"/>
            <w:shd w:val="clear" w:color="auto" w:fill="auto"/>
          </w:tcPr>
          <w:p w14:paraId="193F201F" w14:textId="77777777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5BFF24C" w14:textId="77777777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FIRST DOZE</w:t>
            </w:r>
          </w:p>
        </w:tc>
        <w:tc>
          <w:tcPr>
            <w:tcW w:w="1952" w:type="dxa"/>
            <w:shd w:val="clear" w:color="auto" w:fill="auto"/>
          </w:tcPr>
          <w:p w14:paraId="4FBF0774" w14:textId="67E3407E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6E8DCFAB" w14:textId="58851B87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646598" w:rsidRPr="00C3285A" w14:paraId="705FD5E3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33A126B" w14:textId="77777777" w:rsidR="00646598" w:rsidRDefault="00646598" w:rsidP="00646598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05E14DC5" w14:textId="77777777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F712934" w14:textId="77777777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SECOND DOZE</w:t>
            </w:r>
          </w:p>
        </w:tc>
        <w:tc>
          <w:tcPr>
            <w:tcW w:w="1952" w:type="dxa"/>
            <w:shd w:val="clear" w:color="auto" w:fill="auto"/>
          </w:tcPr>
          <w:p w14:paraId="234670EE" w14:textId="142E1863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60672769" w14:textId="4BCF8D6D" w:rsidR="00646598" w:rsidRDefault="00646598" w:rsidP="00646598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67EDC" w:rsidRPr="00C3285A" w14:paraId="2F23E352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79D5123" w14:textId="77777777" w:rsidR="00D67ED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593E864D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4EB328F7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4A376246" w14:textId="476A560C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9C1E967" w14:textId="35BC89B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D67EDC" w:rsidRPr="00C3285A" w14:paraId="26623603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0ED47E89" w14:textId="77777777" w:rsidR="00D67EDC" w:rsidRDefault="00D67EDC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YELLOW FEVER</w:t>
            </w:r>
          </w:p>
        </w:tc>
        <w:tc>
          <w:tcPr>
            <w:tcW w:w="1952" w:type="dxa"/>
            <w:shd w:val="clear" w:color="auto" w:fill="auto"/>
          </w:tcPr>
          <w:p w14:paraId="0906F4A9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6AE4B548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UNLIMITED</w:t>
            </w:r>
          </w:p>
        </w:tc>
        <w:tc>
          <w:tcPr>
            <w:tcW w:w="1952" w:type="dxa"/>
            <w:shd w:val="clear" w:color="auto" w:fill="auto"/>
          </w:tcPr>
          <w:p w14:paraId="630B8CB5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D21D7D7" w14:textId="77777777" w:rsidR="00D67EDC" w:rsidRDefault="00D67EDC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</w:tr>
    </w:tbl>
    <w:p w14:paraId="5F8B9C05" w14:textId="77777777" w:rsidR="00C65FCA" w:rsidRDefault="00C65FCA" w:rsidP="009B6ECC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A0BF48C" w14:textId="0F197AE0" w:rsidR="009B6ECC" w:rsidRDefault="009B6ECC" w:rsidP="009B6ECC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______________________________________________________________________________________________</w:t>
      </w:r>
    </w:p>
    <w:p w14:paraId="17B17C99" w14:textId="77777777" w:rsidR="009B6ECC" w:rsidRDefault="009B6ECC" w:rsidP="009B6ECC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0F05B5FA" w14:textId="77777777" w:rsidR="009B6ECC" w:rsidRDefault="009B6ECC" w:rsidP="009B6ECC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 w:rsidRPr="00BB237C">
        <w:rPr>
          <w:rFonts w:ascii="Cambria" w:hAnsi="Cambria" w:cs="Calibri"/>
          <w:bCs/>
          <w:sz w:val="24"/>
          <w:szCs w:val="24"/>
        </w:rPr>
        <w:t>for office use only.</w:t>
      </w:r>
    </w:p>
    <w:p w14:paraId="6922FABB" w14:textId="77777777" w:rsidR="009B6ECC" w:rsidRPr="00BB237C" w:rsidRDefault="009B6ECC" w:rsidP="009B6ECC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7DF9B9A3" w14:textId="706D7A7E" w:rsidR="009B6ECC" w:rsidRPr="00BB237C" w:rsidRDefault="00C65FCA" w:rsidP="009B6ECC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>
        <w:rPr>
          <w:rFonts w:ascii="Cambria" w:hAnsi="Cambria" w:cs="Calibri"/>
          <w:bCs/>
          <w:sz w:val="24"/>
          <w:szCs w:val="24"/>
        </w:rPr>
        <w:t>9</w:t>
      </w:r>
      <w:r w:rsidR="009B6ECC" w:rsidRPr="00BB237C">
        <w:rPr>
          <w:rFonts w:ascii="Cambria" w:hAnsi="Cambria" w:cs="Calibri"/>
          <w:bCs/>
          <w:sz w:val="24"/>
          <w:szCs w:val="24"/>
        </w:rPr>
        <w:t>. OBSERVATIONS: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075"/>
        <w:gridCol w:w="1948"/>
      </w:tblGrid>
      <w:tr w:rsidR="009B6ECC" w:rsidRPr="00BB237C" w14:paraId="41B6BADA" w14:textId="77777777" w:rsidTr="000964DE">
        <w:trPr>
          <w:trHeight w:val="147"/>
        </w:trPr>
        <w:tc>
          <w:tcPr>
            <w:tcW w:w="1520" w:type="dxa"/>
            <w:shd w:val="clear" w:color="auto" w:fill="D9E2F3"/>
          </w:tcPr>
          <w:p w14:paraId="70539D05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DATE</w:t>
            </w:r>
          </w:p>
        </w:tc>
        <w:tc>
          <w:tcPr>
            <w:tcW w:w="6075" w:type="dxa"/>
            <w:shd w:val="clear" w:color="auto" w:fill="D9E2F3"/>
          </w:tcPr>
          <w:p w14:paraId="52BBBDEE" w14:textId="77777777" w:rsidR="009B6ECC" w:rsidRPr="00BB237C" w:rsidRDefault="009B6ECC" w:rsidP="000964DE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COMMENTS</w:t>
            </w:r>
          </w:p>
        </w:tc>
        <w:tc>
          <w:tcPr>
            <w:tcW w:w="1948" w:type="dxa"/>
            <w:shd w:val="clear" w:color="auto" w:fill="D9E2F3"/>
          </w:tcPr>
          <w:p w14:paraId="077229B5" w14:textId="77777777" w:rsidR="009B6ECC" w:rsidRPr="00BB237C" w:rsidRDefault="009B6ECC" w:rsidP="000964DE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VALIDATED</w:t>
            </w: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BY:</w:t>
            </w:r>
          </w:p>
        </w:tc>
      </w:tr>
      <w:tr w:rsidR="009B6ECC" w:rsidRPr="00BB237C" w14:paraId="5F7DE5C8" w14:textId="77777777" w:rsidTr="000964DE">
        <w:trPr>
          <w:trHeight w:val="277"/>
        </w:trPr>
        <w:tc>
          <w:tcPr>
            <w:tcW w:w="1520" w:type="dxa"/>
            <w:shd w:val="clear" w:color="auto" w:fill="auto"/>
          </w:tcPr>
          <w:p w14:paraId="1A2B1C95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02F43C60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6EBCE3D9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B6ECC" w:rsidRPr="00BB237C" w14:paraId="6B6D52E7" w14:textId="77777777" w:rsidTr="000964DE">
        <w:trPr>
          <w:trHeight w:val="307"/>
        </w:trPr>
        <w:tc>
          <w:tcPr>
            <w:tcW w:w="1520" w:type="dxa"/>
            <w:shd w:val="clear" w:color="auto" w:fill="auto"/>
          </w:tcPr>
          <w:p w14:paraId="7BE5146D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1E4D9395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212389E1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B6ECC" w:rsidRPr="00BB237C" w14:paraId="786ABA55" w14:textId="77777777" w:rsidTr="000964DE">
        <w:trPr>
          <w:trHeight w:val="307"/>
        </w:trPr>
        <w:tc>
          <w:tcPr>
            <w:tcW w:w="1520" w:type="dxa"/>
            <w:shd w:val="clear" w:color="auto" w:fill="auto"/>
          </w:tcPr>
          <w:p w14:paraId="5C1263C6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488A8682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0557126E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B6ECC" w:rsidRPr="00BB237C" w14:paraId="7228AF58" w14:textId="77777777" w:rsidTr="000964DE">
        <w:trPr>
          <w:trHeight w:val="307"/>
        </w:trPr>
        <w:tc>
          <w:tcPr>
            <w:tcW w:w="1520" w:type="dxa"/>
            <w:shd w:val="clear" w:color="auto" w:fill="auto"/>
          </w:tcPr>
          <w:p w14:paraId="317B4DCF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264CCA6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500BDCF6" w14:textId="77777777" w:rsidR="009B6ECC" w:rsidRPr="00BB237C" w:rsidRDefault="009B6ECC" w:rsidP="000964DE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</w:tbl>
    <w:p w14:paraId="45463BE0" w14:textId="77777777" w:rsidR="009B6ECC" w:rsidRPr="00D67EDC" w:rsidRDefault="009B6ECC" w:rsidP="00D67EDC"/>
    <w:sectPr w:rsidR="009B6ECC" w:rsidRPr="00D67EDC" w:rsidSect="00145E5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41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E5DF" w14:textId="77777777" w:rsidR="00145E58" w:rsidRDefault="00145E58">
      <w:r>
        <w:separator/>
      </w:r>
    </w:p>
  </w:endnote>
  <w:endnote w:type="continuationSeparator" w:id="0">
    <w:p w14:paraId="50B7EE67" w14:textId="77777777" w:rsidR="00145E58" w:rsidRDefault="0014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9CCD" w14:textId="77777777" w:rsidR="00646598" w:rsidRPr="00264C71" w:rsidRDefault="00646598" w:rsidP="00646598">
    <w:pPr>
      <w:pStyle w:val="Piedepgina"/>
      <w:jc w:val="right"/>
      <w:rPr>
        <w:lang w:val="es-419"/>
      </w:rPr>
    </w:pPr>
    <w:r w:rsidRPr="00264C71">
      <w:rPr>
        <w:lang w:val="es-419"/>
      </w:rPr>
      <w:t>Código: F-PMSSA-01</w:t>
    </w:r>
  </w:p>
  <w:p w14:paraId="314419BF" w14:textId="77777777" w:rsidR="00646598" w:rsidRPr="00264C71" w:rsidRDefault="00646598" w:rsidP="00646598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>
      <w:rPr>
        <w:lang w:val="es-419"/>
      </w:rPr>
      <w:t>3</w:t>
    </w:r>
  </w:p>
  <w:p w14:paraId="1C9C93D9" w14:textId="77777777" w:rsidR="00646598" w:rsidRPr="00264C71" w:rsidRDefault="00646598" w:rsidP="00646598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>
      <w:rPr>
        <w:lang w:val="es-419"/>
      </w:rPr>
      <w:t>17</w:t>
    </w:r>
    <w:r w:rsidRPr="00264C71">
      <w:rPr>
        <w:lang w:val="es-419"/>
      </w:rPr>
      <w:t xml:space="preserve"> de</w:t>
    </w:r>
    <w:r>
      <w:rPr>
        <w:lang w:val="es-419"/>
      </w:rPr>
      <w:t xml:space="preserve"> mayo</w:t>
    </w:r>
    <w:r w:rsidRPr="00264C71">
      <w:rPr>
        <w:lang w:val="es-419"/>
      </w:rPr>
      <w:t xml:space="preserve"> de 20</w:t>
    </w:r>
    <w:r>
      <w:rPr>
        <w:lang w:val="es-419"/>
      </w:rPr>
      <w:t>22</w:t>
    </w:r>
  </w:p>
  <w:p w14:paraId="2AEED184" w14:textId="77777777" w:rsidR="009A4038" w:rsidRPr="009339A6" w:rsidRDefault="009A4038" w:rsidP="009A4038">
    <w:pPr>
      <w:pStyle w:val="Piedepgina"/>
      <w:jc w:val="right"/>
      <w:rPr>
        <w:lang w:val="es-419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PAGE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NUMPAGES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BA3" w14:textId="0C5FCFEF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281D1CE3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 w:rsidR="009339A6">
      <w:rPr>
        <w:lang w:val="es-419"/>
      </w:rPr>
      <w:t>0</w:t>
    </w:r>
  </w:p>
  <w:p w14:paraId="4D68ED78" w14:textId="21DE8D18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 w:rsidR="000C31DE">
      <w:rPr>
        <w:lang w:val="es-419"/>
      </w:rPr>
      <w:t>17</w:t>
    </w:r>
    <w:r w:rsidRPr="00264C71">
      <w:rPr>
        <w:lang w:val="es-419"/>
      </w:rPr>
      <w:t xml:space="preserve"> de</w:t>
    </w:r>
    <w:r w:rsidR="003B539B">
      <w:rPr>
        <w:lang w:val="es-419"/>
      </w:rPr>
      <w:t xml:space="preserve"> </w:t>
    </w:r>
    <w:r w:rsidR="000C31DE">
      <w:rPr>
        <w:lang w:val="es-419"/>
      </w:rPr>
      <w:t>mayo</w:t>
    </w:r>
    <w:r w:rsidRPr="00264C71">
      <w:rPr>
        <w:lang w:val="es-419"/>
      </w:rPr>
      <w:t xml:space="preserve"> de 20</w:t>
    </w:r>
    <w:r w:rsidR="00264C71">
      <w:rPr>
        <w:lang w:val="es-419"/>
      </w:rPr>
      <w:t>22</w:t>
    </w:r>
  </w:p>
  <w:p w14:paraId="4D6AFACC" w14:textId="77777777" w:rsidR="000D7E5B" w:rsidRPr="00E357BE" w:rsidRDefault="000D7E5B" w:rsidP="000D7E5B">
    <w:pPr>
      <w:pStyle w:val="Piedepgina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1C2434A9" w14:textId="77777777" w:rsidR="000D7E5B" w:rsidRPr="00E357BE" w:rsidRDefault="000D7E5B" w:rsidP="000D7E5B">
    <w:pPr>
      <w:pStyle w:val="Piedepgina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6EF5" w14:textId="77777777" w:rsidR="00145E58" w:rsidRDefault="00145E58">
      <w:r>
        <w:separator/>
      </w:r>
    </w:p>
  </w:footnote>
  <w:footnote w:type="continuationSeparator" w:id="0">
    <w:p w14:paraId="41A5979E" w14:textId="77777777" w:rsidR="00145E58" w:rsidRDefault="0014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D446" w14:textId="6F67D080" w:rsidR="005F6600" w:rsidRDefault="005F6600">
    <w:pPr>
      <w:pStyle w:val="Encabezado"/>
    </w:pPr>
  </w:p>
  <w:p w14:paraId="08B9A5C2" w14:textId="77777777" w:rsidR="005F6600" w:rsidRDefault="005F6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0C45" w14:textId="1A55E1F1" w:rsidR="000D7E5B" w:rsidRPr="00BB237C" w:rsidRDefault="00000000">
    <w:pPr>
      <w:pStyle w:val="Encabezado"/>
      <w:rPr>
        <w:rFonts w:ascii="Calibri" w:hAnsi="Calibri" w:cs="Calibri"/>
        <w:sz w:val="56"/>
        <w:szCs w:val="56"/>
      </w:rPr>
    </w:pPr>
    <w:r>
      <w:rPr>
        <w:noProof/>
      </w:rPr>
      <w:pict w14:anchorId="550AC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6.5pt;margin-top:-26.25pt;width:246pt;height:64.65pt;z-index:-1;mso-position-horizontal-relative:text;mso-position-vertical-relative:text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104"/>
    <w:multiLevelType w:val="hybridMultilevel"/>
    <w:tmpl w:val="4A6EBDB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825"/>
    <w:multiLevelType w:val="hybridMultilevel"/>
    <w:tmpl w:val="35C67A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41B6"/>
    <w:multiLevelType w:val="hybridMultilevel"/>
    <w:tmpl w:val="01CAEF3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0009B"/>
    <w:multiLevelType w:val="hybridMultilevel"/>
    <w:tmpl w:val="AC6EA0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0763">
    <w:abstractNumId w:val="4"/>
  </w:num>
  <w:num w:numId="2" w16cid:durableId="147275079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8650">
    <w:abstractNumId w:val="3"/>
  </w:num>
  <w:num w:numId="4" w16cid:durableId="370305231">
    <w:abstractNumId w:val="1"/>
  </w:num>
  <w:num w:numId="5" w16cid:durableId="51462054">
    <w:abstractNumId w:val="2"/>
  </w:num>
  <w:num w:numId="6" w16cid:durableId="19532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C10"/>
    <w:rsid w:val="00003B4C"/>
    <w:rsid w:val="00004314"/>
    <w:rsid w:val="00007E4C"/>
    <w:rsid w:val="00035491"/>
    <w:rsid w:val="00053608"/>
    <w:rsid w:val="000B456E"/>
    <w:rsid w:val="000B60A7"/>
    <w:rsid w:val="000B6195"/>
    <w:rsid w:val="000C1C2A"/>
    <w:rsid w:val="000C31DE"/>
    <w:rsid w:val="000D7E5B"/>
    <w:rsid w:val="000E02C7"/>
    <w:rsid w:val="000E11FC"/>
    <w:rsid w:val="000E71FD"/>
    <w:rsid w:val="00145E58"/>
    <w:rsid w:val="00155562"/>
    <w:rsid w:val="00161C10"/>
    <w:rsid w:val="0016481C"/>
    <w:rsid w:val="0016740C"/>
    <w:rsid w:val="00171390"/>
    <w:rsid w:val="001B6ACB"/>
    <w:rsid w:val="001B6DE1"/>
    <w:rsid w:val="001D2D92"/>
    <w:rsid w:val="0023525A"/>
    <w:rsid w:val="00264C71"/>
    <w:rsid w:val="002741F4"/>
    <w:rsid w:val="002834A0"/>
    <w:rsid w:val="00286C15"/>
    <w:rsid w:val="002D3A44"/>
    <w:rsid w:val="0030555F"/>
    <w:rsid w:val="00313D37"/>
    <w:rsid w:val="003424F4"/>
    <w:rsid w:val="003963BA"/>
    <w:rsid w:val="003B3894"/>
    <w:rsid w:val="003B539B"/>
    <w:rsid w:val="003B715E"/>
    <w:rsid w:val="00452EDE"/>
    <w:rsid w:val="005033ED"/>
    <w:rsid w:val="00514858"/>
    <w:rsid w:val="0052143C"/>
    <w:rsid w:val="00530EE1"/>
    <w:rsid w:val="005666AC"/>
    <w:rsid w:val="005676E9"/>
    <w:rsid w:val="005A0C83"/>
    <w:rsid w:val="005A6952"/>
    <w:rsid w:val="005B1C95"/>
    <w:rsid w:val="005B618A"/>
    <w:rsid w:val="005D061F"/>
    <w:rsid w:val="005F6293"/>
    <w:rsid w:val="005F6600"/>
    <w:rsid w:val="00636459"/>
    <w:rsid w:val="00646598"/>
    <w:rsid w:val="00655B0E"/>
    <w:rsid w:val="00661F0C"/>
    <w:rsid w:val="00680C07"/>
    <w:rsid w:val="0068111A"/>
    <w:rsid w:val="006946BC"/>
    <w:rsid w:val="006A7359"/>
    <w:rsid w:val="006F7FB0"/>
    <w:rsid w:val="00722D88"/>
    <w:rsid w:val="0077736F"/>
    <w:rsid w:val="007C40D1"/>
    <w:rsid w:val="007D2ACB"/>
    <w:rsid w:val="007F5F3C"/>
    <w:rsid w:val="008775D9"/>
    <w:rsid w:val="00877BF2"/>
    <w:rsid w:val="008A4E7A"/>
    <w:rsid w:val="008C3870"/>
    <w:rsid w:val="0091146E"/>
    <w:rsid w:val="009339A6"/>
    <w:rsid w:val="0093509D"/>
    <w:rsid w:val="00967947"/>
    <w:rsid w:val="009A4038"/>
    <w:rsid w:val="009B6ECC"/>
    <w:rsid w:val="009B7D72"/>
    <w:rsid w:val="009C0579"/>
    <w:rsid w:val="009D57C0"/>
    <w:rsid w:val="00A029B7"/>
    <w:rsid w:val="00A267CC"/>
    <w:rsid w:val="00A87C21"/>
    <w:rsid w:val="00AD79B4"/>
    <w:rsid w:val="00AE3C83"/>
    <w:rsid w:val="00B03A4B"/>
    <w:rsid w:val="00B1658C"/>
    <w:rsid w:val="00B302AB"/>
    <w:rsid w:val="00B4358E"/>
    <w:rsid w:val="00B6189C"/>
    <w:rsid w:val="00B62C8C"/>
    <w:rsid w:val="00B64D5F"/>
    <w:rsid w:val="00B823E8"/>
    <w:rsid w:val="00B866AB"/>
    <w:rsid w:val="00B90AE3"/>
    <w:rsid w:val="00BB1C6F"/>
    <w:rsid w:val="00BB237C"/>
    <w:rsid w:val="00BC5D97"/>
    <w:rsid w:val="00BE7DC2"/>
    <w:rsid w:val="00BF3FEB"/>
    <w:rsid w:val="00C013D2"/>
    <w:rsid w:val="00C3285A"/>
    <w:rsid w:val="00C65FCA"/>
    <w:rsid w:val="00CA205E"/>
    <w:rsid w:val="00D22E8F"/>
    <w:rsid w:val="00D620B4"/>
    <w:rsid w:val="00D67EDC"/>
    <w:rsid w:val="00D76175"/>
    <w:rsid w:val="00DB1CCF"/>
    <w:rsid w:val="00E16A21"/>
    <w:rsid w:val="00E224CC"/>
    <w:rsid w:val="00E268CA"/>
    <w:rsid w:val="00E357BE"/>
    <w:rsid w:val="00E63796"/>
    <w:rsid w:val="00EB6491"/>
    <w:rsid w:val="00EF01E8"/>
    <w:rsid w:val="00EF063D"/>
    <w:rsid w:val="00F3184C"/>
    <w:rsid w:val="00F5501D"/>
    <w:rsid w:val="00F5661E"/>
    <w:rsid w:val="00F648BA"/>
    <w:rsid w:val="00F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6491"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aconcuadrcula">
    <w:name w:val="Table Grid"/>
    <w:basedOn w:val="Tablanormal"/>
    <w:uiPriority w:val="39"/>
    <w:rsid w:val="005666A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1C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B60A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B61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8F36B-BD3E-465D-BC93-12E24D0D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117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21</cp:revision>
  <cp:lastPrinted>2024-02-06T21:23:00Z</cp:lastPrinted>
  <dcterms:created xsi:type="dcterms:W3CDTF">2022-05-17T22:29:00Z</dcterms:created>
  <dcterms:modified xsi:type="dcterms:W3CDTF">2024-02-22T18:48:00Z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