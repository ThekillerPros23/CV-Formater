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68B5F68C" w:rsidR="00053608" w:rsidRPr="00053608" w:rsidRDefault="00000000" w:rsidP="005B618A">
      <w:pPr>
        <w:pStyle w:val="YourName"/>
        <w:spacing w:before="0" w:line="240" w:lineRule="auto"/>
        <w:ind w:left="720" w:firstLine="720"/>
        <w:jc w:val="both"/>
        <w:rPr>
          <w:rFonts w:ascii="Cambria" w:hAnsi="Cambria"/>
          <w:b w:val="0"/>
        </w:rPr>
      </w:pPr>
      <w:bookmarkStart w:id="0" w:name="_Hlk158128766"/>
      <w:r>
        <w:rPr>
          <w:noProof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1pt;margin-top:62.7pt;width:91.45pt;height:97.85pt;z-index:2;mso-width-relative:margin;mso-height-relative:margin">
            <v:textbox style="mso-next-textbox:#_x0000_s2075">
              <w:txbxContent>
                <w:p w14:paraId="18EC0F13" w14:textId="77777777" w:rsidR="00017534" w:rsidRPr="00E63796" w:rsidRDefault="00017534" w:rsidP="00017534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330B04A0" w14:textId="77777777" w:rsidR="00017534" w:rsidRPr="00E63796" w:rsidRDefault="00017534" w:rsidP="00017534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A86C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7" o:title=""/>
          </v:shape>
        </w:pict>
      </w:r>
      <w:r w:rsidR="003B3894">
        <w:rPr>
          <w:rFonts w:ascii="Cambria" w:hAnsi="Cambria"/>
          <w:b w:val="0"/>
        </w:rPr>
        <w:t>SEAFARER APPLICATION FORM</w:t>
      </w:r>
    </w:p>
    <w:p w14:paraId="7C819BD8" w14:textId="392C9B59" w:rsidR="005A6952" w:rsidRDefault="005A6952" w:rsidP="00680C07">
      <w:pPr>
        <w:pStyle w:val="YourName"/>
        <w:spacing w:before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POSITION APPLYING FOR RANK: </w:t>
      </w:r>
      <w:r w:rsidR="004B0EEA">
        <w:rPr>
          <w:rFonts w:ascii="Cambria" w:hAnsi="Cambria"/>
          <w:sz w:val="24"/>
          <w:szCs w:val="24"/>
          <w:u w:val="single"/>
        </w:rPr>
        <w:t>MESSMAN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1E4A77" w:rsidRPr="00BB237C" w14:paraId="5179B3E4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128C3290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277C673A" w14:textId="48BD34DB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6A90D64A" w14:textId="1DA1A162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6EF26F31" w14:textId="77777777">
        <w:trPr>
          <w:trHeight w:val="350"/>
        </w:trPr>
        <w:tc>
          <w:tcPr>
            <w:tcW w:w="2093" w:type="dxa"/>
            <w:shd w:val="clear" w:color="auto" w:fill="D9E2F3"/>
          </w:tcPr>
          <w:p w14:paraId="44F717F5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565EDB95" w14:textId="2E6F57FB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101ACB35" w14:textId="3DA9B7B8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7B9F18B6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65A09AD1" w14:textId="77777777" w:rsid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BB237C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BIRTH</w:t>
            </w:r>
          </w:p>
          <w:p w14:paraId="5D60330B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4E931525" w14:textId="008F0E48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35DDACE3" w14:textId="77777777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183EA04" w14:textId="36B58EEE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</w:t>
            </w:r>
            <w:r w:rsidR="00E05A4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56482" w14:textId="0B238852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2AA749F9" w14:textId="77777777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143E5C41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3765F0A5" w14:textId="6D31730D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5CCDCB46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5DFC1465" w14:textId="1D17A715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45D9317" w14:textId="482C5B43" w:rsidR="00C3285A" w:rsidRDefault="005A6952" w:rsidP="00C3285A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INFORMATION</w:t>
      </w:r>
    </w:p>
    <w:p w14:paraId="75A0C111" w14:textId="77777777" w:rsidR="00C3285A" w:rsidRDefault="00C3285A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A89BC3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959550D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910"/>
        <w:gridCol w:w="543"/>
        <w:gridCol w:w="1392"/>
        <w:gridCol w:w="355"/>
        <w:gridCol w:w="1084"/>
        <w:gridCol w:w="1395"/>
        <w:gridCol w:w="1470"/>
        <w:gridCol w:w="1352"/>
      </w:tblGrid>
      <w:tr w:rsidR="00BF1A12" w:rsidRPr="00BB237C" w14:paraId="0E223D21" w14:textId="77777777" w:rsidTr="00BF1A12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05428A04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64B56B8E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1EEC17F4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625FBEA9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EA8CEFD" w14:textId="77777777" w:rsidTr="00BF1A12">
        <w:trPr>
          <w:trHeight w:val="343"/>
        </w:trPr>
        <w:tc>
          <w:tcPr>
            <w:tcW w:w="1378" w:type="dxa"/>
            <w:shd w:val="clear" w:color="auto" w:fill="D9E2F3"/>
          </w:tcPr>
          <w:p w14:paraId="528FC566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094AC8C" w14:textId="04E66F2F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12AC768A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D4C5363" w14:textId="3460E964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7427F333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BA9DDA5" w14:textId="2F719B55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D759395" w14:textId="77777777" w:rsidTr="00BF1A12">
        <w:trPr>
          <w:trHeight w:val="366"/>
        </w:trPr>
        <w:tc>
          <w:tcPr>
            <w:tcW w:w="1378" w:type="dxa"/>
            <w:shd w:val="clear" w:color="auto" w:fill="D9E2F3"/>
          </w:tcPr>
          <w:p w14:paraId="2D19CE20" w14:textId="77777777" w:rsidR="00BF1A12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5205722C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35F9E5F1" w14:textId="77A61AFF" w:rsidR="00BF1A12" w:rsidRDefault="005A0E0C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BF1A12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EF70DDD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76DBC3C7" w14:textId="0B7FBEDC" w:rsidR="00BF1A12" w:rsidRDefault="005A0E0C" w:rsidP="00017534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BF1A12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70" w:type="dxa"/>
            <w:shd w:val="clear" w:color="auto" w:fill="D9E2F3"/>
          </w:tcPr>
          <w:p w14:paraId="67F2AA18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63743DD9" w14:textId="77777777" w:rsidR="00BF1A12" w:rsidRPr="00680C07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17C35E1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BF1A12" w:rsidRPr="00C3285A" w14:paraId="60375A57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4759EF1F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BF1A12" w:rsidRPr="00C3285A" w14:paraId="08E35685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4691B2E4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5E88B542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3D9E9C6A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BF1A12" w:rsidRPr="00C3285A" w14:paraId="47101489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47ACEC9" w14:textId="3EC9C69A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465BBDC6" w14:textId="5DD4E320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488C3D14" w14:textId="2F96A6EB" w:rsidR="00BF1A12" w:rsidRDefault="00BF1A12" w:rsidP="00017534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0010D2E2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4EF0B7AA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03C2E42E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66B87002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4CADD88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445806FC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BF1A12" w:rsidRPr="00C3285A" w14:paraId="4D826943" w14:textId="77777777" w:rsidTr="000964DE">
        <w:trPr>
          <w:trHeight w:val="235"/>
        </w:trPr>
        <w:tc>
          <w:tcPr>
            <w:tcW w:w="1846" w:type="dxa"/>
            <w:shd w:val="clear" w:color="auto" w:fill="auto"/>
          </w:tcPr>
          <w:p w14:paraId="2076D9B5" w14:textId="51B40652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0A8AB1AD" w14:textId="66E1EF9F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05CEEE74" w14:textId="0DD8320D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6E9E78E2" w14:textId="1DCB8E06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50905E67" w14:textId="15914DE2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522F67D6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5A8130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9A9A56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65FB4F7" w14:textId="32C42C24" w:rsidR="001E3E78" w:rsidRDefault="00BF1A12" w:rsidP="001E3E78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="001E3E78">
        <w:rPr>
          <w:rFonts w:ascii="Cambria" w:hAnsi="Cambria"/>
          <w:sz w:val="24"/>
          <w:szCs w:val="24"/>
        </w:rPr>
        <w:t xml:space="preserve">2. </w:t>
      </w:r>
      <w:r w:rsidR="001E3E78" w:rsidRPr="00680C07">
        <w:rPr>
          <w:rFonts w:ascii="Calibri" w:eastAsia="Calibri" w:hAnsi="Calibri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2409"/>
        <w:gridCol w:w="2358"/>
      </w:tblGrid>
      <w:tr w:rsidR="001E3E78" w:rsidRPr="00680C07" w14:paraId="16CBBE96" w14:textId="77777777" w:rsidTr="00C647B0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60AE38F3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1E3E78" w:rsidRPr="00680C07" w14:paraId="50A5BDBD" w14:textId="77777777" w:rsidTr="00C647B0">
        <w:trPr>
          <w:trHeight w:val="404"/>
        </w:trPr>
        <w:tc>
          <w:tcPr>
            <w:tcW w:w="1668" w:type="dxa"/>
            <w:shd w:val="clear" w:color="auto" w:fill="D9E2F3"/>
          </w:tcPr>
          <w:p w14:paraId="215B411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44DC8C22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BF8D57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421D2ED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1E3E78" w:rsidRPr="00680C07" w14:paraId="1E6436EB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16CEE61" w14:textId="3733DFAE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4B01B63C" w14:textId="02635155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BB90214" w14:textId="1D0EA200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239175E2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5BFA99A5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59BAAB8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FF1040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C352AD6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3EB90B7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69790584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37E5239C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C93FB40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41AAF74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0EC9A985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</w:tbl>
    <w:p w14:paraId="05798B1E" w14:textId="1E2B4F8F" w:rsidR="001E3E78" w:rsidRDefault="001E3E78" w:rsidP="00BF1A12">
      <w:pPr>
        <w:rPr>
          <w:rFonts w:ascii="Cambria" w:hAnsi="Cambria"/>
          <w:b/>
          <w:sz w:val="24"/>
          <w:szCs w:val="24"/>
        </w:rPr>
      </w:pPr>
    </w:p>
    <w:p w14:paraId="46541BF6" w14:textId="2A33BECC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3.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ONBOARD</w:t>
      </w:r>
    </w:p>
    <w:tbl>
      <w:tblPr>
        <w:tblW w:w="9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124"/>
        <w:gridCol w:w="1232"/>
        <w:gridCol w:w="997"/>
        <w:gridCol w:w="859"/>
        <w:gridCol w:w="1083"/>
        <w:gridCol w:w="1586"/>
      </w:tblGrid>
      <w:tr w:rsidR="00BF1A12" w:rsidRPr="00EB6491" w14:paraId="2A3512A8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D9E2F3"/>
            <w:vAlign w:val="center"/>
          </w:tcPr>
          <w:p w14:paraId="23C18BAE" w14:textId="77777777" w:rsidR="00BF1A12" w:rsidRPr="0001753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</w:pPr>
            <w:r w:rsidRPr="00017534"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  <w:t>DATE ON</w:t>
            </w:r>
          </w:p>
          <w:p w14:paraId="5318477C" w14:textId="77777777" w:rsidR="00BF1A12" w:rsidRPr="0001753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</w:pPr>
            <w:r w:rsidRPr="00017534"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  <w:t>(MM/DD/YYYY)</w:t>
            </w:r>
          </w:p>
        </w:tc>
        <w:tc>
          <w:tcPr>
            <w:tcW w:w="1530" w:type="dxa"/>
            <w:shd w:val="clear" w:color="auto" w:fill="D9E2F3"/>
            <w:vAlign w:val="center"/>
          </w:tcPr>
          <w:p w14:paraId="657B3F81" w14:textId="77777777" w:rsidR="00BF1A12" w:rsidRPr="0001753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</w:pPr>
            <w:r w:rsidRPr="00017534"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  <w:t>DATE OFF</w:t>
            </w:r>
          </w:p>
          <w:p w14:paraId="44402170" w14:textId="77777777" w:rsidR="00BF1A12" w:rsidRPr="0001753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</w:pPr>
            <w:r w:rsidRPr="00017534">
              <w:rPr>
                <w:rFonts w:ascii="Calibri" w:eastAsia="Calibri" w:hAnsi="Calibri"/>
                <w:b/>
                <w:bCs/>
                <w:sz w:val="18"/>
                <w:szCs w:val="18"/>
                <w:lang w:eastAsia="en-US"/>
              </w:rPr>
              <w:t>(MM/DD/YYYY)</w:t>
            </w:r>
          </w:p>
        </w:tc>
        <w:tc>
          <w:tcPr>
            <w:tcW w:w="1124" w:type="dxa"/>
            <w:shd w:val="clear" w:color="auto" w:fill="D9E2F3"/>
            <w:vAlign w:val="center"/>
          </w:tcPr>
          <w:p w14:paraId="6B4F9CE7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</w:p>
        </w:tc>
        <w:tc>
          <w:tcPr>
            <w:tcW w:w="1232" w:type="dxa"/>
            <w:shd w:val="clear" w:color="auto" w:fill="D9E2F3"/>
          </w:tcPr>
          <w:p w14:paraId="6843343D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VESSEL NAME</w:t>
            </w:r>
          </w:p>
        </w:tc>
        <w:tc>
          <w:tcPr>
            <w:tcW w:w="997" w:type="dxa"/>
            <w:shd w:val="clear" w:color="auto" w:fill="D9E2F3"/>
          </w:tcPr>
          <w:p w14:paraId="7537FEC5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IMO #</w:t>
            </w:r>
          </w:p>
        </w:tc>
        <w:tc>
          <w:tcPr>
            <w:tcW w:w="859" w:type="dxa"/>
            <w:shd w:val="clear" w:color="auto" w:fill="D9E2F3"/>
          </w:tcPr>
          <w:p w14:paraId="0035BA04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 xml:space="preserve">GT / </w:t>
            </w:r>
          </w:p>
          <w:p w14:paraId="282DD50A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HP</w:t>
            </w:r>
          </w:p>
        </w:tc>
        <w:tc>
          <w:tcPr>
            <w:tcW w:w="1083" w:type="dxa"/>
            <w:shd w:val="clear" w:color="auto" w:fill="D9E2F3"/>
          </w:tcPr>
          <w:p w14:paraId="0152B336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TYPE OF VESSEL</w:t>
            </w:r>
          </w:p>
        </w:tc>
        <w:tc>
          <w:tcPr>
            <w:tcW w:w="1586" w:type="dxa"/>
            <w:shd w:val="clear" w:color="auto" w:fill="D9E2F3"/>
          </w:tcPr>
          <w:p w14:paraId="5CB1C08F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RANK/POSITION</w:t>
            </w:r>
          </w:p>
        </w:tc>
      </w:tr>
      <w:tr w:rsidR="00132F60" w:rsidRPr="00A87C21" w14:paraId="3B1BA45A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51197AC4" w14:textId="5C18D9B9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98792D5" w14:textId="406571F0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118E938" w14:textId="7C86B3DC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73B7DC23" w14:textId="56AEFE99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6F851FE6" w14:textId="0C8897C5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6125BE0D" w14:textId="6F3305CE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7FF8F088" w14:textId="1372943E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0C307C42" w14:textId="2DADD149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32F60" w:rsidRPr="00A87C21" w14:paraId="12F39A06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2E7CE943" w14:textId="66ABFCD9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90D7DA5" w14:textId="49EB65C4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599CF4C" w14:textId="3F0F52E1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58B284D4" w14:textId="5FC90D47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539E9A46" w14:textId="5391B29C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0691406E" w14:textId="5C695E57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0D617D01" w14:textId="00F1EEF8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700535F3" w14:textId="19984092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32F60" w:rsidRPr="00A87C21" w14:paraId="081FC890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26689DA4" w14:textId="6F0FF934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6745EAB" w14:textId="52D84111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0960818B" w14:textId="4D4508B5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5656668B" w14:textId="69D53A29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4BA8D36A" w14:textId="342530E1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26C35915" w14:textId="188CEF95" w:rsidR="00132F60" w:rsidRPr="00A87C21" w:rsidRDefault="00132F60" w:rsidP="00132F60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2F3D50B9" w14:textId="71CFD642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5E4E97BB" w14:textId="4B1CA1EA" w:rsidR="00132F60" w:rsidRPr="00A87C21" w:rsidRDefault="00132F60" w:rsidP="00132F60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61C578B8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465DF7C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DF87C3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0C236C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15BC403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71F95D1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06754201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5B71E39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3B34559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E0A3B69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6FB5216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2CE6D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453D97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6FCAE88C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56482A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299E387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35E8DFB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41DBF31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95F0B63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5995F48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8D1A5A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DCD82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601F47E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2B16AF4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204E22E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709D22D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574FBEF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189087F7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3E44AB2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B660CD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5079DF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50443BB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64B2AD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35C2434D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789CB2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2E83FD1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749F2F7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7BBCBBD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27EE7E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99400D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2DF1AD4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2B91167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7818C53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695319A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340C4F4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50FE884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4AFAD2F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37BEA0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3CEE7E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03A2D047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181CDAF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2609A8F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5BA33CF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206746B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42008399" w14:textId="77777777" w:rsidTr="00132F60">
        <w:trPr>
          <w:trHeight w:val="646"/>
          <w:jc w:val="center"/>
        </w:trPr>
        <w:tc>
          <w:tcPr>
            <w:tcW w:w="1530" w:type="dxa"/>
            <w:shd w:val="clear" w:color="auto" w:fill="auto"/>
            <w:vAlign w:val="center"/>
          </w:tcPr>
          <w:p w14:paraId="3E57DF3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C1B94A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922A9AD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32" w:type="dxa"/>
            <w:shd w:val="clear" w:color="auto" w:fill="auto"/>
          </w:tcPr>
          <w:p w14:paraId="21D437FA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7" w:type="dxa"/>
            <w:shd w:val="clear" w:color="auto" w:fill="auto"/>
          </w:tcPr>
          <w:p w14:paraId="65743B6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shd w:val="clear" w:color="auto" w:fill="auto"/>
          </w:tcPr>
          <w:p w14:paraId="3717A022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14:paraId="2066F74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14:paraId="2929C1E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9575492" w14:textId="76829C50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rFonts w:ascii="Cambria" w:hAnsi="Cambria"/>
          <w:sz w:val="6"/>
          <w:szCs w:val="6"/>
        </w:rPr>
        <w:br/>
      </w:r>
    </w:p>
    <w:p w14:paraId="71F5BB9C" w14:textId="77777777" w:rsidR="00BF1A12" w:rsidRDefault="00BF1A12" w:rsidP="00BF1A12">
      <w:pPr>
        <w:pStyle w:val="YourName"/>
        <w:spacing w:before="0" w:line="240" w:lineRule="auto"/>
        <w:jc w:val="both"/>
        <w:rPr>
          <w:rFonts w:ascii="Cambria" w:hAnsi="Cambria"/>
          <w:sz w:val="6"/>
          <w:szCs w:val="6"/>
        </w:rPr>
      </w:pPr>
    </w:p>
    <w:p w14:paraId="010DD303" w14:textId="4B143411" w:rsidR="00BF1A12" w:rsidRPr="00BF1A12" w:rsidRDefault="00BF1A12" w:rsidP="001E3E78">
      <w:pPr>
        <w:pStyle w:val="YourName"/>
        <w:numPr>
          <w:ilvl w:val="0"/>
          <w:numId w:val="5"/>
        </w:numPr>
        <w:spacing w:before="0"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Personal Documentation /</w:t>
      </w:r>
      <w:proofErr w:type="spellStart"/>
      <w:r>
        <w:rPr>
          <w:rFonts w:ascii="Cambria" w:hAnsi="Cambria"/>
          <w:sz w:val="22"/>
          <w:szCs w:val="22"/>
        </w:rPr>
        <w:t>Seafer</w:t>
      </w:r>
      <w:proofErr w:type="spellEnd"/>
      <w:r>
        <w:rPr>
          <w:rFonts w:ascii="Cambria" w:hAnsi="Cambria"/>
          <w:sz w:val="22"/>
          <w:szCs w:val="22"/>
        </w:rPr>
        <w:t xml:space="preserve">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BF1A12" w:rsidRPr="005F6600" w14:paraId="1778548F" w14:textId="77777777" w:rsidTr="00BF1A12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464D1DAD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BF1A12" w:rsidRPr="005F6600" w14:paraId="4D1C6BBB" w14:textId="77777777" w:rsidTr="00BF1A12">
        <w:trPr>
          <w:trHeight w:val="604"/>
        </w:trPr>
        <w:tc>
          <w:tcPr>
            <w:tcW w:w="1579" w:type="dxa"/>
            <w:shd w:val="clear" w:color="auto" w:fill="D9E2F3"/>
          </w:tcPr>
          <w:p w14:paraId="7E50BC33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  <w:r w:rsidRPr="005F6600">
              <w:rPr>
                <w:rFonts w:ascii="Arial" w:eastAsia="Calibri" w:hAnsi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7A50F0F4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E38A75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2E799C30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0A69AB8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12E5A4C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0EEEEDCA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F25182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</w:tr>
      <w:tr w:rsidR="00BF1A12" w:rsidRPr="005F6600" w14:paraId="798D871B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565DBD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653E85AB" w14:textId="7365C394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A9AE616" w14:textId="5E90C86C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379A23A" w14:textId="6684C6DC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3C514271" w14:textId="6C6BB5B0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146ECBCF" w14:textId="7B26009E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C9687C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45851EE1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US VISA B1/ B2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1EFE722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26F43C0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186EBF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5016A2E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0F73E7F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1DA2A7CF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65E2EA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US VISA C1-D 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4D4E0628" w14:textId="52D68FCD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454F16EE" w14:textId="454D3766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062F7F9B" w14:textId="5F655323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73F1A4C" w14:textId="27BB818A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7AE0D044" w14:textId="7BF2ABF3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4512F1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040C6148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69FCB9A8" w14:textId="0C578923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F6B4C35" w14:textId="6908744B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72574F7D" w14:textId="61E7EFEA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A915E21" w14:textId="02CCA0EA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55D4EB3C" w14:textId="668088B2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77130CBE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198789F4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FC402E5" w14:textId="22AF611D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DB0004F" w14:textId="046254F0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4088695" w14:textId="10C8CF7D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61FB83A" w14:textId="7F45F4D0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EB6875" w14:textId="61B13664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3CA40E8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30DCD6BA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2326613C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6CEF1A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1D63A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A85DCA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C6E0533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E3553F4" w14:textId="77777777" w:rsidTr="00BF1A12">
        <w:trPr>
          <w:trHeight w:val="355"/>
        </w:trPr>
        <w:tc>
          <w:tcPr>
            <w:tcW w:w="1579" w:type="dxa"/>
            <w:shd w:val="clear" w:color="auto" w:fill="D9E2F3"/>
          </w:tcPr>
          <w:p w14:paraId="4128D3C8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6516EC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D13C14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EB8E39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CBC0615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4424A9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CFABBF4" w14:textId="77777777" w:rsidTr="00BF1A12">
        <w:trPr>
          <w:trHeight w:val="274"/>
        </w:trPr>
        <w:tc>
          <w:tcPr>
            <w:tcW w:w="1579" w:type="dxa"/>
            <w:shd w:val="clear" w:color="auto" w:fill="D9E2F3"/>
          </w:tcPr>
          <w:p w14:paraId="5EE2BF8F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BDBBDF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813B7F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2784AB7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7B3958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F7C41F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049DDD03" w14:textId="77777777" w:rsidTr="00BF1A12">
        <w:trPr>
          <w:trHeight w:val="336"/>
        </w:trPr>
        <w:tc>
          <w:tcPr>
            <w:tcW w:w="1579" w:type="dxa"/>
            <w:shd w:val="clear" w:color="auto" w:fill="D9E2F3"/>
          </w:tcPr>
          <w:p w14:paraId="4A094DB7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1F749A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6D1AC9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4D7E32C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932C42F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6B9D1790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4FB076D" w14:textId="77777777" w:rsidTr="00BF1A12">
        <w:trPr>
          <w:trHeight w:val="357"/>
        </w:trPr>
        <w:tc>
          <w:tcPr>
            <w:tcW w:w="1579" w:type="dxa"/>
            <w:shd w:val="clear" w:color="auto" w:fill="D9E2F3"/>
          </w:tcPr>
          <w:p w14:paraId="37346C92" w14:textId="4350EC30" w:rsidR="00BF1A12" w:rsidRPr="005F6600" w:rsidRDefault="005A0E0C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A0E0C">
              <w:rPr>
                <w:rFonts w:ascii="Arial" w:eastAsia="Calibri" w:hAnsi="Arial"/>
                <w:b/>
                <w:sz w:val="16"/>
                <w:lang w:val="en-GB" w:eastAsia="fr-FR"/>
              </w:rPr>
              <w:t>COC VI/1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135E485" w14:textId="6AA00AB5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3B8CA718" w14:textId="38F9D5C8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DF32966" w14:textId="7C8FF012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487F431" w14:textId="30E5D7AE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EAFAFE0" w14:textId="6C0903DB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</w:tbl>
    <w:p w14:paraId="583D64B3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6DF297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556C2FE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47FA26C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F69DF2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FFA627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7C3BA20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41E8F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A28B47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A49B27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C39F6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3F5749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22E283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96BB28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D1FC93F" w14:textId="1A7B2811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35A337B" w14:textId="70A6EE3D" w:rsidR="00BF1A12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BF1A12">
        <w:rPr>
          <w:rFonts w:ascii="Cambria" w:hAnsi="Cambria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BF1A12" w:rsidRPr="00BB237C" w14:paraId="6C9C47E8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675B48D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BF1A12" w:rsidRPr="00BB237C" w14:paraId="3C1B6E1D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27F8272" w14:textId="77777777" w:rsidR="00BF1A12" w:rsidRPr="00BB237C" w:rsidRDefault="00BF1A12" w:rsidP="000964DE">
            <w:pPr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30BC304C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3E95A821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0E5FCFA2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0CAD44EF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6E3A387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A94736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4B0EEA" w:rsidRPr="00BB237C" w14:paraId="76A7F07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35C1D83" w14:textId="721E8730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FE4EF4C" w14:textId="1A80DED4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CBD261B" w14:textId="4137F362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F6B9813" w14:textId="78D42F88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B5E891" w14:textId="7F307C19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188D948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3C0234D" w14:textId="4D6FB0CF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170B61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81C49E1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04AF4B7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9AB7E5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264BEEA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A86B0D8" w14:textId="0D3B3582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3B06BD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F7E6A4F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C13709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69220B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66EFE6B8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A0FD476" w14:textId="62DF6BD3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569180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018C527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15020FD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0E701E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1FC1AC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C73070C" w14:textId="015836B6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E227E9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621D33D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B18A7A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81A3073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1FEC07E7" w14:textId="77777777" w:rsidTr="000964DE">
        <w:trPr>
          <w:trHeight w:val="46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4068CE5" w14:textId="5DF66874" w:rsidR="004B0EEA" w:rsidRPr="00CA205E" w:rsidRDefault="004B0EEA" w:rsidP="004B0EEA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5812F1" w14:textId="2A3017A8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FDB9B04" w14:textId="641B96A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D6BEC5" w14:textId="18DF845F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7616EFF" w14:textId="0215C97D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132F60" w:rsidRPr="00BB237C" w14:paraId="470F0D18" w14:textId="77777777" w:rsidTr="0050082A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3CF7E589" w14:textId="3D4D5D71" w:rsidR="00132F60" w:rsidRPr="00CA205E" w:rsidRDefault="00132F60" w:rsidP="00132F6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D2D9097" w14:textId="12085117" w:rsidR="00132F60" w:rsidRPr="00F5501D" w:rsidRDefault="00132F60" w:rsidP="00132F6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8109FD6" w14:textId="116F6075" w:rsidR="00132F60" w:rsidRPr="00F5501D" w:rsidRDefault="00132F60" w:rsidP="00132F6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</w:tcPr>
          <w:p w14:paraId="20D0AA50" w14:textId="51E600B0" w:rsidR="00132F60" w:rsidRPr="00F5501D" w:rsidRDefault="00132F60" w:rsidP="00132F6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</w:tcPr>
          <w:p w14:paraId="0022832D" w14:textId="7FB5380D" w:rsidR="00132F60" w:rsidRPr="00F5501D" w:rsidRDefault="00132F60" w:rsidP="00132F6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5B9C0E6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7630F5" w14:textId="011240C8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0E3B1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06C0272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A6C713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B3000D0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76B051D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CE10293" w14:textId="618BD08E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F2C78A0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1C66F1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A61D11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3B5F623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29FD043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54076A0" w14:textId="095EA61D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13C9F0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36F905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BFFF8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7AE0D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0038AB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A975D23" w14:textId="0DDF3706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BDCF988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75DACDF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BDD860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122D456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51DF34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1B196C" w14:textId="2DD4B541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FAAF0BE" w14:textId="5F2D99A0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BE28D30" w14:textId="502AC44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F2029" w14:textId="66343BF0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F91A7CD" w14:textId="67BA9BB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789342C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E70740" w14:textId="5C51F7F8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Cargo Training operations for oil and chemical tanker Course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0E1DCF" w14:textId="736B7181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49A55E9" w14:textId="10D7F79E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FDE7899" w14:textId="5393C944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4C58530" w14:textId="0E7E63C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47C6356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4768D70" w14:textId="320222CF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31CC8F3" w14:textId="004C7959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255BBC9" w14:textId="4843294A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11FFFC" w14:textId="679D0965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3964AF3" w14:textId="21C674FA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B0EEA" w:rsidRPr="00BB237C" w14:paraId="7EB8C61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FB8431" w14:textId="2DA07731" w:rsidR="004B0EEA" w:rsidRPr="00CA205E" w:rsidRDefault="004B0EEA" w:rsidP="004B0EEA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Deck Rating Course / WDR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10B021F" w14:textId="77777777" w:rsidR="004B0EEA" w:rsidRPr="00F5501D" w:rsidRDefault="004B0EEA" w:rsidP="004B0EEA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E5D538C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5B1E77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AC97C5" w14:textId="77777777" w:rsidR="004B0EEA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7747208D" w14:textId="77777777" w:rsidR="004B0EEA" w:rsidRPr="00F5501D" w:rsidRDefault="004B0EEA" w:rsidP="004B0EEA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34E3FE66" w14:textId="77777777" w:rsidR="001E3E78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1F0230F" w14:textId="77777777" w:rsidR="00132F60" w:rsidRDefault="00132F60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23B61D3B" w14:textId="77777777" w:rsidR="00132F60" w:rsidRDefault="00132F60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50FC160" w14:textId="77777777" w:rsidR="00132F60" w:rsidRDefault="00132F60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AFB5A31" w14:textId="77777777" w:rsidR="00132F60" w:rsidRDefault="00132F60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9056B50" w14:textId="77777777" w:rsidR="00132F60" w:rsidRDefault="00132F60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0829EFED" w14:textId="77777777" w:rsidR="00017534" w:rsidRDefault="00017534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15BF027" w14:textId="77777777" w:rsidR="00017534" w:rsidRDefault="00017534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0B80376D" w14:textId="77777777" w:rsidR="00017534" w:rsidRDefault="00017534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0D7CCAA" w14:textId="71BE16E0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t>6</w:t>
      </w:r>
      <w:r w:rsidR="00BF1A12">
        <w:rPr>
          <w:rFonts w:ascii="Cambria" w:hAnsi="Cambria"/>
          <w:b/>
          <w:sz w:val="24"/>
          <w:szCs w:val="24"/>
        </w:rPr>
        <w:t xml:space="preserve">. 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ONSHORE</w:t>
      </w:r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096"/>
        <w:gridCol w:w="1758"/>
        <w:gridCol w:w="1025"/>
        <w:gridCol w:w="1434"/>
        <w:gridCol w:w="1192"/>
      </w:tblGrid>
      <w:tr w:rsidR="00BF1A12" w:rsidRPr="00EB6491" w14:paraId="1C46CE59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D9E2F3"/>
            <w:vAlign w:val="center"/>
          </w:tcPr>
          <w:p w14:paraId="01D382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2A4171AA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18" w:type="dxa"/>
            <w:shd w:val="clear" w:color="auto" w:fill="D9E2F3"/>
            <w:vAlign w:val="center"/>
          </w:tcPr>
          <w:p w14:paraId="2BB25D7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74B7FBB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D9E2F3"/>
            <w:vAlign w:val="center"/>
          </w:tcPr>
          <w:p w14:paraId="513F72E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  <w:r>
              <w:rPr>
                <w:rFonts w:ascii="Calibri" w:eastAsia="Calibri" w:hAnsi="Calibri"/>
                <w:b/>
                <w:bCs/>
                <w:lang w:eastAsia="en-US"/>
              </w:rPr>
              <w:t xml:space="preserve"> / SHIP-OWNER</w:t>
            </w:r>
          </w:p>
        </w:tc>
        <w:tc>
          <w:tcPr>
            <w:tcW w:w="1744" w:type="dxa"/>
            <w:shd w:val="clear" w:color="auto" w:fill="D9E2F3"/>
            <w:vAlign w:val="center"/>
          </w:tcPr>
          <w:p w14:paraId="0A277AA9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23" w:type="dxa"/>
            <w:shd w:val="clear" w:color="auto" w:fill="D9E2F3"/>
            <w:vAlign w:val="center"/>
          </w:tcPr>
          <w:p w14:paraId="2799531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</w:t>
            </w:r>
          </w:p>
          <w:p w14:paraId="4015DEA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POSITION</w:t>
            </w:r>
          </w:p>
        </w:tc>
        <w:tc>
          <w:tcPr>
            <w:tcW w:w="1493" w:type="dxa"/>
            <w:shd w:val="clear" w:color="auto" w:fill="D9E2F3"/>
            <w:vAlign w:val="center"/>
          </w:tcPr>
          <w:p w14:paraId="220B1D62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REASON FOR LEAVING</w:t>
            </w:r>
          </w:p>
        </w:tc>
        <w:tc>
          <w:tcPr>
            <w:tcW w:w="1182" w:type="dxa"/>
            <w:shd w:val="clear" w:color="auto" w:fill="D9E2F3"/>
            <w:vAlign w:val="center"/>
          </w:tcPr>
          <w:p w14:paraId="1F731058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BF1A12" w:rsidRPr="00A87C21" w14:paraId="42BF383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366DFA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9F1A2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EBA459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B0DB25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677E80E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B23EF9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CAB4D3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3410FB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CDB5C2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466B58C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1F389F0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5A38E0B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5312009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4AE2D9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59191B8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6A5A21B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203950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E78E8F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F8E00C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5C0C33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0F0DBE3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1D4633E5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941A6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636E23A4" w14:textId="77777777" w:rsidR="00BF1A12" w:rsidRPr="00C3285A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C229CFD" w14:textId="77777777" w:rsidR="001E4A77" w:rsidRDefault="001E4A77"/>
    <w:p w14:paraId="55AC4D70" w14:textId="77777777" w:rsidR="00BF1A12" w:rsidRDefault="00BF1A12"/>
    <w:p w14:paraId="47F5717F" w14:textId="6D360DD3" w:rsidR="00BF1A12" w:rsidRPr="00BF1A12" w:rsidRDefault="001E3E78">
      <w:pPr>
        <w:rPr>
          <w:b/>
          <w:bCs/>
          <w:vanish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="00BF1A12" w:rsidRPr="00BF1A12">
        <w:rPr>
          <w:b/>
          <w:bCs/>
          <w:sz w:val="22"/>
          <w:szCs w:val="22"/>
        </w:rPr>
        <w:t xml:space="preserve">. </w:t>
      </w:r>
      <w:r w:rsidR="00BF1A12" w:rsidRPr="00BF1A12"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4F7B87F" w14:textId="77777777" w:rsidR="005A6952" w:rsidRPr="00BF1A12" w:rsidRDefault="005A6952" w:rsidP="00680C07">
      <w:pPr>
        <w:pStyle w:val="YourName"/>
        <w:spacing w:before="0" w:line="240" w:lineRule="auto"/>
        <w:jc w:val="left"/>
        <w:rPr>
          <w:rFonts w:ascii="Cambria" w:hAnsi="Cambria"/>
          <w:bCs/>
          <w:sz w:val="28"/>
          <w:szCs w:val="28"/>
        </w:rPr>
      </w:pPr>
    </w:p>
    <w:tbl>
      <w:tblPr>
        <w:tblpPr w:leftFromText="180" w:rightFromText="180" w:vertAnchor="text" w:horzAnchor="margin" w:tblpY="37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750"/>
        <w:gridCol w:w="1704"/>
        <w:gridCol w:w="1627"/>
      </w:tblGrid>
      <w:tr w:rsidR="00C3285A" w:rsidRPr="00BB237C" w14:paraId="45CAC050" w14:textId="77777777" w:rsidTr="00BF1A12">
        <w:trPr>
          <w:trHeight w:val="475"/>
        </w:trPr>
        <w:tc>
          <w:tcPr>
            <w:tcW w:w="9838" w:type="dxa"/>
            <w:gridSpan w:val="4"/>
            <w:shd w:val="clear" w:color="auto" w:fill="D9E2F3"/>
            <w:vAlign w:val="center"/>
          </w:tcPr>
          <w:p w14:paraId="1D14E610" w14:textId="77777777" w:rsidR="00C3285A" w:rsidRPr="00C3285A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 xml:space="preserve">HIGHEST LEVEL OF EDUCATION / </w:t>
            </w: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OTHER TRAINING OR CERTIFICATE</w:t>
            </w:r>
          </w:p>
        </w:tc>
      </w:tr>
      <w:tr w:rsidR="001E4A77" w:rsidRPr="00BB237C" w14:paraId="0AA358CC" w14:textId="77777777" w:rsidTr="00BF1A12">
        <w:trPr>
          <w:trHeight w:val="475"/>
        </w:trPr>
        <w:tc>
          <w:tcPr>
            <w:tcW w:w="3757" w:type="dxa"/>
            <w:shd w:val="clear" w:color="auto" w:fill="D9E2F3"/>
            <w:vAlign w:val="center"/>
          </w:tcPr>
          <w:p w14:paraId="0E40A85D" w14:textId="77777777" w:rsidR="00C3285A" w:rsidRPr="00C3285A" w:rsidRDefault="00C3285A" w:rsidP="00BF1A12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750" w:type="dxa"/>
            <w:shd w:val="clear" w:color="auto" w:fill="D9E2F3"/>
            <w:vAlign w:val="center"/>
          </w:tcPr>
          <w:p w14:paraId="6187AF7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704" w:type="dxa"/>
            <w:shd w:val="clear" w:color="auto" w:fill="D9E2F3"/>
            <w:vAlign w:val="center"/>
          </w:tcPr>
          <w:p w14:paraId="2D62F3C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482EA55B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627" w:type="dxa"/>
            <w:shd w:val="clear" w:color="auto" w:fill="D9E2F3"/>
            <w:vAlign w:val="center"/>
          </w:tcPr>
          <w:p w14:paraId="408A7744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B0E3210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C3285A" w:rsidRPr="00BB237C" w14:paraId="4CDF7A88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7923A70" w14:textId="77777777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7FD8BA98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387B463D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6C427716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C3285A" w:rsidRPr="00BB237C" w14:paraId="075059D9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46C90D8" w14:textId="77777777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43FD755A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6D8BD117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27E13F91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26ED5826" w14:textId="77777777" w:rsidR="001E4A77" w:rsidRDefault="001E4A77">
      <w:pPr>
        <w:rPr>
          <w:vanish/>
        </w:rPr>
      </w:pPr>
    </w:p>
    <w:p w14:paraId="7B148A45" w14:textId="7CA747F5" w:rsidR="005F6600" w:rsidRDefault="005F6600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F2649A2" w14:textId="77777777" w:rsidR="00BF1A12" w:rsidRDefault="00BF1A12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B13216A" w14:textId="5F228C29" w:rsidR="00BF1A12" w:rsidRPr="00BF1A12" w:rsidRDefault="001E3E78" w:rsidP="00BF1A12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BF1A12">
        <w:rPr>
          <w:rFonts w:ascii="Cambria" w:hAnsi="Cambria"/>
          <w:sz w:val="24"/>
          <w:szCs w:val="24"/>
        </w:rPr>
        <w:t xml:space="preserve">. </w:t>
      </w:r>
      <w:r w:rsidR="00BF1A12">
        <w:rPr>
          <w:rFonts w:ascii="Calibri" w:eastAsia="Calibri" w:hAnsi="Calibri"/>
          <w:bCs/>
          <w:sz w:val="22"/>
          <w:szCs w:val="22"/>
        </w:rPr>
        <w:t>VACCINATION BOOK</w:t>
      </w:r>
    </w:p>
    <w:p w14:paraId="47F5AC76" w14:textId="77777777" w:rsidR="00BF1A12" w:rsidRDefault="00BF1A12" w:rsidP="00BF1A12">
      <w:pPr>
        <w:rPr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BF1A12" w:rsidRPr="00C3285A" w14:paraId="2EB1A38F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6E5F340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BF1A12" w:rsidRPr="00C3285A" w14:paraId="73F972EF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FDC7F76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7912BBE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5EBEF491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5EB9375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028BF3B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4E10C24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F33B16" w:rsidRPr="00C3285A" w14:paraId="1B7D4452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43BB2F90" w14:textId="77777777" w:rsidR="00F33B16" w:rsidRDefault="00F33B16" w:rsidP="00132F60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7F1C8126" w14:textId="50DAF490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039386D8" w14:textId="77777777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DA8BFA5" w14:textId="09AEDC05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DCCF91A" w14:textId="60413A9D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33B16" w:rsidRPr="00C3285A" w14:paraId="2B5DC815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FB2CA84" w14:textId="77777777" w:rsidR="00F33B16" w:rsidRDefault="00F33B16" w:rsidP="00132F60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791003CA" w14:textId="47361E89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766E546A" w14:textId="77777777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01A9666A" w14:textId="143B63CA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ACAA661" w14:textId="29EC107C" w:rsidR="00F33B16" w:rsidRDefault="00F33B16" w:rsidP="00017534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33B16" w:rsidRPr="00C3285A" w14:paraId="563DFF4D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47D1A1B3" w14:textId="77777777" w:rsidR="00F33B16" w:rsidRDefault="00F33B16" w:rsidP="00132F60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0352239" w14:textId="78E368BD" w:rsidR="00F33B16" w:rsidRDefault="00F33B16" w:rsidP="00017534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16EC884" w14:textId="77777777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320F2155" w14:textId="45700A29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097E8842" w14:textId="64652BFE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33B16" w:rsidRPr="00C3285A" w14:paraId="4EFDBF44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3BA7244F" w14:textId="77777777" w:rsidR="00F33B16" w:rsidRDefault="00F33B16" w:rsidP="00132F60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1628C5BD" w14:textId="023E3BA0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3536B1BD" w14:textId="5817CD78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0E4D5D7B" w14:textId="3F408343" w:rsidR="00F33B16" w:rsidRDefault="00F33B16" w:rsidP="00132F60">
            <w:pPr>
              <w:jc w:val="center"/>
            </w:pPr>
          </w:p>
        </w:tc>
        <w:tc>
          <w:tcPr>
            <w:tcW w:w="1956" w:type="dxa"/>
            <w:shd w:val="clear" w:color="auto" w:fill="auto"/>
          </w:tcPr>
          <w:p w14:paraId="4907E58A" w14:textId="610A54D4" w:rsidR="00F33B16" w:rsidRDefault="00F33B16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32F60" w:rsidRPr="00C3285A" w14:paraId="288C9A3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23781713" w14:textId="77777777" w:rsidR="00132F60" w:rsidRDefault="00132F60" w:rsidP="00132F60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5119EF2B" w14:textId="7429FBD4" w:rsidR="00132F60" w:rsidRDefault="00132F60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F93875" w14:textId="77777777" w:rsidR="00132F60" w:rsidRDefault="00132F60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75F7D9A9" w14:textId="28F884C5" w:rsidR="00132F60" w:rsidRDefault="00132F60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0661DA8" w14:textId="77777777" w:rsidR="00132F60" w:rsidRDefault="00132F60" w:rsidP="00132F60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  <w:bookmarkEnd w:id="0"/>
    </w:tbl>
    <w:p w14:paraId="1FE6A57E" w14:textId="77777777" w:rsidR="004B0EEA" w:rsidRDefault="004B0EEA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51A4D1C8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0C755DFA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3F1A5F42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3438276C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505DDF63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58465D9C" w14:textId="77777777" w:rsidR="00017534" w:rsidRDefault="0001753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64C02461" w14:textId="0F01C5FF" w:rsidR="009339A6" w:rsidRPr="00BF1A12" w:rsidRDefault="00BF1A12" w:rsidP="00BF1A12">
      <w:pPr>
        <w:pStyle w:val="YourName"/>
        <w:spacing w:before="0" w:line="24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libri" w:eastAsia="Calibri" w:hAnsi="Calibri"/>
          <w:bCs/>
          <w:sz w:val="24"/>
          <w:szCs w:val="24"/>
        </w:rPr>
        <w:t>9</w:t>
      </w:r>
      <w:r w:rsidR="009339A6">
        <w:rPr>
          <w:rFonts w:ascii="Calibri" w:eastAsia="Calibri" w:hAnsi="Calibri"/>
          <w:bCs/>
          <w:sz w:val="24"/>
          <w:szCs w:val="24"/>
        </w:rPr>
        <w:t xml:space="preserve">. </w:t>
      </w:r>
      <w:r w:rsidR="009339A6" w:rsidRPr="009339A6">
        <w:rPr>
          <w:rFonts w:ascii="Calibri" w:eastAsia="Calibri" w:hAnsi="Calibri"/>
          <w:bCs/>
          <w:sz w:val="24"/>
          <w:szCs w:val="24"/>
        </w:rPr>
        <w:t>SKILLS / RESPONSIBILITIES / LEARNING EXPERIENCE / ACHIEVEMENTS</w:t>
      </w: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992"/>
        <w:gridCol w:w="1052"/>
      </w:tblGrid>
      <w:tr w:rsidR="004B0EEA" w:rsidRPr="00466704" w14:paraId="2818D6E7" w14:textId="77777777">
        <w:trPr>
          <w:trHeight w:val="576"/>
        </w:trPr>
        <w:tc>
          <w:tcPr>
            <w:tcW w:w="6941" w:type="dxa"/>
            <w:shd w:val="clear" w:color="auto" w:fill="D9E2F3"/>
          </w:tcPr>
          <w:p w14:paraId="5E2704ED" w14:textId="77777777" w:rsidR="004B0EEA" w:rsidRPr="00466704" w:rsidRDefault="004B0EEA" w:rsidP="009000ED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SKILLS / RESPONSIBILITIES / LEARNING EXPERIENCE / ACHIEVEMENTS</w:t>
            </w:r>
          </w:p>
        </w:tc>
        <w:tc>
          <w:tcPr>
            <w:tcW w:w="992" w:type="dxa"/>
            <w:shd w:val="clear" w:color="auto" w:fill="D9E2F3"/>
          </w:tcPr>
          <w:p w14:paraId="19F4E618" w14:textId="77777777" w:rsidR="004B0EEA" w:rsidRPr="00466704" w:rsidRDefault="004B0EEA" w:rsidP="009000ED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1052" w:type="dxa"/>
            <w:shd w:val="clear" w:color="auto" w:fill="D9E2F3"/>
          </w:tcPr>
          <w:p w14:paraId="632BF312" w14:textId="77777777" w:rsidR="004B0EEA" w:rsidRPr="00466704" w:rsidRDefault="004B0EEA" w:rsidP="009000ED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4B0EEA" w:rsidRPr="00466704" w14:paraId="45CC724F" w14:textId="77777777" w:rsidTr="009000ED">
        <w:trPr>
          <w:trHeight w:val="355"/>
        </w:trPr>
        <w:tc>
          <w:tcPr>
            <w:tcW w:w="6941" w:type="dxa"/>
            <w:shd w:val="clear" w:color="auto" w:fill="auto"/>
          </w:tcPr>
          <w:p w14:paraId="5BF91BD5" w14:textId="77777777" w:rsidR="004B0EEA" w:rsidRPr="00466704" w:rsidRDefault="004B0EEA" w:rsidP="009000ED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Hard worked</w:t>
            </w:r>
          </w:p>
        </w:tc>
        <w:tc>
          <w:tcPr>
            <w:tcW w:w="992" w:type="dxa"/>
            <w:shd w:val="clear" w:color="auto" w:fill="auto"/>
          </w:tcPr>
          <w:p w14:paraId="7EAD91E4" w14:textId="41728382" w:rsidR="004B0EEA" w:rsidRPr="00466704" w:rsidRDefault="004B0EEA" w:rsidP="009000ED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63C2DE06" w14:textId="77777777" w:rsidR="004B0EEA" w:rsidRPr="00466704" w:rsidRDefault="004B0EEA" w:rsidP="009000ED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5369944B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4F4A0A47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Well Organized and effective support skills, being able to take the initiative with jobs at hand. Proper cleaning techniques and chemical handling</w:t>
            </w:r>
          </w:p>
        </w:tc>
        <w:tc>
          <w:tcPr>
            <w:tcW w:w="992" w:type="dxa"/>
            <w:shd w:val="clear" w:color="auto" w:fill="auto"/>
          </w:tcPr>
          <w:p w14:paraId="66792DDE" w14:textId="78A7D5E5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1E182F3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77EB5C69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146AF04B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Ability to work positively and cooperatively in a diverse team environment </w:t>
            </w: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lastRenderedPageBreak/>
              <w:t>to meet the entire housekeeping operation.</w:t>
            </w:r>
          </w:p>
        </w:tc>
        <w:tc>
          <w:tcPr>
            <w:tcW w:w="992" w:type="dxa"/>
            <w:shd w:val="clear" w:color="auto" w:fill="auto"/>
          </w:tcPr>
          <w:p w14:paraId="65912810" w14:textId="59C59BB0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0CBADE35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6830ED3A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1B451B16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gramStart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Demonstrated aptitude and monitors at all times</w:t>
            </w:r>
            <w:proofErr w:type="gramEnd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company´s OPP procedures for sanitation and cleanliness. </w:t>
            </w:r>
          </w:p>
        </w:tc>
        <w:tc>
          <w:tcPr>
            <w:tcW w:w="992" w:type="dxa"/>
            <w:shd w:val="clear" w:color="auto" w:fill="auto"/>
          </w:tcPr>
          <w:p w14:paraId="452CE70B" w14:textId="0CF2A58D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66A878D8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6BE2E4A0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3809C674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Always in compliance with the company´s environmental policies and be committed to safeguarding the environment and performed all related duties and worn the proper PPE as </w:t>
            </w:r>
            <w:proofErr w:type="gramStart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required at all times</w:t>
            </w:r>
            <w:proofErr w:type="gramEnd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6A0F17B2" w14:textId="53C5DA4E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600CF369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5D0CCBF0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7A69B406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Active worker and responsible Seaman able to adjust to a variety of activities such as: cleaning and sanitizing cabins, uploading and downloading provision, manipulate laundry equipment, handle cleaning machines, such as: Scrubbing machine, suction machine, shampooing machine, steaming machine, dealing with chemicals, doing the fogging, delivering food in quarantine areas, etc. </w:t>
            </w:r>
          </w:p>
        </w:tc>
        <w:tc>
          <w:tcPr>
            <w:tcW w:w="992" w:type="dxa"/>
            <w:shd w:val="clear" w:color="auto" w:fill="auto"/>
          </w:tcPr>
          <w:p w14:paraId="442C4B95" w14:textId="6854B222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725C6147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0DCAD19A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4EF8ACCC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So friendly, open minded, organized and effective support skills, being able to take the initiative with jobs at hand. Proper cleaning techniques and chemical handling. </w:t>
            </w:r>
          </w:p>
        </w:tc>
        <w:tc>
          <w:tcPr>
            <w:tcW w:w="992" w:type="dxa"/>
            <w:shd w:val="clear" w:color="auto" w:fill="auto"/>
          </w:tcPr>
          <w:p w14:paraId="3509FC8E" w14:textId="1442AD5A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B2AA362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42C98974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38D7C31C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Ability to work every day cooperatively by using too much common sense in a multicultural environment to meet the entire housekeeping operation.</w:t>
            </w:r>
          </w:p>
        </w:tc>
        <w:tc>
          <w:tcPr>
            <w:tcW w:w="992" w:type="dxa"/>
            <w:shd w:val="clear" w:color="auto" w:fill="auto"/>
          </w:tcPr>
          <w:p w14:paraId="4864CB8F" w14:textId="5D0117DB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DE2043D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17534" w:rsidRPr="00466704" w14:paraId="0E4FB332" w14:textId="77777777" w:rsidTr="009000ED">
        <w:trPr>
          <w:trHeight w:val="576"/>
        </w:trPr>
        <w:tc>
          <w:tcPr>
            <w:tcW w:w="6941" w:type="dxa"/>
            <w:shd w:val="clear" w:color="auto" w:fill="auto"/>
          </w:tcPr>
          <w:p w14:paraId="48AAF331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gramStart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Demonstrated aptitude and monitors at all times</w:t>
            </w:r>
            <w:proofErr w:type="gramEnd"/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company´s OPP procedures for sanitation and cleanliness. </w:t>
            </w:r>
          </w:p>
        </w:tc>
        <w:tc>
          <w:tcPr>
            <w:tcW w:w="992" w:type="dxa"/>
            <w:shd w:val="clear" w:color="auto" w:fill="auto"/>
          </w:tcPr>
          <w:p w14:paraId="614086A6" w14:textId="0DFD1550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037A8512" w14:textId="77777777" w:rsidR="00017534" w:rsidRPr="00466704" w:rsidRDefault="00017534" w:rsidP="00017534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91FCB7F" w14:textId="77777777" w:rsidR="009339A6" w:rsidRP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C0E3134" w14:textId="77777777" w:rsidR="00017534" w:rsidRDefault="00017534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040FC68" w14:textId="77777777" w:rsidR="00017534" w:rsidRDefault="00017534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6734F73C" w14:textId="77777777" w:rsidR="00017534" w:rsidRDefault="00017534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6745D6DE" w14:textId="77777777" w:rsidR="00017534" w:rsidRDefault="00017534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0E3833" w14:textId="77777777" w:rsidR="00264C71" w:rsidRDefault="00264C71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  <w:bookmarkStart w:id="1" w:name="_Hlk158128995"/>
      <w:r>
        <w:rPr>
          <w:rFonts w:ascii="Cambria" w:hAnsi="Cambria"/>
          <w:b w:val="0"/>
          <w:sz w:val="24"/>
          <w:szCs w:val="24"/>
        </w:rPr>
        <w:t>______________________________________________________________________________________________</w:t>
      </w:r>
    </w:p>
    <w:p w14:paraId="72FEA7E0" w14:textId="77777777" w:rsidR="00A029B7" w:rsidRDefault="00A029B7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EC74F" w14:textId="5E6F683C" w:rsidR="00264C71" w:rsidRDefault="00264C71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 w:rsidRPr="00BB237C">
        <w:rPr>
          <w:rFonts w:ascii="Cambria" w:hAnsi="Cambria" w:cs="Calibri"/>
          <w:bCs/>
          <w:sz w:val="24"/>
          <w:szCs w:val="24"/>
        </w:rPr>
        <w:t>for office use only.</w:t>
      </w:r>
    </w:p>
    <w:p w14:paraId="2DA9B270" w14:textId="77777777" w:rsidR="00AE3C83" w:rsidRPr="00BB237C" w:rsidRDefault="00AE3C83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0DFD1" w14:textId="2C5EE014" w:rsidR="00264C71" w:rsidRPr="00BB237C" w:rsidRDefault="001E3E78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bCs/>
          <w:sz w:val="24"/>
          <w:szCs w:val="24"/>
        </w:rPr>
        <w:t>10</w:t>
      </w:r>
      <w:r w:rsidR="00264C71" w:rsidRPr="00BB237C">
        <w:rPr>
          <w:rFonts w:ascii="Cambria" w:hAnsi="Cambria" w:cs="Calibri"/>
          <w:bCs/>
          <w:sz w:val="24"/>
          <w:szCs w:val="24"/>
        </w:rPr>
        <w:t xml:space="preserve">. </w:t>
      </w:r>
      <w:r w:rsidR="00AE3C83" w:rsidRPr="00BB237C">
        <w:rPr>
          <w:rFonts w:ascii="Cambria" w:hAnsi="Cambria" w:cs="Calibri"/>
          <w:bCs/>
          <w:sz w:val="24"/>
          <w:szCs w:val="24"/>
        </w:rPr>
        <w:t>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264C71" w:rsidRPr="00BB237C" w14:paraId="209EE9D6" w14:textId="77777777">
        <w:trPr>
          <w:trHeight w:val="147"/>
        </w:trPr>
        <w:tc>
          <w:tcPr>
            <w:tcW w:w="1520" w:type="dxa"/>
            <w:shd w:val="clear" w:color="auto" w:fill="D9E2F3"/>
          </w:tcPr>
          <w:p w14:paraId="0B171EA9" w14:textId="7933335D" w:rsidR="00264C71" w:rsidRPr="00BB237C" w:rsidRDefault="00AE3C83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10FFE2AF" w14:textId="772A0FD3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43A80A46" w14:textId="68797144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VALIDATED</w:t>
            </w: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BY:</w:t>
            </w:r>
          </w:p>
        </w:tc>
      </w:tr>
      <w:tr w:rsidR="00264C71" w:rsidRPr="00BB237C" w14:paraId="261B4505" w14:textId="77777777" w:rsidTr="009A4038">
        <w:trPr>
          <w:trHeight w:val="277"/>
        </w:trPr>
        <w:tc>
          <w:tcPr>
            <w:tcW w:w="1520" w:type="dxa"/>
            <w:shd w:val="clear" w:color="auto" w:fill="auto"/>
          </w:tcPr>
          <w:p w14:paraId="0B7D786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77FFF9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47C782E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7D96B669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7F338F27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7807D02A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EC9C4FB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06F20C78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19E0C33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5EAD221D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302A148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C0579" w:rsidRPr="00BB237C" w14:paraId="6347108D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649980AF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FEAB61A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1A58FF4E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bookmarkEnd w:id="1"/>
    </w:tbl>
    <w:p w14:paraId="0ED50BBF" w14:textId="77777777" w:rsidR="00264C71" w:rsidRPr="009A4038" w:rsidRDefault="00264C71" w:rsidP="009A4038">
      <w:pPr>
        <w:pStyle w:val="YourName"/>
        <w:spacing w:before="0" w:line="276" w:lineRule="auto"/>
        <w:jc w:val="left"/>
        <w:rPr>
          <w:rFonts w:ascii="Calibri" w:hAnsi="Calibri" w:cs="Calibri"/>
          <w:b w:val="0"/>
          <w:sz w:val="2"/>
          <w:szCs w:val="2"/>
        </w:rPr>
      </w:pPr>
    </w:p>
    <w:sectPr w:rsidR="00264C71" w:rsidRPr="009A4038" w:rsidSect="00E12DB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F026A" w14:textId="77777777" w:rsidR="00592253" w:rsidRDefault="00592253">
      <w:r>
        <w:separator/>
      </w:r>
    </w:p>
  </w:endnote>
  <w:endnote w:type="continuationSeparator" w:id="0">
    <w:p w14:paraId="745685B1" w14:textId="77777777" w:rsidR="00592253" w:rsidRDefault="0059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BE4A6" w14:textId="77777777" w:rsidR="004B0EEA" w:rsidRPr="00264C71" w:rsidRDefault="004B0EEA" w:rsidP="004B0EEA">
    <w:pPr>
      <w:pStyle w:val="Piedepgina"/>
      <w:jc w:val="right"/>
      <w:rPr>
        <w:lang w:val="es-419"/>
      </w:rPr>
    </w:pPr>
    <w:r w:rsidRPr="00264C71">
      <w:rPr>
        <w:lang w:val="es-419"/>
      </w:rPr>
      <w:t>Código: F-PMSSA-01</w:t>
    </w:r>
    <w:r>
      <w:rPr>
        <w:lang w:val="es-419"/>
      </w:rPr>
      <w:t>-E</w:t>
    </w:r>
  </w:p>
  <w:p w14:paraId="013F97D9" w14:textId="77777777" w:rsidR="004B0EEA" w:rsidRPr="00264C71" w:rsidRDefault="004B0EEA" w:rsidP="004B0EEA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0</w:t>
    </w:r>
  </w:p>
  <w:p w14:paraId="670CB39C" w14:textId="77777777" w:rsidR="004B0EEA" w:rsidRDefault="004B0EEA" w:rsidP="004B0EEA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 </w:t>
    </w:r>
    <w:r w:rsidRPr="00264C71">
      <w:rPr>
        <w:lang w:val="es-419"/>
      </w:rPr>
      <w:t>de 20</w:t>
    </w:r>
    <w:r>
      <w:rPr>
        <w:lang w:val="es-419"/>
      </w:rPr>
      <w:t>22</w:t>
    </w:r>
  </w:p>
  <w:p w14:paraId="2AEED184" w14:textId="465286DD" w:rsidR="009A4038" w:rsidRPr="009339A6" w:rsidRDefault="009A4038" w:rsidP="004B0EEA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0C5FCFEF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B202B" w14:textId="77777777" w:rsidR="00592253" w:rsidRDefault="00592253">
      <w:r>
        <w:separator/>
      </w:r>
    </w:p>
  </w:footnote>
  <w:footnote w:type="continuationSeparator" w:id="0">
    <w:p w14:paraId="2FB31FBE" w14:textId="77777777" w:rsidR="00592253" w:rsidRDefault="0059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11213"/>
    <w:multiLevelType w:val="hybridMultilevel"/>
    <w:tmpl w:val="90CEC3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7" w:hanging="360"/>
      </w:pPr>
    </w:lvl>
    <w:lvl w:ilvl="2" w:tplc="0409001B" w:tentative="1">
      <w:start w:val="1"/>
      <w:numFmt w:val="lowerRoman"/>
      <w:lvlText w:val="%3."/>
      <w:lvlJc w:val="right"/>
      <w:pPr>
        <w:ind w:left="5837" w:hanging="180"/>
      </w:pPr>
    </w:lvl>
    <w:lvl w:ilvl="3" w:tplc="0409000F" w:tentative="1">
      <w:start w:val="1"/>
      <w:numFmt w:val="decimal"/>
      <w:lvlText w:val="%4."/>
      <w:lvlJc w:val="left"/>
      <w:pPr>
        <w:ind w:left="6557" w:hanging="360"/>
      </w:pPr>
    </w:lvl>
    <w:lvl w:ilvl="4" w:tplc="04090019" w:tentative="1">
      <w:start w:val="1"/>
      <w:numFmt w:val="lowerLetter"/>
      <w:lvlText w:val="%5."/>
      <w:lvlJc w:val="left"/>
      <w:pPr>
        <w:ind w:left="7277" w:hanging="360"/>
      </w:pPr>
    </w:lvl>
    <w:lvl w:ilvl="5" w:tplc="0409001B" w:tentative="1">
      <w:start w:val="1"/>
      <w:numFmt w:val="lowerRoman"/>
      <w:lvlText w:val="%6."/>
      <w:lvlJc w:val="right"/>
      <w:pPr>
        <w:ind w:left="7997" w:hanging="180"/>
      </w:pPr>
    </w:lvl>
    <w:lvl w:ilvl="6" w:tplc="0409000F" w:tentative="1">
      <w:start w:val="1"/>
      <w:numFmt w:val="decimal"/>
      <w:lvlText w:val="%7."/>
      <w:lvlJc w:val="left"/>
      <w:pPr>
        <w:ind w:left="8717" w:hanging="360"/>
      </w:pPr>
    </w:lvl>
    <w:lvl w:ilvl="7" w:tplc="04090019" w:tentative="1">
      <w:start w:val="1"/>
      <w:numFmt w:val="lowerLetter"/>
      <w:lvlText w:val="%8."/>
      <w:lvlJc w:val="left"/>
      <w:pPr>
        <w:ind w:left="9437" w:hanging="360"/>
      </w:pPr>
    </w:lvl>
    <w:lvl w:ilvl="8" w:tplc="040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3"/>
  </w:num>
  <w:num w:numId="2" w16cid:durableId="14727507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2"/>
  </w:num>
  <w:num w:numId="4" w16cid:durableId="370305231">
    <w:abstractNumId w:val="1"/>
  </w:num>
  <w:num w:numId="5" w16cid:durableId="1374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17534"/>
    <w:rsid w:val="0003248E"/>
    <w:rsid w:val="00035491"/>
    <w:rsid w:val="00053608"/>
    <w:rsid w:val="000B456E"/>
    <w:rsid w:val="000B60A7"/>
    <w:rsid w:val="000B6195"/>
    <w:rsid w:val="000C1C2A"/>
    <w:rsid w:val="000C31DE"/>
    <w:rsid w:val="000D7E5B"/>
    <w:rsid w:val="000E11FC"/>
    <w:rsid w:val="000E71FD"/>
    <w:rsid w:val="00132F60"/>
    <w:rsid w:val="00155562"/>
    <w:rsid w:val="00161C10"/>
    <w:rsid w:val="0016481C"/>
    <w:rsid w:val="0016740C"/>
    <w:rsid w:val="00171390"/>
    <w:rsid w:val="001B6ACB"/>
    <w:rsid w:val="001B6DE1"/>
    <w:rsid w:val="001D2D92"/>
    <w:rsid w:val="001E3E78"/>
    <w:rsid w:val="001E4A77"/>
    <w:rsid w:val="0023525A"/>
    <w:rsid w:val="00264C71"/>
    <w:rsid w:val="002741F4"/>
    <w:rsid w:val="002834A0"/>
    <w:rsid w:val="00286C15"/>
    <w:rsid w:val="002D3A44"/>
    <w:rsid w:val="002F1047"/>
    <w:rsid w:val="0030555F"/>
    <w:rsid w:val="00313D37"/>
    <w:rsid w:val="00330F26"/>
    <w:rsid w:val="003424F4"/>
    <w:rsid w:val="00371D72"/>
    <w:rsid w:val="003963BA"/>
    <w:rsid w:val="003B3894"/>
    <w:rsid w:val="003B539B"/>
    <w:rsid w:val="003B715E"/>
    <w:rsid w:val="003B72D9"/>
    <w:rsid w:val="00452EDE"/>
    <w:rsid w:val="004B0EEA"/>
    <w:rsid w:val="005033ED"/>
    <w:rsid w:val="00514858"/>
    <w:rsid w:val="0052143C"/>
    <w:rsid w:val="00530EE1"/>
    <w:rsid w:val="005666AC"/>
    <w:rsid w:val="00592253"/>
    <w:rsid w:val="005A0C83"/>
    <w:rsid w:val="005A0E0C"/>
    <w:rsid w:val="005A6952"/>
    <w:rsid w:val="005B1C95"/>
    <w:rsid w:val="005B618A"/>
    <w:rsid w:val="005D061F"/>
    <w:rsid w:val="005F6293"/>
    <w:rsid w:val="005F6600"/>
    <w:rsid w:val="00617162"/>
    <w:rsid w:val="00636459"/>
    <w:rsid w:val="00655B0E"/>
    <w:rsid w:val="00661F0C"/>
    <w:rsid w:val="00680C07"/>
    <w:rsid w:val="0068111A"/>
    <w:rsid w:val="00693A67"/>
    <w:rsid w:val="006945E0"/>
    <w:rsid w:val="006946BC"/>
    <w:rsid w:val="006A7359"/>
    <w:rsid w:val="006F7FB0"/>
    <w:rsid w:val="00722D88"/>
    <w:rsid w:val="0077736F"/>
    <w:rsid w:val="007C40D1"/>
    <w:rsid w:val="007D2ACB"/>
    <w:rsid w:val="008775D9"/>
    <w:rsid w:val="00877BF2"/>
    <w:rsid w:val="008C3870"/>
    <w:rsid w:val="0091146E"/>
    <w:rsid w:val="009339A6"/>
    <w:rsid w:val="0093509D"/>
    <w:rsid w:val="00967947"/>
    <w:rsid w:val="009A4038"/>
    <w:rsid w:val="009B7D72"/>
    <w:rsid w:val="009C0579"/>
    <w:rsid w:val="009D57C0"/>
    <w:rsid w:val="00A029B7"/>
    <w:rsid w:val="00A267CC"/>
    <w:rsid w:val="00A80C75"/>
    <w:rsid w:val="00A87C21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AE3"/>
    <w:rsid w:val="00BB1C6F"/>
    <w:rsid w:val="00BB237C"/>
    <w:rsid w:val="00BF1A12"/>
    <w:rsid w:val="00BF3FEB"/>
    <w:rsid w:val="00C013D2"/>
    <w:rsid w:val="00C3285A"/>
    <w:rsid w:val="00CA205E"/>
    <w:rsid w:val="00D22E8F"/>
    <w:rsid w:val="00D620B4"/>
    <w:rsid w:val="00D76175"/>
    <w:rsid w:val="00DB1CCF"/>
    <w:rsid w:val="00E05A47"/>
    <w:rsid w:val="00E12DB9"/>
    <w:rsid w:val="00E16A21"/>
    <w:rsid w:val="00E224CC"/>
    <w:rsid w:val="00E357BE"/>
    <w:rsid w:val="00E63796"/>
    <w:rsid w:val="00EB6491"/>
    <w:rsid w:val="00EF01E8"/>
    <w:rsid w:val="00EF063D"/>
    <w:rsid w:val="00F3184C"/>
    <w:rsid w:val="00F33B16"/>
    <w:rsid w:val="00F5501D"/>
    <w:rsid w:val="00F5661E"/>
    <w:rsid w:val="00F648BA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A12"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cronológico.dot</Template>
  <TotalTime>449</TotalTime>
  <Pages>5</Pages>
  <Words>727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Roberto Goddard</cp:lastModifiedBy>
  <cp:revision>21</cp:revision>
  <cp:lastPrinted>2024-02-22T15:31:00Z</cp:lastPrinted>
  <dcterms:created xsi:type="dcterms:W3CDTF">2022-05-17T22:29:00Z</dcterms:created>
  <dcterms:modified xsi:type="dcterms:W3CDTF">2024-09-26T22:11:00Z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