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D6F5" w14:textId="43446F52" w:rsidR="00053608" w:rsidRPr="00053608" w:rsidRDefault="009E40BA" w:rsidP="005B618A">
      <w:pPr>
        <w:pStyle w:val="YourName"/>
        <w:spacing w:before="0" w:line="240" w:lineRule="auto"/>
        <w:ind w:left="720" w:firstLine="720"/>
        <w:jc w:val="both"/>
        <w:rPr>
          <w:rFonts w:ascii="Cambria" w:hAnsi="Cambria"/>
          <w:b w:val="0"/>
        </w:rPr>
      </w:pPr>
      <w:bookmarkStart w:id="0" w:name="_Hlk158128766"/>
      <w:r>
        <w:rPr>
          <w:noProof/>
        </w:rPr>
        <w:pict w14:anchorId="1E30620D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1pt;margin-top:62.7pt;width:91.45pt;height:97.85pt;z-index:2;mso-width-relative:margin;mso-height-relative:margin">
            <v:textbox style="mso-next-textbox:#_x0000_s2075">
              <w:txbxContent>
                <w:p w14:paraId="5682CC05" w14:textId="77777777" w:rsidR="009E40BA" w:rsidRPr="00E63796" w:rsidRDefault="009E40BA" w:rsidP="009E40BA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PHOTO IN COLOR AND</w:t>
                  </w:r>
                  <w:r>
                    <w:rPr>
                      <w:rFonts w:ascii="Calibri" w:hAnsi="Calibri" w:cs="Arial"/>
                    </w:rPr>
                    <w:t xml:space="preserve"> IN</w:t>
                  </w:r>
                  <w:r w:rsidRPr="00E63796">
                    <w:rPr>
                      <w:rFonts w:ascii="Calibri" w:hAnsi="Calibri" w:cs="Arial"/>
                    </w:rPr>
                    <w:t xml:space="preserve"> PROFESSIONAL DRESS.</w:t>
                  </w:r>
                </w:p>
                <w:p w14:paraId="72D9CAC8" w14:textId="77777777" w:rsidR="009E40BA" w:rsidRPr="00E63796" w:rsidRDefault="009E40BA" w:rsidP="009E40BA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NO CASUAL PHOTOS.</w:t>
                  </w:r>
                </w:p>
              </w:txbxContent>
            </v:textbox>
            <w10:wrap type="topAndBottom"/>
          </v:shape>
        </w:pict>
      </w:r>
      <w:r w:rsidR="00000000">
        <w:rPr>
          <w:noProof/>
        </w:rPr>
        <w:pict w14:anchorId="6A86C4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left:0;text-align:left;margin-left:376.5pt;margin-top:-36pt;width:135.75pt;height:35.8pt;z-index:1;mso-position-horizontal-relative:text;mso-position-vertical-relative:text;mso-width-relative:page;mso-height-relative:page">
            <v:imagedata r:id="rId7" o:title=""/>
          </v:shape>
        </w:pict>
      </w:r>
      <w:r w:rsidR="003B3894">
        <w:rPr>
          <w:rFonts w:ascii="Cambria" w:hAnsi="Cambria"/>
          <w:b w:val="0"/>
        </w:rPr>
        <w:t>SEAFARER APPLICATION FORM</w:t>
      </w:r>
    </w:p>
    <w:p w14:paraId="7C819BD8" w14:textId="4F80FCC3" w:rsidR="005A6952" w:rsidRDefault="005A6952" w:rsidP="00680C07">
      <w:pPr>
        <w:pStyle w:val="YourName"/>
        <w:spacing w:before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POSITION APPLYING FOR RANK: </w:t>
      </w:r>
      <w:r w:rsidR="00803CDD">
        <w:rPr>
          <w:rFonts w:ascii="Cambria" w:hAnsi="Cambria"/>
          <w:sz w:val="24"/>
          <w:szCs w:val="24"/>
        </w:rPr>
        <w:t xml:space="preserve">ENGINE </w:t>
      </w:r>
      <w:r w:rsidR="00803CDD">
        <w:rPr>
          <w:rFonts w:ascii="Cambria" w:hAnsi="Cambria"/>
          <w:sz w:val="24"/>
          <w:szCs w:val="24"/>
          <w:u w:val="single"/>
        </w:rPr>
        <w:t>OFFICER</w:t>
      </w:r>
    </w:p>
    <w:tbl>
      <w:tblPr>
        <w:tblpPr w:leftFromText="180" w:rightFromText="180" w:vertAnchor="text" w:horzAnchor="page" w:tblpX="3853" w:tblpY="430"/>
        <w:tblW w:w="7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777"/>
        <w:gridCol w:w="1041"/>
        <w:gridCol w:w="654"/>
        <w:gridCol w:w="1854"/>
      </w:tblGrid>
      <w:tr w:rsidR="001E4A77" w:rsidRPr="00BB237C" w14:paraId="5179B3E4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128C3290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277C673A" w14:textId="792C3D54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6A90D64A" w14:textId="703F4B89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803CDD" w:rsidRPr="00BB237C" w14:paraId="6EF26F31" w14:textId="77777777">
        <w:trPr>
          <w:trHeight w:val="350"/>
        </w:trPr>
        <w:tc>
          <w:tcPr>
            <w:tcW w:w="2093" w:type="dxa"/>
            <w:shd w:val="clear" w:color="auto" w:fill="D9E2F3"/>
          </w:tcPr>
          <w:p w14:paraId="44F717F5" w14:textId="77777777" w:rsidR="00803CDD" w:rsidRPr="00BB237C" w:rsidRDefault="00803CDD" w:rsidP="00803CDD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SURNAMES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565EDB95" w14:textId="008ACE9D" w:rsidR="00803CDD" w:rsidRPr="00BB237C" w:rsidRDefault="00803CDD" w:rsidP="00803CDD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1F0E36">
              <w:t xml:space="preserve"> </w:t>
            </w:r>
          </w:p>
        </w:tc>
        <w:tc>
          <w:tcPr>
            <w:tcW w:w="2508" w:type="dxa"/>
            <w:gridSpan w:val="2"/>
            <w:shd w:val="clear" w:color="auto" w:fill="auto"/>
          </w:tcPr>
          <w:p w14:paraId="101ACB35" w14:textId="4269A58B" w:rsidR="00803CDD" w:rsidRPr="00BB237C" w:rsidRDefault="00803CDD" w:rsidP="00803CDD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7B9F18B6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65A09AD1" w14:textId="77777777" w:rsid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BB237C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BIRTH</w:t>
            </w:r>
          </w:p>
          <w:p w14:paraId="5D60330B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(YYYY-MM-DD)</w:t>
            </w:r>
          </w:p>
        </w:tc>
        <w:tc>
          <w:tcPr>
            <w:tcW w:w="5326" w:type="dxa"/>
            <w:gridSpan w:val="4"/>
            <w:shd w:val="clear" w:color="auto" w:fill="auto"/>
            <w:vAlign w:val="center"/>
          </w:tcPr>
          <w:p w14:paraId="4E931525" w14:textId="6A00B00B" w:rsidR="005A6952" w:rsidRPr="00BB237C" w:rsidRDefault="005A6952" w:rsidP="0052143C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35DDACE3" w14:textId="77777777">
        <w:trPr>
          <w:trHeight w:val="3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E2F3"/>
          </w:tcPr>
          <w:p w14:paraId="2183EA04" w14:textId="36B58EEE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</w:t>
            </w:r>
            <w:r w:rsidR="00E05A4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IONALITY </w:t>
            </w:r>
          </w:p>
        </w:tc>
        <w:tc>
          <w:tcPr>
            <w:tcW w:w="532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56482" w14:textId="24746304" w:rsidR="005A6952" w:rsidRPr="00BB237C" w:rsidRDefault="005A6952" w:rsidP="0052143C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2AA749F9" w14:textId="77777777">
        <w:trPr>
          <w:trHeight w:val="370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D9E2F3"/>
          </w:tcPr>
          <w:p w14:paraId="143E5C41" w14:textId="77777777" w:rsidR="005A6952" w:rsidRP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SEX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shd w:val="clear" w:color="auto" w:fill="auto"/>
          </w:tcPr>
          <w:p w14:paraId="3765F0A5" w14:textId="376E7B13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</w:tcBorders>
            <w:shd w:val="clear" w:color="auto" w:fill="D9E2F3"/>
          </w:tcPr>
          <w:p w14:paraId="5CCDCB46" w14:textId="77777777" w:rsidR="005A6952" w:rsidRP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CIVIL STATUS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auto"/>
          </w:tcPr>
          <w:p w14:paraId="5DFC1465" w14:textId="56CD9932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45D9317" w14:textId="76480067" w:rsidR="00C3285A" w:rsidRDefault="005A6952" w:rsidP="00C3285A">
      <w:pPr>
        <w:pStyle w:val="YourName"/>
        <w:numPr>
          <w:ilvl w:val="0"/>
          <w:numId w:val="3"/>
        </w:numPr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PERSONAL INFORMATION</w:t>
      </w:r>
    </w:p>
    <w:p w14:paraId="75A0C111" w14:textId="77777777" w:rsidR="00C3285A" w:rsidRDefault="00C3285A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A89BC38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959550D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11"/>
        <w:tblW w:w="9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910"/>
        <w:gridCol w:w="543"/>
        <w:gridCol w:w="1392"/>
        <w:gridCol w:w="355"/>
        <w:gridCol w:w="1084"/>
        <w:gridCol w:w="1395"/>
        <w:gridCol w:w="1470"/>
        <w:gridCol w:w="1352"/>
      </w:tblGrid>
      <w:tr w:rsidR="00BF1A12" w:rsidRPr="00BB237C" w14:paraId="0E223D21" w14:textId="77777777" w:rsidTr="00BF1A12">
        <w:trPr>
          <w:trHeight w:val="363"/>
        </w:trPr>
        <w:tc>
          <w:tcPr>
            <w:tcW w:w="2288" w:type="dxa"/>
            <w:gridSpan w:val="2"/>
            <w:shd w:val="clear" w:color="auto" w:fill="D9E2F3"/>
          </w:tcPr>
          <w:p w14:paraId="05428A04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COMPLETE HOME ADDRESS</w:t>
            </w:r>
          </w:p>
        </w:tc>
        <w:tc>
          <w:tcPr>
            <w:tcW w:w="2290" w:type="dxa"/>
            <w:gridSpan w:val="3"/>
            <w:shd w:val="clear" w:color="auto" w:fill="auto"/>
          </w:tcPr>
          <w:p w14:paraId="64B56B8E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479" w:type="dxa"/>
            <w:gridSpan w:val="2"/>
            <w:shd w:val="clear" w:color="auto" w:fill="D9E2F3"/>
          </w:tcPr>
          <w:p w14:paraId="1EEC17F4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NEARLY AIRPORT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625FBEA9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BB237C" w14:paraId="7EA8CEFD" w14:textId="77777777" w:rsidTr="00BF1A12">
        <w:trPr>
          <w:trHeight w:val="343"/>
        </w:trPr>
        <w:tc>
          <w:tcPr>
            <w:tcW w:w="1378" w:type="dxa"/>
            <w:shd w:val="clear" w:color="auto" w:fill="D9E2F3"/>
          </w:tcPr>
          <w:p w14:paraId="528FC566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PHONE/CELL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7094AC8C" w14:textId="0E19DA1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shd w:val="clear" w:color="auto" w:fill="D9E2F3"/>
          </w:tcPr>
          <w:p w14:paraId="12AC768A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WHATSAPP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7D4C5363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5" w:type="dxa"/>
            <w:shd w:val="clear" w:color="auto" w:fill="D9E2F3"/>
          </w:tcPr>
          <w:p w14:paraId="7427F333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E-MAIL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3BA9DDA5" w14:textId="287AE7C3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BB237C" w14:paraId="7D759395" w14:textId="77777777" w:rsidTr="00BF1A12">
        <w:trPr>
          <w:trHeight w:val="366"/>
        </w:trPr>
        <w:tc>
          <w:tcPr>
            <w:tcW w:w="1378" w:type="dxa"/>
            <w:shd w:val="clear" w:color="auto" w:fill="D9E2F3"/>
          </w:tcPr>
          <w:p w14:paraId="2D19CE20" w14:textId="77777777" w:rsidR="00BF1A12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5205722C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SPANISH</w:t>
            </w:r>
          </w:p>
        </w:tc>
        <w:tc>
          <w:tcPr>
            <w:tcW w:w="1392" w:type="dxa"/>
            <w:shd w:val="clear" w:color="auto" w:fill="auto"/>
          </w:tcPr>
          <w:p w14:paraId="35F9E5F1" w14:textId="77777777" w:rsidR="00BF1A12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4EF70DDD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ENGLISH</w:t>
            </w:r>
          </w:p>
        </w:tc>
        <w:tc>
          <w:tcPr>
            <w:tcW w:w="1395" w:type="dxa"/>
            <w:shd w:val="clear" w:color="auto" w:fill="auto"/>
          </w:tcPr>
          <w:p w14:paraId="76DBC3C7" w14:textId="77777777" w:rsidR="00BF1A12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70" w:type="dxa"/>
            <w:shd w:val="clear" w:color="auto" w:fill="D9E2F3"/>
          </w:tcPr>
          <w:p w14:paraId="67F2AA18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  <w:tc>
          <w:tcPr>
            <w:tcW w:w="1352" w:type="dxa"/>
            <w:shd w:val="clear" w:color="auto" w:fill="auto"/>
          </w:tcPr>
          <w:p w14:paraId="63743DD9" w14:textId="77777777" w:rsidR="00BF1A12" w:rsidRPr="00680C07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17C35E15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4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38"/>
        <w:gridCol w:w="1500"/>
        <w:gridCol w:w="1582"/>
        <w:gridCol w:w="477"/>
        <w:gridCol w:w="1837"/>
        <w:gridCol w:w="1872"/>
      </w:tblGrid>
      <w:tr w:rsidR="00BF1A12" w:rsidRPr="00C3285A" w14:paraId="60375A57" w14:textId="77777777" w:rsidTr="000964DE">
        <w:trPr>
          <w:trHeight w:val="429"/>
        </w:trPr>
        <w:tc>
          <w:tcPr>
            <w:tcW w:w="9852" w:type="dxa"/>
            <w:gridSpan w:val="7"/>
            <w:shd w:val="clear" w:color="auto" w:fill="D9E2F3"/>
          </w:tcPr>
          <w:p w14:paraId="4759EF1F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MARLINS / LANGUAGE -TEST</w:t>
            </w:r>
          </w:p>
        </w:tc>
      </w:tr>
      <w:tr w:rsidR="00BF1A12" w:rsidRPr="00C3285A" w14:paraId="08E35685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D9E2F3"/>
          </w:tcPr>
          <w:p w14:paraId="4691B2E4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TOTAL %</w:t>
            </w:r>
          </w:p>
        </w:tc>
        <w:tc>
          <w:tcPr>
            <w:tcW w:w="3082" w:type="dxa"/>
            <w:gridSpan w:val="2"/>
            <w:shd w:val="clear" w:color="auto" w:fill="D9E2F3"/>
          </w:tcPr>
          <w:p w14:paraId="5E88B542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ISSUE DATE</w:t>
            </w:r>
          </w:p>
        </w:tc>
        <w:tc>
          <w:tcPr>
            <w:tcW w:w="4185" w:type="dxa"/>
            <w:gridSpan w:val="3"/>
            <w:shd w:val="clear" w:color="auto" w:fill="D9E2F3"/>
          </w:tcPr>
          <w:p w14:paraId="3D9E9C6A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PLACE OF ISSUE</w:t>
            </w:r>
          </w:p>
        </w:tc>
      </w:tr>
      <w:tr w:rsidR="00BF1A12" w:rsidRPr="00C3285A" w14:paraId="47101489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auto"/>
          </w:tcPr>
          <w:p w14:paraId="147ACEC9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082" w:type="dxa"/>
            <w:gridSpan w:val="2"/>
            <w:shd w:val="clear" w:color="auto" w:fill="auto"/>
          </w:tcPr>
          <w:p w14:paraId="465BBDC6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185" w:type="dxa"/>
            <w:gridSpan w:val="3"/>
            <w:shd w:val="clear" w:color="auto" w:fill="auto"/>
          </w:tcPr>
          <w:p w14:paraId="488C3D14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C3285A" w14:paraId="0010D2E2" w14:textId="77777777" w:rsidTr="000964DE">
        <w:trPr>
          <w:trHeight w:val="235"/>
        </w:trPr>
        <w:tc>
          <w:tcPr>
            <w:tcW w:w="1846" w:type="dxa"/>
            <w:shd w:val="clear" w:color="auto" w:fill="D9E2F3"/>
          </w:tcPr>
          <w:p w14:paraId="4EF0B7AA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LISTENING</w:t>
            </w:r>
          </w:p>
        </w:tc>
        <w:tc>
          <w:tcPr>
            <w:tcW w:w="2238" w:type="dxa"/>
            <w:gridSpan w:val="2"/>
            <w:shd w:val="clear" w:color="auto" w:fill="D9E2F3"/>
          </w:tcPr>
          <w:p w14:paraId="03C2E42E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GRAMMAR</w:t>
            </w:r>
          </w:p>
        </w:tc>
        <w:tc>
          <w:tcPr>
            <w:tcW w:w="2059" w:type="dxa"/>
            <w:gridSpan w:val="2"/>
            <w:shd w:val="clear" w:color="auto" w:fill="D9E2F3"/>
          </w:tcPr>
          <w:p w14:paraId="66B87002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VOCABULARY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D9E2F3"/>
          </w:tcPr>
          <w:p w14:paraId="4CADD88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TIME AND NUMBERS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D9E2F3"/>
          </w:tcPr>
          <w:p w14:paraId="445806FC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READING</w:t>
            </w:r>
          </w:p>
        </w:tc>
      </w:tr>
      <w:tr w:rsidR="00BF1A12" w:rsidRPr="00C3285A" w14:paraId="4D826943" w14:textId="77777777" w:rsidTr="000964DE">
        <w:trPr>
          <w:trHeight w:val="235"/>
        </w:trPr>
        <w:tc>
          <w:tcPr>
            <w:tcW w:w="1846" w:type="dxa"/>
            <w:shd w:val="clear" w:color="auto" w:fill="auto"/>
          </w:tcPr>
          <w:p w14:paraId="2076D9B5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238" w:type="dxa"/>
            <w:gridSpan w:val="2"/>
            <w:shd w:val="clear" w:color="auto" w:fill="auto"/>
          </w:tcPr>
          <w:p w14:paraId="0A8AB1AD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05CEEE74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auto"/>
          </w:tcPr>
          <w:p w14:paraId="6E9E78E2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14:paraId="50905E67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522F67D6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5A81308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9A9A56C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65FB4F7" w14:textId="32C42C24" w:rsidR="001E3E78" w:rsidRDefault="00BF1A12" w:rsidP="001E3E78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r w:rsidR="001E3E78">
        <w:rPr>
          <w:rFonts w:ascii="Cambria" w:hAnsi="Cambria"/>
          <w:sz w:val="24"/>
          <w:szCs w:val="24"/>
        </w:rPr>
        <w:t xml:space="preserve">2. </w:t>
      </w:r>
      <w:r w:rsidR="001E3E78" w:rsidRPr="00680C07">
        <w:rPr>
          <w:rFonts w:ascii="Calibri" w:eastAsia="Calibri" w:hAnsi="Calibri"/>
          <w:sz w:val="22"/>
          <w:szCs w:val="22"/>
        </w:rPr>
        <w:t>EMERGENCY CONTACT / NEXT OF KIN</w:t>
      </w:r>
    </w:p>
    <w:tbl>
      <w:tblPr>
        <w:tblpPr w:leftFromText="180" w:rightFromText="180" w:vertAnchor="text" w:horzAnchor="margin" w:tblpY="208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402"/>
        <w:gridCol w:w="2409"/>
        <w:gridCol w:w="2358"/>
      </w:tblGrid>
      <w:tr w:rsidR="001E3E78" w:rsidRPr="00680C07" w14:paraId="16CBBE96" w14:textId="77777777" w:rsidTr="00C647B0">
        <w:trPr>
          <w:trHeight w:val="404"/>
        </w:trPr>
        <w:tc>
          <w:tcPr>
            <w:tcW w:w="9837" w:type="dxa"/>
            <w:gridSpan w:val="4"/>
            <w:shd w:val="clear" w:color="auto" w:fill="D9E2F3"/>
          </w:tcPr>
          <w:p w14:paraId="60AE38F3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EMERGENCY CONTACT / NEXT OF KIN</w:t>
            </w:r>
          </w:p>
        </w:tc>
      </w:tr>
      <w:tr w:rsidR="001E3E78" w:rsidRPr="00680C07" w14:paraId="50A5BDBD" w14:textId="77777777" w:rsidTr="00C647B0">
        <w:trPr>
          <w:trHeight w:val="404"/>
        </w:trPr>
        <w:tc>
          <w:tcPr>
            <w:tcW w:w="1668" w:type="dxa"/>
            <w:shd w:val="clear" w:color="auto" w:fill="D9E2F3"/>
          </w:tcPr>
          <w:p w14:paraId="215B4115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RELATIONSHIP</w:t>
            </w:r>
          </w:p>
        </w:tc>
        <w:tc>
          <w:tcPr>
            <w:tcW w:w="3402" w:type="dxa"/>
            <w:shd w:val="clear" w:color="auto" w:fill="D9E2F3"/>
          </w:tcPr>
          <w:p w14:paraId="44DC8C22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COMPLETE NAME</w:t>
            </w:r>
          </w:p>
        </w:tc>
        <w:tc>
          <w:tcPr>
            <w:tcW w:w="2409" w:type="dxa"/>
            <w:shd w:val="clear" w:color="auto" w:fill="D9E2F3"/>
          </w:tcPr>
          <w:p w14:paraId="5BF8D575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TELEPHONE NUMBER / MOBILE</w:t>
            </w:r>
          </w:p>
        </w:tc>
        <w:tc>
          <w:tcPr>
            <w:tcW w:w="2358" w:type="dxa"/>
            <w:shd w:val="clear" w:color="auto" w:fill="D9E2F3"/>
          </w:tcPr>
          <w:p w14:paraId="7421D2ED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ADDRESS</w:t>
            </w:r>
          </w:p>
        </w:tc>
      </w:tr>
      <w:tr w:rsidR="001E3E78" w:rsidRPr="00680C07" w14:paraId="1E6436EB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16CEE61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4B01B63C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BB90214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239175E2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  <w:tr w:rsidR="001E3E78" w:rsidRPr="00680C07" w14:paraId="5BFA99A5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59BAAB8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3FF1040D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C352AD6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3EB90B7D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  <w:tr w:rsidR="001E3E78" w:rsidRPr="00680C07" w14:paraId="69790584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37E5239C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6C93FB40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041AAF74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0EC9A985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</w:tbl>
    <w:p w14:paraId="05798B1E" w14:textId="1E2B4F8F" w:rsidR="001E3E78" w:rsidRDefault="001E3E78" w:rsidP="00BF1A12">
      <w:pPr>
        <w:rPr>
          <w:rFonts w:ascii="Cambria" w:hAnsi="Cambria"/>
          <w:b/>
          <w:sz w:val="24"/>
          <w:szCs w:val="24"/>
        </w:rPr>
      </w:pPr>
    </w:p>
    <w:p w14:paraId="46541BF6" w14:textId="2A33BECC" w:rsidR="00BF1A12" w:rsidRPr="00EB6491" w:rsidRDefault="001E3E78" w:rsidP="00BF1A12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3.</w:t>
      </w:r>
      <w:r w:rsidR="00BF1A12"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 w:rsidR="00BF1A12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ONBOARD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542"/>
        <w:gridCol w:w="1104"/>
        <w:gridCol w:w="1042"/>
        <w:gridCol w:w="816"/>
        <w:gridCol w:w="784"/>
        <w:gridCol w:w="1069"/>
        <w:gridCol w:w="1598"/>
      </w:tblGrid>
      <w:tr w:rsidR="00BF1A12" w:rsidRPr="00EB6491" w14:paraId="2A3512A8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D9E2F3"/>
            <w:vAlign w:val="center"/>
          </w:tcPr>
          <w:p w14:paraId="23C18BAE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ON</w:t>
            </w:r>
          </w:p>
          <w:p w14:paraId="5318477C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542" w:type="dxa"/>
            <w:shd w:val="clear" w:color="auto" w:fill="D9E2F3"/>
            <w:vAlign w:val="center"/>
          </w:tcPr>
          <w:p w14:paraId="657B3F81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OFF</w:t>
            </w:r>
          </w:p>
          <w:p w14:paraId="4440217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104" w:type="dxa"/>
            <w:shd w:val="clear" w:color="auto" w:fill="D9E2F3"/>
            <w:vAlign w:val="center"/>
          </w:tcPr>
          <w:p w14:paraId="6B4F9CE7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</w:p>
        </w:tc>
        <w:tc>
          <w:tcPr>
            <w:tcW w:w="1042" w:type="dxa"/>
            <w:shd w:val="clear" w:color="auto" w:fill="D9E2F3"/>
          </w:tcPr>
          <w:p w14:paraId="6843343D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VESSEL NAME</w:t>
            </w:r>
          </w:p>
        </w:tc>
        <w:tc>
          <w:tcPr>
            <w:tcW w:w="816" w:type="dxa"/>
            <w:shd w:val="clear" w:color="auto" w:fill="D9E2F3"/>
          </w:tcPr>
          <w:p w14:paraId="7537FEC5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IMO #</w:t>
            </w:r>
          </w:p>
        </w:tc>
        <w:tc>
          <w:tcPr>
            <w:tcW w:w="784" w:type="dxa"/>
            <w:shd w:val="clear" w:color="auto" w:fill="D9E2F3"/>
          </w:tcPr>
          <w:p w14:paraId="0035BA04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 xml:space="preserve">GT / </w:t>
            </w:r>
          </w:p>
          <w:p w14:paraId="282DD50A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HP</w:t>
            </w:r>
          </w:p>
        </w:tc>
        <w:tc>
          <w:tcPr>
            <w:tcW w:w="1069" w:type="dxa"/>
            <w:shd w:val="clear" w:color="auto" w:fill="D9E2F3"/>
          </w:tcPr>
          <w:p w14:paraId="0152B336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TYPE OF VESSEL</w:t>
            </w:r>
          </w:p>
        </w:tc>
        <w:tc>
          <w:tcPr>
            <w:tcW w:w="1598" w:type="dxa"/>
            <w:shd w:val="clear" w:color="auto" w:fill="D9E2F3"/>
          </w:tcPr>
          <w:p w14:paraId="5CB1C08F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RANK/POSITION</w:t>
            </w:r>
          </w:p>
        </w:tc>
      </w:tr>
      <w:tr w:rsidR="00BF1A12" w:rsidRPr="00A87C21" w14:paraId="3B1BA45A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51197AC4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598792D5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118E93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73B7DC2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6F851FE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6125BE0D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7FF8F08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0C307C4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12F39A06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2E7CE94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090D7DA5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599CF4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58B284D4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539E9A4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0691406E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0D617D0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700535F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081FC890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26689DA4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16745EA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960818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5656668B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4BA8D36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26C35915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2F3D50B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5E4E97B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61C578B8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465DF7C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1DF87C3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0C236C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15BC403F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71F95D1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06754201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5B71E39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3B34559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2E0A3B69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6FB5216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12CE6DB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453D97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6FCAE88C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56482AC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299E387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35E8DFB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41DBF31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295F0B63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5995F48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68D1A5A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DCD82C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601F47E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2B16AF4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204E22E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709D22D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574FBEF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189087F7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3E44AB2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6B660CD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5079DF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50443BB0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64B2ADC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35C2434D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789CB2C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2E83FD1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5749F2F7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7BBCBBD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127EE7E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99400D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2DF1AD4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2B91167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7818C53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695319A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340C4F4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350FE884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4AFAD2F5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137BEA0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13CEE7E4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03A2D047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181CDAF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2609A8F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5BA33CF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206746B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42008399" w14:textId="77777777" w:rsidTr="000964DE">
        <w:trPr>
          <w:trHeight w:val="646"/>
          <w:jc w:val="center"/>
        </w:trPr>
        <w:tc>
          <w:tcPr>
            <w:tcW w:w="1542" w:type="dxa"/>
            <w:shd w:val="clear" w:color="auto" w:fill="auto"/>
            <w:vAlign w:val="center"/>
          </w:tcPr>
          <w:p w14:paraId="3E57DF3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4C1B94A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922A9AD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2" w:type="dxa"/>
            <w:shd w:val="clear" w:color="auto" w:fill="auto"/>
          </w:tcPr>
          <w:p w14:paraId="21D437FA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16" w:type="dxa"/>
            <w:shd w:val="clear" w:color="auto" w:fill="auto"/>
          </w:tcPr>
          <w:p w14:paraId="65743B6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84" w:type="dxa"/>
            <w:shd w:val="clear" w:color="auto" w:fill="auto"/>
          </w:tcPr>
          <w:p w14:paraId="3717A022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</w:tcPr>
          <w:p w14:paraId="2066F74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8" w:type="dxa"/>
            <w:shd w:val="clear" w:color="auto" w:fill="auto"/>
          </w:tcPr>
          <w:p w14:paraId="2929C1E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19575492" w14:textId="76829C50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  <w:r>
        <w:rPr>
          <w:rFonts w:ascii="Cambria" w:hAnsi="Cambria"/>
          <w:sz w:val="6"/>
          <w:szCs w:val="6"/>
        </w:rPr>
        <w:br/>
      </w:r>
    </w:p>
    <w:p w14:paraId="71F5BB9C" w14:textId="77777777" w:rsidR="00BF1A12" w:rsidRDefault="00BF1A12" w:rsidP="00BF1A12">
      <w:pPr>
        <w:pStyle w:val="YourName"/>
        <w:spacing w:before="0" w:line="240" w:lineRule="auto"/>
        <w:jc w:val="both"/>
        <w:rPr>
          <w:rFonts w:ascii="Cambria" w:hAnsi="Cambria"/>
          <w:sz w:val="6"/>
          <w:szCs w:val="6"/>
        </w:rPr>
      </w:pPr>
    </w:p>
    <w:p w14:paraId="010DD303" w14:textId="4B143411" w:rsidR="00BF1A12" w:rsidRPr="00BF1A12" w:rsidRDefault="00BF1A12" w:rsidP="001E3E78">
      <w:pPr>
        <w:pStyle w:val="YourName"/>
        <w:numPr>
          <w:ilvl w:val="0"/>
          <w:numId w:val="5"/>
        </w:numPr>
        <w:spacing w:before="0" w:line="24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Personal Documentation /</w:t>
      </w:r>
      <w:proofErr w:type="spellStart"/>
      <w:r>
        <w:rPr>
          <w:rFonts w:ascii="Cambria" w:hAnsi="Cambria"/>
          <w:sz w:val="22"/>
          <w:szCs w:val="22"/>
        </w:rPr>
        <w:t>Seafer</w:t>
      </w:r>
      <w:proofErr w:type="spellEnd"/>
      <w:r>
        <w:rPr>
          <w:rFonts w:ascii="Cambria" w:hAnsi="Cambria"/>
          <w:sz w:val="22"/>
          <w:szCs w:val="22"/>
        </w:rPr>
        <w:t xml:space="preserve"> Documentation</w:t>
      </w:r>
    </w:p>
    <w:tbl>
      <w:tblPr>
        <w:tblpPr w:leftFromText="180" w:rightFromText="180" w:vertAnchor="text" w:horzAnchor="margin" w:tblpY="222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1472"/>
        <w:gridCol w:w="1892"/>
        <w:gridCol w:w="1661"/>
        <w:gridCol w:w="1493"/>
        <w:gridCol w:w="1665"/>
      </w:tblGrid>
      <w:tr w:rsidR="00BF1A12" w:rsidRPr="005F6600" w14:paraId="1778548F" w14:textId="77777777" w:rsidTr="00BF1A12">
        <w:trPr>
          <w:trHeight w:val="314"/>
        </w:trPr>
        <w:tc>
          <w:tcPr>
            <w:tcW w:w="9762" w:type="dxa"/>
            <w:gridSpan w:val="6"/>
            <w:shd w:val="clear" w:color="auto" w:fill="D9E2F3"/>
            <w:vAlign w:val="center"/>
          </w:tcPr>
          <w:p w14:paraId="464D1DAD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BF1A12" w:rsidRPr="005F6600" w14:paraId="4D1C6BBB" w14:textId="77777777" w:rsidTr="00BF1A12">
        <w:trPr>
          <w:trHeight w:val="604"/>
        </w:trPr>
        <w:tc>
          <w:tcPr>
            <w:tcW w:w="1579" w:type="dxa"/>
            <w:shd w:val="clear" w:color="auto" w:fill="D9E2F3"/>
          </w:tcPr>
          <w:p w14:paraId="7E50BC33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  <w:r w:rsidRPr="005F6600">
              <w:rPr>
                <w:rFonts w:ascii="Arial" w:eastAsia="Calibri" w:hAnsi="Arial"/>
                <w:b/>
                <w:sz w:val="16"/>
                <w:vertAlign w:val="superscript"/>
                <w:lang w:val="en-GB" w:eastAsia="fr-FR"/>
              </w:rPr>
              <w:footnoteRef/>
            </w:r>
          </w:p>
        </w:tc>
        <w:tc>
          <w:tcPr>
            <w:tcW w:w="1472" w:type="dxa"/>
            <w:shd w:val="clear" w:color="auto" w:fill="D9E2F3"/>
          </w:tcPr>
          <w:p w14:paraId="7A50F0F4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92" w:type="dxa"/>
            <w:shd w:val="clear" w:color="auto" w:fill="D9E2F3"/>
          </w:tcPr>
          <w:p w14:paraId="0E38A75F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61" w:type="dxa"/>
            <w:shd w:val="clear" w:color="auto" w:fill="D9E2F3"/>
          </w:tcPr>
          <w:p w14:paraId="2E799C30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93" w:type="dxa"/>
            <w:shd w:val="clear" w:color="auto" w:fill="D9E2F3"/>
          </w:tcPr>
          <w:p w14:paraId="0A69AB8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12E5A4C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  <w:tc>
          <w:tcPr>
            <w:tcW w:w="1665" w:type="dxa"/>
            <w:shd w:val="clear" w:color="auto" w:fill="D9E2F3"/>
          </w:tcPr>
          <w:p w14:paraId="0EEEEDCA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F25182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</w:tr>
      <w:tr w:rsidR="00BF1A12" w:rsidRPr="005F6600" w14:paraId="798D871B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565DBD93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PASSPORT </w:t>
            </w:r>
          </w:p>
        </w:tc>
        <w:tc>
          <w:tcPr>
            <w:tcW w:w="1472" w:type="dxa"/>
            <w:shd w:val="clear" w:color="auto" w:fill="auto"/>
          </w:tcPr>
          <w:p w14:paraId="653E85AB" w14:textId="10D06B51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A9AE616" w14:textId="0AB04FB0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1379A23A" w14:textId="5842E1AD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3C514271" w14:textId="28EDCF7B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146ECBCF" w14:textId="463D7288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6C9687C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45851EE1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US VISA B1/ B2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1EFE722F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26F43C0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2186EBF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5016A2E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0F73E7F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803CDD" w:rsidRPr="005F6600" w14:paraId="1DA2A7CF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65E2EA93" w14:textId="77777777" w:rsidR="00803CDD" w:rsidRPr="005F6600" w:rsidRDefault="00803CDD" w:rsidP="00803CDD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US VISA C1-D 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4D4E0628" w14:textId="75B55C0E" w:rsidR="00803CDD" w:rsidRPr="005F6600" w:rsidRDefault="00803CDD" w:rsidP="00803CDD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454F16EE" w14:textId="7E6B5463" w:rsidR="00803CDD" w:rsidRPr="005F6600" w:rsidRDefault="00803CDD" w:rsidP="00803CDD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062F7F9B" w14:textId="1FC09AA1" w:rsidR="00803CDD" w:rsidRPr="005F6600" w:rsidRDefault="00803CDD" w:rsidP="00803CDD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673F1A4C" w14:textId="16225B4A" w:rsidR="00803CDD" w:rsidRPr="005F6600" w:rsidRDefault="00803CDD" w:rsidP="00803CDD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7AE0D044" w14:textId="3E5FA4DF" w:rsidR="00803CDD" w:rsidRPr="005F6600" w:rsidRDefault="00803CDD" w:rsidP="00803CDD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803CDD" w:rsidRPr="005F6600" w14:paraId="64512F1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040C6148" w14:textId="77777777" w:rsidR="00803CDD" w:rsidRPr="005F6600" w:rsidRDefault="00803CDD" w:rsidP="00803CDD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72" w:type="dxa"/>
            <w:shd w:val="clear" w:color="auto" w:fill="auto"/>
          </w:tcPr>
          <w:p w14:paraId="69FCB9A8" w14:textId="77777777" w:rsidR="00803CDD" w:rsidRPr="005F6600" w:rsidRDefault="00803CDD" w:rsidP="00803CDD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1F6B4C35" w14:textId="77777777" w:rsidR="00803CDD" w:rsidRPr="005F6600" w:rsidRDefault="00803CDD" w:rsidP="00803CDD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72574F7D" w14:textId="77777777" w:rsidR="00803CDD" w:rsidRPr="005F6600" w:rsidRDefault="00803CDD" w:rsidP="00803CDD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1A915E21" w14:textId="77777777" w:rsidR="00803CDD" w:rsidRPr="005F6600" w:rsidRDefault="00803CDD" w:rsidP="00803CDD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55D4EB3C" w14:textId="77777777" w:rsidR="00803CDD" w:rsidRPr="005F6600" w:rsidRDefault="00803CDD" w:rsidP="00803CDD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803CDD" w:rsidRPr="005F6600" w14:paraId="77130CBE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198789F4" w14:textId="77777777" w:rsidR="00803CDD" w:rsidRPr="005F6600" w:rsidRDefault="00803CDD" w:rsidP="00803CDD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SEAMAN’S BOOK (NATIONAL)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FC402E5" w14:textId="49996E0F" w:rsidR="00803CDD" w:rsidRPr="005F6600" w:rsidRDefault="00803CDD" w:rsidP="00803CDD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DB0004F" w14:textId="1E2021B9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4088695" w14:textId="51BA7BBD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561FB83A" w14:textId="7A29F113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9EB6875" w14:textId="361269ED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803CDD" w:rsidRPr="005F6600" w14:paraId="43CA40E8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30DCD6BA" w14:textId="77777777" w:rsidR="00803CDD" w:rsidRPr="005F6600" w:rsidRDefault="00803CDD" w:rsidP="00803CDD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SEAMAN BOOK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2326613C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26CEF1A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781D63AD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A85DCA2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C6E0533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803CDD" w:rsidRPr="005F6600" w14:paraId="7E3553F4" w14:textId="77777777" w:rsidTr="00BF1A12">
        <w:trPr>
          <w:trHeight w:val="355"/>
        </w:trPr>
        <w:tc>
          <w:tcPr>
            <w:tcW w:w="1579" w:type="dxa"/>
            <w:shd w:val="clear" w:color="auto" w:fill="D9E2F3"/>
          </w:tcPr>
          <w:p w14:paraId="4128D3C8" w14:textId="77777777" w:rsidR="00803CDD" w:rsidRPr="005F6600" w:rsidRDefault="00803CDD" w:rsidP="00803CDD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56516EC8" w14:textId="13235EFB" w:rsidR="00803CDD" w:rsidRPr="005F6600" w:rsidRDefault="00803CDD" w:rsidP="00803CDD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0D13C14E" w14:textId="06E826C1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EB8E39" w14:textId="35502067" w:rsidR="00803CDD" w:rsidRPr="005F6600" w:rsidRDefault="00803CDD" w:rsidP="009E40BA">
            <w:pPr>
              <w:spacing w:before="60" w:after="60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6CBC0615" w14:textId="5DF7CFB4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04424A9E" w14:textId="7B768508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803CDD" w:rsidRPr="005F6600" w14:paraId="4CFABBF4" w14:textId="77777777" w:rsidTr="00BF1A12">
        <w:trPr>
          <w:trHeight w:val="274"/>
        </w:trPr>
        <w:tc>
          <w:tcPr>
            <w:tcW w:w="1579" w:type="dxa"/>
            <w:shd w:val="clear" w:color="auto" w:fill="D9E2F3"/>
          </w:tcPr>
          <w:p w14:paraId="5EE2BF8F" w14:textId="77777777" w:rsidR="00803CDD" w:rsidRPr="005F6600" w:rsidRDefault="00803CDD" w:rsidP="00803CDD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COC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BDBBDF8" w14:textId="4EFF84BF" w:rsidR="00803CDD" w:rsidRPr="005F6600" w:rsidRDefault="00803CDD" w:rsidP="00803CDD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7813B7F2" w14:textId="3B946AC1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2784AB7D" w14:textId="47D04002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27B39588" w14:textId="1B347B06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F7C41F2" w14:textId="4760570B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803CDD" w:rsidRPr="005F6600" w14:paraId="049DDD03" w14:textId="77777777" w:rsidTr="00BF1A12">
        <w:trPr>
          <w:trHeight w:val="336"/>
        </w:trPr>
        <w:tc>
          <w:tcPr>
            <w:tcW w:w="1579" w:type="dxa"/>
            <w:shd w:val="clear" w:color="auto" w:fill="D9E2F3"/>
          </w:tcPr>
          <w:p w14:paraId="4A094DB7" w14:textId="77777777" w:rsidR="00803CDD" w:rsidRPr="005F6600" w:rsidRDefault="00803CDD" w:rsidP="00803CDD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61F749A8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66D1AC9D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4D7E32C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3932C42F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6B9D1790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803CDD" w:rsidRPr="005F6600" w14:paraId="74FB076D" w14:textId="77777777" w:rsidTr="00BF1A12">
        <w:trPr>
          <w:trHeight w:val="357"/>
        </w:trPr>
        <w:tc>
          <w:tcPr>
            <w:tcW w:w="1579" w:type="dxa"/>
            <w:shd w:val="clear" w:color="auto" w:fill="D9E2F3"/>
          </w:tcPr>
          <w:p w14:paraId="37346C92" w14:textId="77777777" w:rsidR="00803CDD" w:rsidRPr="005F6600" w:rsidRDefault="00803CDD" w:rsidP="00803CDD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135E485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3B8CA718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DF32966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487F431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EAFAFE0" w14:textId="77777777" w:rsidR="00803CDD" w:rsidRPr="005F6600" w:rsidRDefault="00803CDD" w:rsidP="00803CDD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</w:tbl>
    <w:p w14:paraId="583D64B3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6DF2972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556C2FE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47FA26C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F69DF22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FFA6275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7C3BA20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41E8FDB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A28B475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A49B27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C39F6DB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3F5749C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22E2835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96BB28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D1FC93F" w14:textId="1A7B2811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35A337B" w14:textId="70A6EE3D" w:rsidR="00BF1A12" w:rsidRDefault="001E3E78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5</w:t>
      </w:r>
      <w:r w:rsidR="00BF1A12">
        <w:rPr>
          <w:rFonts w:ascii="Cambria" w:hAnsi="Cambria"/>
          <w:sz w:val="24"/>
          <w:szCs w:val="24"/>
        </w:rPr>
        <w:t>. TRAINING AND CERTIFICATION.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BF1A12" w:rsidRPr="00BB237C" w14:paraId="6C9C47E8" w14:textId="77777777" w:rsidTr="000964DE">
        <w:trPr>
          <w:trHeight w:val="570"/>
          <w:jc w:val="center"/>
        </w:trPr>
        <w:tc>
          <w:tcPr>
            <w:tcW w:w="9569" w:type="dxa"/>
            <w:gridSpan w:val="5"/>
            <w:shd w:val="clear" w:color="auto" w:fill="D9E2F3"/>
            <w:vAlign w:val="center"/>
          </w:tcPr>
          <w:p w14:paraId="0675B48D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BF1A12" w:rsidRPr="00BB237C" w14:paraId="3C1B6E1D" w14:textId="77777777" w:rsidTr="000964DE">
        <w:trPr>
          <w:trHeight w:val="57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27F8272" w14:textId="77777777" w:rsidR="00BF1A12" w:rsidRPr="00BB237C" w:rsidRDefault="00BF1A12" w:rsidP="000964DE">
            <w:pPr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D9E2F3"/>
            <w:vAlign w:val="center"/>
          </w:tcPr>
          <w:p w14:paraId="30BC304C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D9E2F3"/>
            <w:vAlign w:val="center"/>
          </w:tcPr>
          <w:p w14:paraId="3E95A821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D9E2F3"/>
            <w:vAlign w:val="center"/>
          </w:tcPr>
          <w:p w14:paraId="0E5FCFA2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0CAD44EF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D9E2F3"/>
            <w:vAlign w:val="center"/>
          </w:tcPr>
          <w:p w14:paraId="6E3A3873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A947363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8144BF" w:rsidRPr="00BB237C" w14:paraId="76A7F07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35C1D83" w14:textId="41CE6ABB" w:rsidR="008144BF" w:rsidRPr="00CA205E" w:rsidRDefault="008144BF" w:rsidP="008144BF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FE4EF4C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CBD261B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F6B9813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DB5E891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188D9480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3C0234D" w14:textId="319E6183" w:rsidR="008144BF" w:rsidRPr="00CA205E" w:rsidRDefault="008144BF" w:rsidP="008144BF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D170B61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81C49E1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04AF4B7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69AB7E5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264BEEAB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A86B0D8" w14:textId="0AFD9BCF" w:rsidR="008144BF" w:rsidRPr="00CA205E" w:rsidRDefault="008144BF" w:rsidP="008144BF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3B06BD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F7E6A4F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FC13709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269220B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66EFE6B8" w14:textId="77777777" w:rsidTr="000964DE">
        <w:trPr>
          <w:trHeight w:val="36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A0FD476" w14:textId="77E39528" w:rsidR="008144BF" w:rsidRPr="00CA205E" w:rsidRDefault="008144BF" w:rsidP="008144BF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C569180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018C527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15020FD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A0E701E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1FC1AC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C73070C" w14:textId="127A57CF" w:rsidR="008144BF" w:rsidRPr="00CA205E" w:rsidRDefault="008144BF" w:rsidP="008144BF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3E227E9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621D33D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B18A7A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81A3073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1FEC07E7" w14:textId="77777777" w:rsidTr="00DD6694">
        <w:trPr>
          <w:trHeight w:val="460"/>
          <w:jc w:val="center"/>
        </w:trPr>
        <w:tc>
          <w:tcPr>
            <w:tcW w:w="2259" w:type="dxa"/>
            <w:shd w:val="clear" w:color="auto" w:fill="D9E2F3"/>
          </w:tcPr>
          <w:p w14:paraId="64068CE5" w14:textId="3514E059" w:rsidR="008144BF" w:rsidRPr="00CA205E" w:rsidRDefault="008144BF" w:rsidP="008144BF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D416CD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A5812F1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FDB9B04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6D6BEC5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7616EFF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470F0D18" w14:textId="77777777" w:rsidTr="00DD6694">
        <w:trPr>
          <w:trHeight w:val="475"/>
          <w:jc w:val="center"/>
        </w:trPr>
        <w:tc>
          <w:tcPr>
            <w:tcW w:w="2259" w:type="dxa"/>
            <w:shd w:val="clear" w:color="auto" w:fill="D9E2F3"/>
          </w:tcPr>
          <w:p w14:paraId="3CF7E589" w14:textId="0BBA4DD6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D416CD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D2D9097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8109FD6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0D0AA50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022832D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5B9C0E64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77630F5" w14:textId="51464C92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Ship security Officer 3.19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C40E3B1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06C0272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A6C713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B3000D0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76B051D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CE10293" w14:textId="073498BE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F2C78A0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81C66F1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4A61D11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3B5F623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29FD043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54076A0" w14:textId="7C53BAD2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Fast Rescue Boats 1.24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13C9F0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336F905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FBFFF8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497AE0D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0038AB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A975D23" w14:textId="47C499EB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eastAsia="fr-FR"/>
              </w:rPr>
              <w:t>Advanced firefighting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BDCF988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75DACDF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BDD860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122D456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51DF3452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1B196C" w14:textId="425CA30F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Medical Care 1.15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FAAF0BE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BE28D30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4F2029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F91A7CD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789342C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AE70740" w14:textId="48012834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Engine Resource Management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C0E1DCF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49A55E9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FDE7899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4C58530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47C63567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4768D70" w14:textId="3D5F9462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Engine Room Simulator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31CC8F3" w14:textId="28390BCA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255BBC9" w14:textId="2F860DD0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11FFFC" w14:textId="2DA7A133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3964AF3" w14:textId="12DFFFCA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7EB8C61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FB8431" w14:textId="34A75209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Ship simulator and bridge teamwork 1.22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10B021F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E5D538C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5B1E77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BAC97C5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7747208D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4AE5AE1A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6956921" w14:textId="223DEB37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3A6452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High Voltage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Installations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CEF0E7F" w14:textId="7DBCC692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A0C138C" w14:textId="44CCBEB4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56D3E7" w14:textId="0B9D53E1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A0C09ED" w14:textId="3664AF31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1A66C8B3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854EF96" w14:textId="3C7567C3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Marine Environmental Awareness 1.38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D784D06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B2F9880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FA3E9D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A40FE41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239CFDCB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42E40A2" w14:textId="7F1A7057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Leadership and teamwork 1.39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D727D3D" w14:textId="4E1ABE4F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C3B66B4" w14:textId="7303AC7F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DDFBD31" w14:textId="6EFD6F22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B69C44F" w14:textId="4FA1B73A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5C0054F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58C10838" w14:textId="3454A4E7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Bridge Resource Management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0654462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7FD16A1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359ECB7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DB029F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4FDD5FD3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3C790D3" w14:textId="2E470FF4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ECDIS 1.27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A0B9803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9D38F1E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4265E8C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F05E2DE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1B6ACE07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AB2012F" w14:textId="773BDBE7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GMDSS 1.25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E4589F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82878A4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3A92436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ADF1664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3AA273F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B6E91E5" w14:textId="4E702C12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ARPA 1.07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BDFF69B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A0447E4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146B66C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0D0F061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3C95AEE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548591D" w14:textId="405791D2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RADAR 1.08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38F5F23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E41A4FE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76397F6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2C9A396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61FD5B20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51160D75" w14:textId="4F9DB6A3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60F1FEA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D4828C1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450384C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48CA0B0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74F48F58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29FBCC1" w14:textId="652C1648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518F9AC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A2F3938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0B2C4E0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537B3AB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6233234B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56075FE2" w14:textId="5EDDEAC8" w:rsidR="008144BF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3F63565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76B4ACB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A21252F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49C7B4D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144BF" w:rsidRPr="00BB237C" w14:paraId="5188A683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2D87FFD" w14:textId="0268CA42" w:rsidR="008144BF" w:rsidRPr="00CA205E" w:rsidRDefault="008144BF" w:rsidP="008144BF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6B2C302" w14:textId="77777777" w:rsidR="008144BF" w:rsidRPr="00F5501D" w:rsidRDefault="008144BF" w:rsidP="008144BF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2F0031C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CB42BC6" w14:textId="77777777" w:rsidR="008144BF" w:rsidRPr="00F5501D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004CA2" w14:textId="77777777" w:rsidR="008144BF" w:rsidRDefault="008144BF" w:rsidP="008144BF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11937C54" w14:textId="77777777" w:rsidR="00BF1A12" w:rsidRDefault="00BF1A1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34E3FE66" w14:textId="77777777" w:rsidR="001E3E78" w:rsidRDefault="001E3E78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50D7CCAA" w14:textId="71BE16E0" w:rsidR="00BF1A12" w:rsidRPr="00EB6491" w:rsidRDefault="001E3E78" w:rsidP="00BF1A12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mbria" w:hAnsi="Cambria"/>
          <w:b/>
          <w:sz w:val="24"/>
          <w:szCs w:val="24"/>
        </w:rPr>
        <w:t>6</w:t>
      </w:r>
      <w:r w:rsidR="00BF1A12">
        <w:rPr>
          <w:rFonts w:ascii="Cambria" w:hAnsi="Cambria"/>
          <w:b/>
          <w:sz w:val="24"/>
          <w:szCs w:val="24"/>
        </w:rPr>
        <w:t xml:space="preserve">. </w:t>
      </w:r>
      <w:r w:rsidR="00BF1A12"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 w:rsidR="00BF1A12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ONSHORE</w:t>
      </w:r>
    </w:p>
    <w:tbl>
      <w:tblPr>
        <w:tblW w:w="9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530"/>
        <w:gridCol w:w="1096"/>
        <w:gridCol w:w="1758"/>
        <w:gridCol w:w="1025"/>
        <w:gridCol w:w="1434"/>
        <w:gridCol w:w="1192"/>
      </w:tblGrid>
      <w:tr w:rsidR="00BF1A12" w:rsidRPr="00EB6491" w14:paraId="1C46CE59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D9E2F3"/>
            <w:vAlign w:val="center"/>
          </w:tcPr>
          <w:p w14:paraId="01D3827C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ON</w:t>
            </w:r>
          </w:p>
          <w:p w14:paraId="2A4171AA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518" w:type="dxa"/>
            <w:shd w:val="clear" w:color="auto" w:fill="D9E2F3"/>
            <w:vAlign w:val="center"/>
          </w:tcPr>
          <w:p w14:paraId="2BB25D7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OFF</w:t>
            </w:r>
          </w:p>
          <w:p w14:paraId="74B7FBB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087" w:type="dxa"/>
            <w:shd w:val="clear" w:color="auto" w:fill="D9E2F3"/>
            <w:vAlign w:val="center"/>
          </w:tcPr>
          <w:p w14:paraId="513F72E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  <w:r>
              <w:rPr>
                <w:rFonts w:ascii="Calibri" w:eastAsia="Calibri" w:hAnsi="Calibri"/>
                <w:b/>
                <w:bCs/>
                <w:lang w:eastAsia="en-US"/>
              </w:rPr>
              <w:t xml:space="preserve"> / SHIP-OWNER</w:t>
            </w:r>
          </w:p>
        </w:tc>
        <w:tc>
          <w:tcPr>
            <w:tcW w:w="1744" w:type="dxa"/>
            <w:shd w:val="clear" w:color="auto" w:fill="D9E2F3"/>
            <w:vAlign w:val="center"/>
          </w:tcPr>
          <w:p w14:paraId="0A277AA9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DUTIES OR RESPONSABILITIES</w:t>
            </w:r>
          </w:p>
        </w:tc>
        <w:tc>
          <w:tcPr>
            <w:tcW w:w="1023" w:type="dxa"/>
            <w:shd w:val="clear" w:color="auto" w:fill="D9E2F3"/>
            <w:vAlign w:val="center"/>
          </w:tcPr>
          <w:p w14:paraId="2799531A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</w:t>
            </w:r>
          </w:p>
          <w:p w14:paraId="4015DEA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POSITION</w:t>
            </w:r>
          </w:p>
        </w:tc>
        <w:tc>
          <w:tcPr>
            <w:tcW w:w="1493" w:type="dxa"/>
            <w:shd w:val="clear" w:color="auto" w:fill="D9E2F3"/>
            <w:vAlign w:val="center"/>
          </w:tcPr>
          <w:p w14:paraId="220B1D62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REASON FOR LEAVING</w:t>
            </w:r>
          </w:p>
        </w:tc>
        <w:tc>
          <w:tcPr>
            <w:tcW w:w="1182" w:type="dxa"/>
            <w:shd w:val="clear" w:color="auto" w:fill="D9E2F3"/>
            <w:vAlign w:val="center"/>
          </w:tcPr>
          <w:p w14:paraId="1F731058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NAME OF CONTACT PERSON &amp; TELEPHONE NUMBER</w:t>
            </w:r>
          </w:p>
        </w:tc>
      </w:tr>
      <w:tr w:rsidR="00BF1A12" w:rsidRPr="00A87C21" w14:paraId="42BF383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366DFA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C9F1A2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EBA459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B0DB250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677E80E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B23EF9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CAB4D3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33410FB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CDB5C2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466B58C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1F389F0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5A38E0B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5312009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4AE2D9F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59191B8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56A5A21B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203950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E78E8F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3F8E00C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5C0C33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0F0DBE3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1D4633E5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941A6B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636E23A4" w14:textId="77777777" w:rsidR="00BF1A12" w:rsidRPr="00C3285A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C229CFD" w14:textId="77777777" w:rsidR="001E4A77" w:rsidRDefault="001E4A77"/>
    <w:p w14:paraId="55AC4D70" w14:textId="77777777" w:rsidR="00BF1A12" w:rsidRDefault="00BF1A12"/>
    <w:p w14:paraId="47F5717F" w14:textId="6D360DD3" w:rsidR="00BF1A12" w:rsidRPr="00BF1A12" w:rsidRDefault="001E3E78">
      <w:pPr>
        <w:rPr>
          <w:b/>
          <w:bCs/>
          <w:vanish/>
          <w:sz w:val="22"/>
          <w:szCs w:val="22"/>
        </w:rPr>
      </w:pPr>
      <w:r>
        <w:rPr>
          <w:b/>
          <w:bCs/>
          <w:sz w:val="22"/>
          <w:szCs w:val="22"/>
        </w:rPr>
        <w:t>7</w:t>
      </w:r>
      <w:r w:rsidR="00BF1A12" w:rsidRPr="00BF1A12">
        <w:rPr>
          <w:b/>
          <w:bCs/>
          <w:sz w:val="22"/>
          <w:szCs w:val="22"/>
        </w:rPr>
        <w:t xml:space="preserve">. </w:t>
      </w:r>
      <w:r w:rsidR="00BF1A12" w:rsidRPr="00BF1A12">
        <w:rPr>
          <w:rFonts w:ascii="Calibri" w:eastAsia="Calibri" w:hAnsi="Calibri" w:cs="Calibri"/>
          <w:b/>
          <w:bCs/>
          <w:iCs/>
          <w:sz w:val="22"/>
          <w:szCs w:val="22"/>
          <w:lang w:val="en-GB" w:eastAsia="fr-FR"/>
        </w:rPr>
        <w:t>HIGHEST LEVEL OF EDUCATION / OTHER TRAINING OR CERTIFICATE</w:t>
      </w:r>
    </w:p>
    <w:p w14:paraId="24F7B87F" w14:textId="77777777" w:rsidR="005A6952" w:rsidRPr="00BF1A12" w:rsidRDefault="005A6952" w:rsidP="00680C07">
      <w:pPr>
        <w:pStyle w:val="YourName"/>
        <w:spacing w:before="0" w:line="240" w:lineRule="auto"/>
        <w:jc w:val="left"/>
        <w:rPr>
          <w:rFonts w:ascii="Cambria" w:hAnsi="Cambria"/>
          <w:bCs/>
          <w:sz w:val="28"/>
          <w:szCs w:val="28"/>
        </w:rPr>
      </w:pPr>
    </w:p>
    <w:tbl>
      <w:tblPr>
        <w:tblpPr w:leftFromText="180" w:rightFromText="180" w:vertAnchor="text" w:horzAnchor="margin" w:tblpY="37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7"/>
        <w:gridCol w:w="2750"/>
        <w:gridCol w:w="1704"/>
        <w:gridCol w:w="1627"/>
      </w:tblGrid>
      <w:tr w:rsidR="00C3285A" w:rsidRPr="00BB237C" w14:paraId="45CAC050" w14:textId="77777777" w:rsidTr="00BF1A12">
        <w:trPr>
          <w:trHeight w:val="475"/>
        </w:trPr>
        <w:tc>
          <w:tcPr>
            <w:tcW w:w="9838" w:type="dxa"/>
            <w:gridSpan w:val="4"/>
            <w:shd w:val="clear" w:color="auto" w:fill="D9E2F3"/>
            <w:vAlign w:val="center"/>
          </w:tcPr>
          <w:p w14:paraId="1D14E610" w14:textId="77777777" w:rsidR="00C3285A" w:rsidRPr="00C3285A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 xml:space="preserve">HIGHEST LEVEL OF EDUCATION / </w:t>
            </w: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OTHER TRAINING OR CERTIFICATE</w:t>
            </w:r>
          </w:p>
        </w:tc>
      </w:tr>
      <w:tr w:rsidR="001E4A77" w:rsidRPr="00BB237C" w14:paraId="0AA358CC" w14:textId="77777777" w:rsidTr="00BF1A12">
        <w:trPr>
          <w:trHeight w:val="475"/>
        </w:trPr>
        <w:tc>
          <w:tcPr>
            <w:tcW w:w="3757" w:type="dxa"/>
            <w:shd w:val="clear" w:color="auto" w:fill="D9E2F3"/>
            <w:vAlign w:val="center"/>
          </w:tcPr>
          <w:p w14:paraId="0E40A85D" w14:textId="77777777" w:rsidR="00C3285A" w:rsidRPr="00C3285A" w:rsidRDefault="00C3285A" w:rsidP="00BF1A12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750" w:type="dxa"/>
            <w:shd w:val="clear" w:color="auto" w:fill="D9E2F3"/>
            <w:vAlign w:val="center"/>
          </w:tcPr>
          <w:p w14:paraId="6187AF75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704" w:type="dxa"/>
            <w:shd w:val="clear" w:color="auto" w:fill="D9E2F3"/>
            <w:vAlign w:val="center"/>
          </w:tcPr>
          <w:p w14:paraId="2D62F3C5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482EA55B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627" w:type="dxa"/>
            <w:shd w:val="clear" w:color="auto" w:fill="D9E2F3"/>
            <w:vAlign w:val="center"/>
          </w:tcPr>
          <w:p w14:paraId="408A7744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1B0E3210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C3285A" w:rsidRPr="00BB237C" w14:paraId="4CDF7A88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7923A70" w14:textId="77777777" w:rsidR="00C3285A" w:rsidRPr="00BB237C" w:rsidRDefault="00C3285A" w:rsidP="00BF1A12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7FD8BA98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387B463D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6C427716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C3285A" w:rsidRPr="00BB237C" w14:paraId="075059D9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46C90D8" w14:textId="77777777" w:rsidR="00C3285A" w:rsidRPr="00BB237C" w:rsidRDefault="00C3285A" w:rsidP="00BF1A12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43FD755A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6D8BD117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27E13F91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26ED5826" w14:textId="77777777" w:rsidR="001E4A77" w:rsidRDefault="001E4A77">
      <w:pPr>
        <w:rPr>
          <w:vanish/>
        </w:rPr>
      </w:pPr>
    </w:p>
    <w:p w14:paraId="7B148A45" w14:textId="7CA747F5" w:rsidR="005F6600" w:rsidRDefault="005F6600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1F2649A2" w14:textId="77777777" w:rsidR="00BF1A12" w:rsidRDefault="00BF1A12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2BF36E68" w14:textId="77777777" w:rsidR="003F05EB" w:rsidRDefault="003F05EB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789AFE52" w14:textId="77777777" w:rsidR="003F05EB" w:rsidRDefault="003F05EB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52CC5356" w14:textId="77777777" w:rsidR="003F05EB" w:rsidRDefault="003F05EB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0F84BBC9" w14:textId="77777777" w:rsidR="003F05EB" w:rsidRDefault="003F05EB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07AFB059" w14:textId="77777777" w:rsidR="003F05EB" w:rsidRDefault="003F05EB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1924FB37" w14:textId="77777777" w:rsidR="009E40BA" w:rsidRDefault="009E40BA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5D8D3D89" w14:textId="77777777" w:rsidR="009E40BA" w:rsidRDefault="009E40BA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1B13216A" w14:textId="5F228C29" w:rsidR="00BF1A12" w:rsidRPr="00BF1A12" w:rsidRDefault="001E3E78" w:rsidP="00BF1A12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="00BF1A12">
        <w:rPr>
          <w:rFonts w:ascii="Cambria" w:hAnsi="Cambria"/>
          <w:sz w:val="24"/>
          <w:szCs w:val="24"/>
        </w:rPr>
        <w:t xml:space="preserve">. </w:t>
      </w:r>
      <w:r w:rsidR="00BF1A12">
        <w:rPr>
          <w:rFonts w:ascii="Calibri" w:eastAsia="Calibri" w:hAnsi="Calibri"/>
          <w:bCs/>
          <w:sz w:val="22"/>
          <w:szCs w:val="22"/>
        </w:rPr>
        <w:t>VACCINATION BOOK</w:t>
      </w:r>
    </w:p>
    <w:p w14:paraId="47F5AC76" w14:textId="77777777" w:rsidR="00BF1A12" w:rsidRDefault="00BF1A12" w:rsidP="00BF1A12">
      <w:pPr>
        <w:rPr>
          <w:vanish/>
        </w:rPr>
      </w:pPr>
    </w:p>
    <w:tbl>
      <w:tblPr>
        <w:tblpPr w:leftFromText="180" w:rightFromText="180" w:vertAnchor="text" w:horzAnchor="margin" w:tblpY="121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52"/>
        <w:gridCol w:w="1951"/>
        <w:gridCol w:w="1952"/>
        <w:gridCol w:w="1956"/>
      </w:tblGrid>
      <w:tr w:rsidR="00BF1A12" w:rsidRPr="00C3285A" w14:paraId="2EB1A38F" w14:textId="77777777" w:rsidTr="000964DE">
        <w:trPr>
          <w:trHeight w:val="400"/>
        </w:trPr>
        <w:tc>
          <w:tcPr>
            <w:tcW w:w="9762" w:type="dxa"/>
            <w:gridSpan w:val="5"/>
            <w:shd w:val="clear" w:color="auto" w:fill="D9E2F3"/>
          </w:tcPr>
          <w:p w14:paraId="36E5F340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BOOK</w:t>
            </w:r>
          </w:p>
        </w:tc>
      </w:tr>
      <w:tr w:rsidR="00BF1A12" w:rsidRPr="00C3285A" w14:paraId="73F972EF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6FDC7F76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TYPE OF VACCINE</w:t>
            </w:r>
          </w:p>
        </w:tc>
        <w:tc>
          <w:tcPr>
            <w:tcW w:w="1952" w:type="dxa"/>
            <w:shd w:val="clear" w:color="auto" w:fill="D9E2F3"/>
          </w:tcPr>
          <w:p w14:paraId="7912BBE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COUNTRY</w:t>
            </w:r>
          </w:p>
        </w:tc>
        <w:tc>
          <w:tcPr>
            <w:tcW w:w="1951" w:type="dxa"/>
            <w:shd w:val="clear" w:color="auto" w:fill="D9E2F3"/>
          </w:tcPr>
          <w:p w14:paraId="5EBEF491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DOZE</w:t>
            </w:r>
          </w:p>
        </w:tc>
        <w:tc>
          <w:tcPr>
            <w:tcW w:w="1952" w:type="dxa"/>
            <w:shd w:val="clear" w:color="auto" w:fill="D9E2F3"/>
          </w:tcPr>
          <w:p w14:paraId="5EB9375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ISSUE</w:t>
            </w:r>
          </w:p>
          <w:p w14:paraId="028BF3B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(MM / DD / YYYY)</w:t>
            </w:r>
          </w:p>
        </w:tc>
        <w:tc>
          <w:tcPr>
            <w:tcW w:w="1956" w:type="dxa"/>
            <w:shd w:val="clear" w:color="auto" w:fill="D9E2F3"/>
          </w:tcPr>
          <w:p w14:paraId="4E10C24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MARK</w:t>
            </w:r>
          </w:p>
        </w:tc>
      </w:tr>
      <w:tr w:rsidR="003E7FB1" w:rsidRPr="00C3285A" w14:paraId="1B7D4452" w14:textId="77777777" w:rsidTr="000964DE">
        <w:trPr>
          <w:trHeight w:val="295"/>
        </w:trPr>
        <w:tc>
          <w:tcPr>
            <w:tcW w:w="1951" w:type="dxa"/>
            <w:vMerge w:val="restart"/>
            <w:shd w:val="clear" w:color="auto" w:fill="D9E2F3"/>
            <w:vAlign w:val="center"/>
          </w:tcPr>
          <w:p w14:paraId="43BB2F90" w14:textId="77777777" w:rsidR="003E7FB1" w:rsidRDefault="003E7FB1" w:rsidP="003E7FB1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COVID BOOK</w:t>
            </w:r>
          </w:p>
        </w:tc>
        <w:tc>
          <w:tcPr>
            <w:tcW w:w="1952" w:type="dxa"/>
            <w:shd w:val="clear" w:color="auto" w:fill="auto"/>
          </w:tcPr>
          <w:p w14:paraId="7F1C8126" w14:textId="67EE019F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039386D8" w14:textId="77777777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FIRST DOZE</w:t>
            </w:r>
          </w:p>
        </w:tc>
        <w:tc>
          <w:tcPr>
            <w:tcW w:w="1952" w:type="dxa"/>
            <w:shd w:val="clear" w:color="auto" w:fill="auto"/>
          </w:tcPr>
          <w:p w14:paraId="4DA8BFA5" w14:textId="299BA130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DCCF91A" w14:textId="616A9ABE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3E7FB1" w:rsidRPr="00C3285A" w14:paraId="2B5DC815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2FB2CA84" w14:textId="77777777" w:rsidR="003E7FB1" w:rsidRDefault="003E7FB1" w:rsidP="003E7FB1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791003CA" w14:textId="30C121C1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766E546A" w14:textId="77777777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SECOND DOZE</w:t>
            </w:r>
          </w:p>
        </w:tc>
        <w:tc>
          <w:tcPr>
            <w:tcW w:w="1952" w:type="dxa"/>
            <w:shd w:val="clear" w:color="auto" w:fill="auto"/>
          </w:tcPr>
          <w:p w14:paraId="01A9666A" w14:textId="52837372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ACAA661" w14:textId="0B414116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3E7FB1" w:rsidRPr="00C3285A" w14:paraId="563DFF4D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47D1A1B3" w14:textId="77777777" w:rsidR="003E7FB1" w:rsidRDefault="003E7FB1" w:rsidP="003E7FB1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50352239" w14:textId="0A458F6B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216EC884" w14:textId="77777777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BOOSTER</w:t>
            </w:r>
          </w:p>
        </w:tc>
        <w:tc>
          <w:tcPr>
            <w:tcW w:w="1952" w:type="dxa"/>
            <w:shd w:val="clear" w:color="auto" w:fill="auto"/>
          </w:tcPr>
          <w:p w14:paraId="320F2155" w14:textId="17F0C16C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097E8842" w14:textId="46DC449E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3E7FB1" w:rsidRPr="00C3285A" w14:paraId="288C9A36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23781713" w14:textId="77777777" w:rsidR="003E7FB1" w:rsidRDefault="003E7FB1" w:rsidP="003E7FB1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YELLOW FEVER</w:t>
            </w:r>
          </w:p>
        </w:tc>
        <w:tc>
          <w:tcPr>
            <w:tcW w:w="1952" w:type="dxa"/>
            <w:shd w:val="clear" w:color="auto" w:fill="auto"/>
          </w:tcPr>
          <w:p w14:paraId="5119EF2B" w14:textId="7C38BFA7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6AF93875" w14:textId="77777777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UNLIMITED</w:t>
            </w:r>
          </w:p>
        </w:tc>
        <w:tc>
          <w:tcPr>
            <w:tcW w:w="1952" w:type="dxa"/>
            <w:shd w:val="clear" w:color="auto" w:fill="auto"/>
          </w:tcPr>
          <w:p w14:paraId="75F7D9A9" w14:textId="0A38FA05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40661DA8" w14:textId="77777777" w:rsidR="003E7FB1" w:rsidRDefault="003E7FB1" w:rsidP="003E7FB1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</w:tr>
      <w:bookmarkEnd w:id="0"/>
    </w:tbl>
    <w:p w14:paraId="061CA2D0" w14:textId="77777777" w:rsidR="00BF1A12" w:rsidRDefault="00BF1A12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4CCB73AE" w14:textId="77777777" w:rsidR="00BF1A12" w:rsidRDefault="00BF1A12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64C02461" w14:textId="0F01C5FF" w:rsidR="009339A6" w:rsidRPr="00BF1A12" w:rsidRDefault="00BF1A12" w:rsidP="00BF1A12">
      <w:pPr>
        <w:pStyle w:val="YourName"/>
        <w:spacing w:before="0" w:line="240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libri" w:eastAsia="Calibri" w:hAnsi="Calibri"/>
          <w:bCs/>
          <w:sz w:val="24"/>
          <w:szCs w:val="24"/>
        </w:rPr>
        <w:t>9</w:t>
      </w:r>
      <w:r w:rsidR="009339A6">
        <w:rPr>
          <w:rFonts w:ascii="Calibri" w:eastAsia="Calibri" w:hAnsi="Calibri"/>
          <w:bCs/>
          <w:sz w:val="24"/>
          <w:szCs w:val="24"/>
        </w:rPr>
        <w:t xml:space="preserve">. </w:t>
      </w:r>
      <w:r w:rsidR="009339A6" w:rsidRPr="009339A6">
        <w:rPr>
          <w:rFonts w:ascii="Calibri" w:eastAsia="Calibri" w:hAnsi="Calibri"/>
          <w:bCs/>
          <w:sz w:val="24"/>
          <w:szCs w:val="24"/>
        </w:rPr>
        <w:t>SKILLS / RESPONSIBILITIES / LEARNING EXPERIENCE / ACHIEVEMENTS</w:t>
      </w:r>
    </w:p>
    <w:tbl>
      <w:tblPr>
        <w:tblW w:w="102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3"/>
        <w:gridCol w:w="704"/>
        <w:gridCol w:w="573"/>
      </w:tblGrid>
      <w:tr w:rsidR="00A87C21" w:rsidRPr="00A87C21" w14:paraId="51AE5598" w14:textId="77777777" w:rsidTr="00A87C21">
        <w:tc>
          <w:tcPr>
            <w:tcW w:w="8943" w:type="dxa"/>
            <w:shd w:val="clear" w:color="auto" w:fill="auto"/>
          </w:tcPr>
          <w:p w14:paraId="5EA0284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Skills / Responsibilities / Learning Experience / Achievement</w:t>
            </w:r>
          </w:p>
        </w:tc>
        <w:tc>
          <w:tcPr>
            <w:tcW w:w="704" w:type="dxa"/>
            <w:shd w:val="clear" w:color="auto" w:fill="auto"/>
          </w:tcPr>
          <w:p w14:paraId="41372BF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Yes </w:t>
            </w:r>
          </w:p>
        </w:tc>
        <w:tc>
          <w:tcPr>
            <w:tcW w:w="573" w:type="dxa"/>
            <w:shd w:val="clear" w:color="auto" w:fill="auto"/>
          </w:tcPr>
          <w:p w14:paraId="7C9DED87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7D87E3FA" w14:textId="77777777" w:rsidTr="00A87C21">
        <w:tc>
          <w:tcPr>
            <w:tcW w:w="8943" w:type="dxa"/>
            <w:shd w:val="clear" w:color="auto" w:fill="auto"/>
          </w:tcPr>
          <w:p w14:paraId="2816844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FOR: ABLE SEAMAN (AB) / ORDINARY SEAMAN (OS)</w:t>
            </w:r>
          </w:p>
        </w:tc>
        <w:tc>
          <w:tcPr>
            <w:tcW w:w="704" w:type="dxa"/>
            <w:shd w:val="clear" w:color="auto" w:fill="auto"/>
          </w:tcPr>
          <w:p w14:paraId="02DE873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DF7265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655B062" w14:textId="77777777">
        <w:tc>
          <w:tcPr>
            <w:tcW w:w="10220" w:type="dxa"/>
            <w:gridSpan w:val="3"/>
            <w:shd w:val="clear" w:color="auto" w:fill="D9E2F3"/>
          </w:tcPr>
          <w:p w14:paraId="6141DA04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 skills/ responsibilities/ learning experience / achievements if you have knowledge, competence, and experience about:</w:t>
            </w:r>
          </w:p>
        </w:tc>
      </w:tr>
      <w:tr w:rsidR="00A87C21" w:rsidRPr="00A87C21" w14:paraId="1D9DF08B" w14:textId="77777777" w:rsidTr="00A87C21">
        <w:tc>
          <w:tcPr>
            <w:tcW w:w="8943" w:type="dxa"/>
            <w:shd w:val="clear" w:color="auto" w:fill="auto"/>
          </w:tcPr>
          <w:p w14:paraId="105C6CC8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Skill professional sailor, responsible, reliable, proactive and well organized with good managerial and organizational skills on the maintenance and conservation of the vessel´s decks and superstructures.</w:t>
            </w:r>
          </w:p>
        </w:tc>
        <w:tc>
          <w:tcPr>
            <w:tcW w:w="704" w:type="dxa"/>
            <w:shd w:val="clear" w:color="auto" w:fill="auto"/>
          </w:tcPr>
          <w:p w14:paraId="44C5EB94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7EB6C1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02732AE1" w14:textId="77777777" w:rsidTr="00A87C21">
        <w:tc>
          <w:tcPr>
            <w:tcW w:w="8943" w:type="dxa"/>
            <w:shd w:val="clear" w:color="auto" w:fill="auto"/>
          </w:tcPr>
          <w:p w14:paraId="4F21BDAA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Perform operations relevant to port cargo.</w:t>
            </w:r>
          </w:p>
        </w:tc>
        <w:tc>
          <w:tcPr>
            <w:tcW w:w="704" w:type="dxa"/>
            <w:shd w:val="clear" w:color="auto" w:fill="auto"/>
          </w:tcPr>
          <w:p w14:paraId="5C76134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CF441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6913EA48" w14:textId="77777777" w:rsidTr="00A87C21">
        <w:tc>
          <w:tcPr>
            <w:tcW w:w="8943" w:type="dxa"/>
            <w:shd w:val="clear" w:color="auto" w:fill="auto"/>
          </w:tcPr>
          <w:p w14:paraId="1740A008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Performed a safe lookout. </w:t>
            </w:r>
          </w:p>
        </w:tc>
        <w:tc>
          <w:tcPr>
            <w:tcW w:w="704" w:type="dxa"/>
            <w:shd w:val="clear" w:color="auto" w:fill="auto"/>
          </w:tcPr>
          <w:p w14:paraId="2547FF6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61E724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A0DB5BA" w14:textId="77777777" w:rsidTr="00A87C21">
        <w:tc>
          <w:tcPr>
            <w:tcW w:w="8943" w:type="dxa"/>
            <w:shd w:val="clear" w:color="auto" w:fill="auto"/>
          </w:tcPr>
          <w:p w14:paraId="3C0FC517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Stood wheel duty when required and followed helm orders from the master, watchkeeping officer or the pilot</w:t>
            </w:r>
          </w:p>
        </w:tc>
        <w:tc>
          <w:tcPr>
            <w:tcW w:w="704" w:type="dxa"/>
            <w:shd w:val="clear" w:color="auto" w:fill="auto"/>
          </w:tcPr>
          <w:p w14:paraId="4408E3A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411CDB7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05BCF6A" w14:textId="77777777" w:rsidTr="00A87C21">
        <w:tc>
          <w:tcPr>
            <w:tcW w:w="8943" w:type="dxa"/>
            <w:shd w:val="clear" w:color="auto" w:fill="auto"/>
          </w:tcPr>
          <w:p w14:paraId="5B018F03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Stood duties at port by the gangway following company´s security policy.</w:t>
            </w:r>
          </w:p>
        </w:tc>
        <w:tc>
          <w:tcPr>
            <w:tcW w:w="704" w:type="dxa"/>
            <w:shd w:val="clear" w:color="auto" w:fill="auto"/>
          </w:tcPr>
          <w:p w14:paraId="65D85C4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57EE4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5D7437B" w14:textId="77777777">
        <w:tc>
          <w:tcPr>
            <w:tcW w:w="10220" w:type="dxa"/>
            <w:gridSpan w:val="3"/>
            <w:shd w:val="clear" w:color="auto" w:fill="D9E2F3"/>
          </w:tcPr>
          <w:p w14:paraId="7D30D7E4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I have procedures </w:t>
            </w: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shd w:val="clear" w:color="auto" w:fill="D9D9D9"/>
                <w:lang w:eastAsia="en-US"/>
              </w:rPr>
              <w:t>of the supported and carried out in all deck-planned</w:t>
            </w: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 maintenance including</w:t>
            </w:r>
          </w:p>
        </w:tc>
      </w:tr>
      <w:tr w:rsidR="00A87C21" w:rsidRPr="00A87C21" w14:paraId="793168F5" w14:textId="77777777" w:rsidTr="00A87C21">
        <w:tc>
          <w:tcPr>
            <w:tcW w:w="8943" w:type="dxa"/>
            <w:shd w:val="clear" w:color="auto" w:fill="auto"/>
          </w:tcPr>
          <w:p w14:paraId="3E44B70D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Anchor windlass, chains, and anchors</w:t>
            </w:r>
          </w:p>
        </w:tc>
        <w:tc>
          <w:tcPr>
            <w:tcW w:w="704" w:type="dxa"/>
            <w:shd w:val="clear" w:color="auto" w:fill="auto"/>
          </w:tcPr>
          <w:p w14:paraId="6D2F40B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8D39CC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0364246" w14:textId="77777777" w:rsidTr="00A87C21">
        <w:tc>
          <w:tcPr>
            <w:tcW w:w="8943" w:type="dxa"/>
            <w:shd w:val="clear" w:color="auto" w:fill="auto"/>
          </w:tcPr>
          <w:p w14:paraId="77947ED4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Mooring winches, ropes, and springs</w:t>
            </w:r>
          </w:p>
        </w:tc>
        <w:tc>
          <w:tcPr>
            <w:tcW w:w="704" w:type="dxa"/>
            <w:shd w:val="clear" w:color="auto" w:fill="auto"/>
          </w:tcPr>
          <w:p w14:paraId="16D286B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5873CD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B215A5A" w14:textId="77777777" w:rsidTr="00A87C21">
        <w:tc>
          <w:tcPr>
            <w:tcW w:w="8943" w:type="dxa"/>
            <w:shd w:val="clear" w:color="auto" w:fill="auto"/>
          </w:tcPr>
          <w:p w14:paraId="4C99516B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Cranes, derricks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30D5557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33D20D6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6A87958" w14:textId="77777777" w:rsidTr="00A87C21">
        <w:tc>
          <w:tcPr>
            <w:tcW w:w="8943" w:type="dxa"/>
            <w:shd w:val="clear" w:color="auto" w:fill="auto"/>
          </w:tcPr>
          <w:p w14:paraId="299419C6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Lifeboats, davits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31AD7AB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490096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12EF361" w14:textId="77777777" w:rsidTr="00A87C21">
        <w:tc>
          <w:tcPr>
            <w:tcW w:w="8943" w:type="dxa"/>
            <w:shd w:val="clear" w:color="auto" w:fill="auto"/>
          </w:tcPr>
          <w:p w14:paraId="384412A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Cleaning and maintaining other lifesaving appliances</w:t>
            </w:r>
          </w:p>
        </w:tc>
        <w:tc>
          <w:tcPr>
            <w:tcW w:w="704" w:type="dxa"/>
            <w:shd w:val="clear" w:color="auto" w:fill="auto"/>
          </w:tcPr>
          <w:p w14:paraId="268CDA9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4AB0D6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4E2D5E1" w14:textId="77777777" w:rsidTr="00A87C21">
        <w:tc>
          <w:tcPr>
            <w:tcW w:w="8943" w:type="dxa"/>
            <w:shd w:val="clear" w:color="auto" w:fill="auto"/>
          </w:tcPr>
          <w:p w14:paraId="713B8F7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Outer deck railings, wires, superstructures, deck hull, fire lockers, life raft stations, paint locker, hazmat, and chemicals.</w:t>
            </w:r>
          </w:p>
        </w:tc>
        <w:tc>
          <w:tcPr>
            <w:tcW w:w="704" w:type="dxa"/>
            <w:shd w:val="clear" w:color="auto" w:fill="auto"/>
          </w:tcPr>
          <w:p w14:paraId="14FC20D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785037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4D94A1F0" w14:textId="77777777">
        <w:tc>
          <w:tcPr>
            <w:tcW w:w="10220" w:type="dxa"/>
            <w:gridSpan w:val="3"/>
            <w:shd w:val="clear" w:color="auto" w:fill="D9E2F3"/>
          </w:tcPr>
          <w:p w14:paraId="7D33F6EB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Always followed all working routines and procedures associated with entering and working in confined spaces, and donning hard helmets, safety belts and other PPE.</w:t>
            </w:r>
          </w:p>
        </w:tc>
      </w:tr>
      <w:tr w:rsidR="00A87C21" w:rsidRPr="00A87C21" w14:paraId="485B60AB" w14:textId="77777777" w:rsidTr="00A87C21">
        <w:tc>
          <w:tcPr>
            <w:tcW w:w="8943" w:type="dxa"/>
            <w:shd w:val="clear" w:color="auto" w:fill="auto"/>
          </w:tcPr>
          <w:p w14:paraId="5A1544BC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Deck Maintenance</w:t>
            </w:r>
          </w:p>
        </w:tc>
        <w:tc>
          <w:tcPr>
            <w:tcW w:w="704" w:type="dxa"/>
            <w:shd w:val="clear" w:color="auto" w:fill="auto"/>
          </w:tcPr>
          <w:p w14:paraId="7CFAC43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B47B0E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1E4FB1C2" w14:textId="77777777" w:rsidTr="00A87C21">
        <w:tc>
          <w:tcPr>
            <w:tcW w:w="8943" w:type="dxa"/>
            <w:shd w:val="clear" w:color="auto" w:fill="auto"/>
          </w:tcPr>
          <w:p w14:paraId="74986186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Cut surface engrave </w:t>
            </w:r>
          </w:p>
        </w:tc>
        <w:tc>
          <w:tcPr>
            <w:tcW w:w="704" w:type="dxa"/>
            <w:shd w:val="clear" w:color="auto" w:fill="auto"/>
          </w:tcPr>
          <w:p w14:paraId="14E256F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A2F940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4C7F4BA" w14:textId="77777777" w:rsidTr="00A87C21">
        <w:tc>
          <w:tcPr>
            <w:tcW w:w="8943" w:type="dxa"/>
            <w:shd w:val="clear" w:color="auto" w:fill="auto"/>
          </w:tcPr>
          <w:p w14:paraId="72631CB1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Loading and unloading</w:t>
            </w:r>
          </w:p>
        </w:tc>
        <w:tc>
          <w:tcPr>
            <w:tcW w:w="704" w:type="dxa"/>
            <w:shd w:val="clear" w:color="auto" w:fill="auto"/>
          </w:tcPr>
          <w:p w14:paraId="5F509B8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6A583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ADFD76C" w14:textId="77777777" w:rsidTr="00A87C21">
        <w:tc>
          <w:tcPr>
            <w:tcW w:w="8943" w:type="dxa"/>
            <w:shd w:val="clear" w:color="auto" w:fill="auto"/>
          </w:tcPr>
          <w:p w14:paraId="760451DE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Painting</w:t>
            </w:r>
          </w:p>
        </w:tc>
        <w:tc>
          <w:tcPr>
            <w:tcW w:w="704" w:type="dxa"/>
            <w:shd w:val="clear" w:color="auto" w:fill="auto"/>
          </w:tcPr>
          <w:p w14:paraId="1EC5AAB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033B62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D7A81B3" w14:textId="77777777" w:rsidTr="00A87C21">
        <w:tc>
          <w:tcPr>
            <w:tcW w:w="8943" w:type="dxa"/>
            <w:shd w:val="clear" w:color="auto" w:fill="auto"/>
          </w:tcPr>
          <w:p w14:paraId="78584198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Fast Rescue boats Handling</w:t>
            </w:r>
          </w:p>
        </w:tc>
        <w:tc>
          <w:tcPr>
            <w:tcW w:w="704" w:type="dxa"/>
            <w:shd w:val="clear" w:color="auto" w:fill="auto"/>
          </w:tcPr>
          <w:p w14:paraId="6CD94BB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39BFA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108FE19" w14:textId="77777777" w:rsidTr="00A87C21">
        <w:tc>
          <w:tcPr>
            <w:tcW w:w="8943" w:type="dxa"/>
            <w:shd w:val="clear" w:color="auto" w:fill="auto"/>
          </w:tcPr>
          <w:p w14:paraId="4FCE788F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Survival Craft Boat handling</w:t>
            </w:r>
          </w:p>
        </w:tc>
        <w:tc>
          <w:tcPr>
            <w:tcW w:w="704" w:type="dxa"/>
            <w:shd w:val="clear" w:color="auto" w:fill="auto"/>
          </w:tcPr>
          <w:p w14:paraId="3EF3D93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BE0257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6447F561" w14:textId="77777777" w:rsidTr="00A87C21">
        <w:tc>
          <w:tcPr>
            <w:tcW w:w="8943" w:type="dxa"/>
            <w:shd w:val="clear" w:color="auto" w:fill="auto"/>
          </w:tcPr>
          <w:p w14:paraId="6108D8B3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Deck Inventory / Storing</w:t>
            </w:r>
          </w:p>
        </w:tc>
        <w:tc>
          <w:tcPr>
            <w:tcW w:w="704" w:type="dxa"/>
            <w:shd w:val="clear" w:color="auto" w:fill="auto"/>
          </w:tcPr>
          <w:p w14:paraId="2B6E4024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F9F7B3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D87F442" w14:textId="77777777">
        <w:tc>
          <w:tcPr>
            <w:tcW w:w="10220" w:type="dxa"/>
            <w:gridSpan w:val="3"/>
            <w:shd w:val="clear" w:color="auto" w:fill="D9E2F3"/>
          </w:tcPr>
          <w:p w14:paraId="379D6DB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lastRenderedPageBreak/>
              <w:t>Exceptional quality of work with outstanding results</w:t>
            </w:r>
          </w:p>
        </w:tc>
      </w:tr>
      <w:tr w:rsidR="00A87C21" w:rsidRPr="00A87C21" w14:paraId="04B00274" w14:textId="77777777" w:rsidTr="00A87C21">
        <w:tc>
          <w:tcPr>
            <w:tcW w:w="8943" w:type="dxa"/>
            <w:shd w:val="clear" w:color="auto" w:fill="auto"/>
          </w:tcPr>
          <w:p w14:paraId="53B24079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704" w:type="dxa"/>
            <w:shd w:val="clear" w:color="auto" w:fill="auto"/>
          </w:tcPr>
          <w:p w14:paraId="78603A2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EA395A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B04FBA4" w14:textId="77777777" w:rsidTr="00A87C21">
        <w:tc>
          <w:tcPr>
            <w:tcW w:w="8943" w:type="dxa"/>
            <w:shd w:val="clear" w:color="auto" w:fill="auto"/>
          </w:tcPr>
          <w:p w14:paraId="6F5AE21F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704" w:type="dxa"/>
            <w:shd w:val="clear" w:color="auto" w:fill="auto"/>
          </w:tcPr>
          <w:p w14:paraId="0CA1B22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3B610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400D205" w14:textId="77777777" w:rsidTr="00A87C21">
        <w:tc>
          <w:tcPr>
            <w:tcW w:w="8943" w:type="dxa"/>
            <w:shd w:val="clear" w:color="auto" w:fill="auto"/>
          </w:tcPr>
          <w:p w14:paraId="793696B8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704" w:type="dxa"/>
            <w:shd w:val="clear" w:color="auto" w:fill="auto"/>
          </w:tcPr>
          <w:p w14:paraId="3E41105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11DEC5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465536D7" w14:textId="77777777" w:rsidTr="00A87C21">
        <w:tc>
          <w:tcPr>
            <w:tcW w:w="8943" w:type="dxa"/>
            <w:shd w:val="clear" w:color="auto" w:fill="auto"/>
          </w:tcPr>
          <w:p w14:paraId="3E85F2CB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704" w:type="dxa"/>
            <w:shd w:val="clear" w:color="auto" w:fill="auto"/>
          </w:tcPr>
          <w:p w14:paraId="33C01B9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EEE1B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4923C50F" w14:textId="77777777" w:rsidTr="00A87C21">
        <w:tc>
          <w:tcPr>
            <w:tcW w:w="8943" w:type="dxa"/>
            <w:shd w:val="clear" w:color="auto" w:fill="auto"/>
          </w:tcPr>
          <w:p w14:paraId="4E25B38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Can work effectively on team or independently</w:t>
            </w:r>
          </w:p>
        </w:tc>
        <w:tc>
          <w:tcPr>
            <w:tcW w:w="704" w:type="dxa"/>
            <w:shd w:val="clear" w:color="auto" w:fill="auto"/>
          </w:tcPr>
          <w:p w14:paraId="1765A26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11336A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2497662" w14:textId="77777777" w:rsidTr="00A87C21">
        <w:tc>
          <w:tcPr>
            <w:tcW w:w="8943" w:type="dxa"/>
            <w:shd w:val="clear" w:color="auto" w:fill="auto"/>
          </w:tcPr>
          <w:p w14:paraId="7C4BB2FA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ab/>
            </w:r>
          </w:p>
        </w:tc>
        <w:tc>
          <w:tcPr>
            <w:tcW w:w="704" w:type="dxa"/>
            <w:shd w:val="clear" w:color="auto" w:fill="auto"/>
          </w:tcPr>
          <w:p w14:paraId="7F1E1B8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113DE7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F39B3BC" w14:textId="77777777" w:rsidTr="00A87C21">
        <w:tc>
          <w:tcPr>
            <w:tcW w:w="8943" w:type="dxa"/>
            <w:shd w:val="clear" w:color="auto" w:fill="auto"/>
          </w:tcPr>
          <w:p w14:paraId="474F6591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Respect and good treatment towards to my other colleagues.</w:t>
            </w:r>
          </w:p>
        </w:tc>
        <w:tc>
          <w:tcPr>
            <w:tcW w:w="704" w:type="dxa"/>
            <w:shd w:val="clear" w:color="auto" w:fill="auto"/>
          </w:tcPr>
          <w:p w14:paraId="4BF84EF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FF9DA5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0DE47962" w14:textId="77777777" w:rsidTr="00A87C21">
        <w:tc>
          <w:tcPr>
            <w:tcW w:w="8943" w:type="dxa"/>
            <w:shd w:val="clear" w:color="auto" w:fill="auto"/>
          </w:tcPr>
          <w:p w14:paraId="63B130BA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Have your ever been nominated employee of the month</w:t>
            </w:r>
          </w:p>
        </w:tc>
        <w:tc>
          <w:tcPr>
            <w:tcW w:w="704" w:type="dxa"/>
            <w:shd w:val="clear" w:color="auto" w:fill="auto"/>
          </w:tcPr>
          <w:p w14:paraId="1FA72C1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53EE29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168FB944" w14:textId="77777777" w:rsidTr="00A87C21">
        <w:tc>
          <w:tcPr>
            <w:tcW w:w="8943" w:type="dxa"/>
            <w:shd w:val="clear" w:color="auto" w:fill="auto"/>
          </w:tcPr>
          <w:p w14:paraId="11115A07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704" w:type="dxa"/>
            <w:shd w:val="clear" w:color="auto" w:fill="auto"/>
          </w:tcPr>
          <w:p w14:paraId="61B7859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88C39B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191FCB7F" w14:textId="77777777" w:rsidR="009339A6" w:rsidRP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340E3833" w14:textId="77777777" w:rsidR="00264C71" w:rsidRDefault="00264C71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  <w:bookmarkStart w:id="1" w:name="_Hlk158128995"/>
      <w:r>
        <w:rPr>
          <w:rFonts w:ascii="Cambria" w:hAnsi="Cambria"/>
          <w:b w:val="0"/>
          <w:sz w:val="24"/>
          <w:szCs w:val="24"/>
        </w:rPr>
        <w:t>______________________________________________________________________________________________</w:t>
      </w:r>
    </w:p>
    <w:p w14:paraId="72FEA7E0" w14:textId="77777777" w:rsidR="00A029B7" w:rsidRDefault="00A029B7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208EC74F" w14:textId="5E6F683C" w:rsidR="00264C71" w:rsidRDefault="00264C71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 w:rsidRPr="00BB237C">
        <w:rPr>
          <w:rFonts w:ascii="Cambria" w:hAnsi="Cambria" w:cs="Calibri"/>
          <w:bCs/>
          <w:sz w:val="24"/>
          <w:szCs w:val="24"/>
        </w:rPr>
        <w:t>for office use only.</w:t>
      </w:r>
    </w:p>
    <w:p w14:paraId="2DA9B270" w14:textId="77777777" w:rsidR="00AE3C83" w:rsidRPr="00BB237C" w:rsidRDefault="00AE3C83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2080DFD1" w14:textId="2C5EE014" w:rsidR="00264C71" w:rsidRPr="00BB237C" w:rsidRDefault="001E3E78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>
        <w:rPr>
          <w:rFonts w:ascii="Cambria" w:hAnsi="Cambria" w:cs="Calibri"/>
          <w:bCs/>
          <w:sz w:val="24"/>
          <w:szCs w:val="24"/>
        </w:rPr>
        <w:t>10</w:t>
      </w:r>
      <w:r w:rsidR="00264C71" w:rsidRPr="00BB237C">
        <w:rPr>
          <w:rFonts w:ascii="Cambria" w:hAnsi="Cambria" w:cs="Calibri"/>
          <w:bCs/>
          <w:sz w:val="24"/>
          <w:szCs w:val="24"/>
        </w:rPr>
        <w:t xml:space="preserve">. </w:t>
      </w:r>
      <w:r w:rsidR="00AE3C83" w:rsidRPr="00BB237C">
        <w:rPr>
          <w:rFonts w:ascii="Cambria" w:hAnsi="Cambria" w:cs="Calibri"/>
          <w:bCs/>
          <w:sz w:val="24"/>
          <w:szCs w:val="24"/>
        </w:rPr>
        <w:t>OBSERVATIONS: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075"/>
        <w:gridCol w:w="1948"/>
      </w:tblGrid>
      <w:tr w:rsidR="00264C71" w:rsidRPr="00BB237C" w14:paraId="209EE9D6" w14:textId="77777777">
        <w:trPr>
          <w:trHeight w:val="147"/>
        </w:trPr>
        <w:tc>
          <w:tcPr>
            <w:tcW w:w="1520" w:type="dxa"/>
            <w:shd w:val="clear" w:color="auto" w:fill="D9E2F3"/>
          </w:tcPr>
          <w:p w14:paraId="0B171EA9" w14:textId="7933335D" w:rsidR="00264C71" w:rsidRPr="00BB237C" w:rsidRDefault="00AE3C83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DATE</w:t>
            </w:r>
          </w:p>
        </w:tc>
        <w:tc>
          <w:tcPr>
            <w:tcW w:w="6075" w:type="dxa"/>
            <w:shd w:val="clear" w:color="auto" w:fill="D9E2F3"/>
          </w:tcPr>
          <w:p w14:paraId="10FFE2AF" w14:textId="772A0FD3" w:rsidR="00264C71" w:rsidRPr="00BB237C" w:rsidRDefault="00AE3C83" w:rsidP="00BB237C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COMMENTS</w:t>
            </w:r>
          </w:p>
        </w:tc>
        <w:tc>
          <w:tcPr>
            <w:tcW w:w="1948" w:type="dxa"/>
            <w:shd w:val="clear" w:color="auto" w:fill="D9E2F3"/>
          </w:tcPr>
          <w:p w14:paraId="43A80A46" w14:textId="68797144" w:rsidR="00264C71" w:rsidRPr="00BB237C" w:rsidRDefault="00AE3C83" w:rsidP="00BB237C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VALIDATED</w:t>
            </w: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BY:</w:t>
            </w:r>
          </w:p>
        </w:tc>
      </w:tr>
      <w:tr w:rsidR="00264C71" w:rsidRPr="00BB237C" w14:paraId="261B4505" w14:textId="77777777" w:rsidTr="009A4038">
        <w:trPr>
          <w:trHeight w:val="277"/>
        </w:trPr>
        <w:tc>
          <w:tcPr>
            <w:tcW w:w="1520" w:type="dxa"/>
            <w:shd w:val="clear" w:color="auto" w:fill="auto"/>
          </w:tcPr>
          <w:p w14:paraId="0B7D786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77FFF9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47C782E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264C71" w:rsidRPr="00BB237C" w14:paraId="7D96B669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7F338F27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7807D02A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5EC9C4FB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264C71" w:rsidRPr="00BB237C" w14:paraId="06F20C78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19E0C33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5EAD221D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302A148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9C0579" w:rsidRPr="00BB237C" w14:paraId="6347108D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649980AF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FEAB61A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1A58FF4E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bookmarkEnd w:id="1"/>
    </w:tbl>
    <w:p w14:paraId="0ED50BBF" w14:textId="77777777" w:rsidR="00264C71" w:rsidRPr="009A4038" w:rsidRDefault="00264C71" w:rsidP="009A4038">
      <w:pPr>
        <w:pStyle w:val="YourName"/>
        <w:spacing w:before="0" w:line="276" w:lineRule="auto"/>
        <w:jc w:val="left"/>
        <w:rPr>
          <w:rFonts w:ascii="Calibri" w:hAnsi="Calibri" w:cs="Calibri"/>
          <w:b w:val="0"/>
          <w:sz w:val="2"/>
          <w:szCs w:val="2"/>
        </w:rPr>
      </w:pPr>
    </w:p>
    <w:sectPr w:rsidR="00264C71" w:rsidRPr="009A4038" w:rsidSect="00A231A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41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BC9D" w14:textId="77777777" w:rsidR="00A231AA" w:rsidRDefault="00A231AA">
      <w:r>
        <w:separator/>
      </w:r>
    </w:p>
  </w:endnote>
  <w:endnote w:type="continuationSeparator" w:id="0">
    <w:p w14:paraId="6161710A" w14:textId="77777777" w:rsidR="00A231AA" w:rsidRDefault="00A2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3695" w14:textId="77777777" w:rsidR="008144BF" w:rsidRPr="00264C71" w:rsidRDefault="008144BF" w:rsidP="008144BF">
    <w:pPr>
      <w:pStyle w:val="Piedepgina"/>
      <w:jc w:val="right"/>
      <w:rPr>
        <w:lang w:val="es-419"/>
      </w:rPr>
    </w:pPr>
    <w:r w:rsidRPr="00264C71">
      <w:rPr>
        <w:lang w:val="es-419"/>
      </w:rPr>
      <w:t>Código: F-PMSSA-0</w:t>
    </w:r>
    <w:r>
      <w:rPr>
        <w:lang w:val="es-419"/>
      </w:rPr>
      <w:t>1-A</w:t>
    </w:r>
  </w:p>
  <w:p w14:paraId="7712B3FD" w14:textId="77777777" w:rsidR="008144BF" w:rsidRPr="00264C71" w:rsidRDefault="008144BF" w:rsidP="008144BF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>
      <w:rPr>
        <w:lang w:val="es-419"/>
      </w:rPr>
      <w:t>0</w:t>
    </w:r>
  </w:p>
  <w:p w14:paraId="6026E07F" w14:textId="2550E73B" w:rsidR="001E3E78" w:rsidRDefault="008144BF" w:rsidP="008144BF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>
      <w:rPr>
        <w:lang w:val="es-419"/>
      </w:rPr>
      <w:t>17</w:t>
    </w:r>
    <w:r w:rsidRPr="00264C71">
      <w:rPr>
        <w:lang w:val="es-419"/>
      </w:rPr>
      <w:t xml:space="preserve"> de</w:t>
    </w:r>
    <w:r>
      <w:rPr>
        <w:lang w:val="es-419"/>
      </w:rPr>
      <w:t xml:space="preserve"> mayo</w:t>
    </w:r>
    <w:r w:rsidRPr="00264C71">
      <w:rPr>
        <w:lang w:val="es-419"/>
      </w:rPr>
      <w:t xml:space="preserve"> de 20</w:t>
    </w:r>
    <w:r>
      <w:rPr>
        <w:lang w:val="es-419"/>
      </w:rPr>
      <w:t>22</w:t>
    </w:r>
  </w:p>
  <w:p w14:paraId="2AEED184" w14:textId="7371646F" w:rsidR="009A4038" w:rsidRPr="009339A6" w:rsidRDefault="009A4038" w:rsidP="001E3E78">
    <w:pPr>
      <w:pStyle w:val="Piedepgina"/>
      <w:jc w:val="right"/>
      <w:rPr>
        <w:lang w:val="es-419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PAGE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NUMPAGES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9BA3" w14:textId="0C5FCFEF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0B6195">
      <w:rPr>
        <w:lang w:val="es-419"/>
      </w:rPr>
      <w:t>C</w:t>
    </w:r>
  </w:p>
  <w:p w14:paraId="4575A5DD" w14:textId="281D1CE3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 w:rsidR="009339A6">
      <w:rPr>
        <w:lang w:val="es-419"/>
      </w:rPr>
      <w:t>0</w:t>
    </w:r>
  </w:p>
  <w:p w14:paraId="4D68ED78" w14:textId="21DE8D18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 w:rsidR="000C31DE">
      <w:rPr>
        <w:lang w:val="es-419"/>
      </w:rPr>
      <w:t>17</w:t>
    </w:r>
    <w:r w:rsidRPr="00264C71">
      <w:rPr>
        <w:lang w:val="es-419"/>
      </w:rPr>
      <w:t xml:space="preserve"> de</w:t>
    </w:r>
    <w:r w:rsidR="003B539B">
      <w:rPr>
        <w:lang w:val="es-419"/>
      </w:rPr>
      <w:t xml:space="preserve"> </w:t>
    </w:r>
    <w:r w:rsidR="000C31DE">
      <w:rPr>
        <w:lang w:val="es-419"/>
      </w:rPr>
      <w:t>mayo</w:t>
    </w:r>
    <w:r w:rsidRPr="00264C71">
      <w:rPr>
        <w:lang w:val="es-419"/>
      </w:rPr>
      <w:t xml:space="preserve"> de 20</w:t>
    </w:r>
    <w:r w:rsidR="00264C71">
      <w:rPr>
        <w:lang w:val="es-419"/>
      </w:rPr>
      <w:t>22</w:t>
    </w:r>
  </w:p>
  <w:p w14:paraId="4D6AFACC" w14:textId="77777777" w:rsidR="000D7E5B" w:rsidRPr="00E357BE" w:rsidRDefault="000D7E5B" w:rsidP="000D7E5B">
    <w:pPr>
      <w:pStyle w:val="Piedepgina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</w:p>
  <w:p w14:paraId="1C2434A9" w14:textId="77777777" w:rsidR="000D7E5B" w:rsidRPr="00E357BE" w:rsidRDefault="000D7E5B" w:rsidP="000D7E5B">
    <w:pPr>
      <w:pStyle w:val="Piedepgina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1D9F" w14:textId="77777777" w:rsidR="00A231AA" w:rsidRDefault="00A231AA">
      <w:r>
        <w:separator/>
      </w:r>
    </w:p>
  </w:footnote>
  <w:footnote w:type="continuationSeparator" w:id="0">
    <w:p w14:paraId="1A5C1C1A" w14:textId="77777777" w:rsidR="00A231AA" w:rsidRDefault="00A23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D446" w14:textId="6F67D080" w:rsidR="005F6600" w:rsidRDefault="005F6600">
    <w:pPr>
      <w:pStyle w:val="Encabezado"/>
    </w:pPr>
  </w:p>
  <w:p w14:paraId="08B9A5C2" w14:textId="77777777" w:rsidR="005F6600" w:rsidRDefault="005F66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0C45" w14:textId="1A55E1F1" w:rsidR="000D7E5B" w:rsidRPr="00BB237C" w:rsidRDefault="00000000">
    <w:pPr>
      <w:pStyle w:val="Encabezado"/>
      <w:rPr>
        <w:rFonts w:ascii="Calibri" w:hAnsi="Calibri" w:cs="Calibri"/>
        <w:sz w:val="56"/>
        <w:szCs w:val="56"/>
      </w:rPr>
    </w:pPr>
    <w:r>
      <w:rPr>
        <w:noProof/>
      </w:rPr>
      <w:pict w14:anchorId="550AC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06.5pt;margin-top:-26.25pt;width:246pt;height:64.65pt;z-index:-1;mso-position-horizontal-relative:text;mso-position-vertical-relative:text;mso-width-relative:page;mso-height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213"/>
    <w:multiLevelType w:val="hybridMultilevel"/>
    <w:tmpl w:val="90CEC3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0825"/>
    <w:multiLevelType w:val="hybridMultilevel"/>
    <w:tmpl w:val="35C67A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009B"/>
    <w:multiLevelType w:val="hybridMultilevel"/>
    <w:tmpl w:val="AC6EA0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7" w:hanging="360"/>
      </w:pPr>
    </w:lvl>
    <w:lvl w:ilvl="2" w:tplc="0409001B" w:tentative="1">
      <w:start w:val="1"/>
      <w:numFmt w:val="lowerRoman"/>
      <w:lvlText w:val="%3."/>
      <w:lvlJc w:val="right"/>
      <w:pPr>
        <w:ind w:left="5837" w:hanging="180"/>
      </w:pPr>
    </w:lvl>
    <w:lvl w:ilvl="3" w:tplc="0409000F" w:tentative="1">
      <w:start w:val="1"/>
      <w:numFmt w:val="decimal"/>
      <w:lvlText w:val="%4."/>
      <w:lvlJc w:val="left"/>
      <w:pPr>
        <w:ind w:left="6557" w:hanging="360"/>
      </w:pPr>
    </w:lvl>
    <w:lvl w:ilvl="4" w:tplc="04090019" w:tentative="1">
      <w:start w:val="1"/>
      <w:numFmt w:val="lowerLetter"/>
      <w:lvlText w:val="%5."/>
      <w:lvlJc w:val="left"/>
      <w:pPr>
        <w:ind w:left="7277" w:hanging="360"/>
      </w:pPr>
    </w:lvl>
    <w:lvl w:ilvl="5" w:tplc="0409001B" w:tentative="1">
      <w:start w:val="1"/>
      <w:numFmt w:val="lowerRoman"/>
      <w:lvlText w:val="%6."/>
      <w:lvlJc w:val="right"/>
      <w:pPr>
        <w:ind w:left="7997" w:hanging="180"/>
      </w:pPr>
    </w:lvl>
    <w:lvl w:ilvl="6" w:tplc="0409000F" w:tentative="1">
      <w:start w:val="1"/>
      <w:numFmt w:val="decimal"/>
      <w:lvlText w:val="%7."/>
      <w:lvlJc w:val="left"/>
      <w:pPr>
        <w:ind w:left="8717" w:hanging="360"/>
      </w:pPr>
    </w:lvl>
    <w:lvl w:ilvl="7" w:tplc="04090019" w:tentative="1">
      <w:start w:val="1"/>
      <w:numFmt w:val="lowerLetter"/>
      <w:lvlText w:val="%8."/>
      <w:lvlJc w:val="left"/>
      <w:pPr>
        <w:ind w:left="9437" w:hanging="360"/>
      </w:pPr>
    </w:lvl>
    <w:lvl w:ilvl="8" w:tplc="040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0763">
    <w:abstractNumId w:val="3"/>
  </w:num>
  <w:num w:numId="2" w16cid:durableId="147275079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938650">
    <w:abstractNumId w:val="2"/>
  </w:num>
  <w:num w:numId="4" w16cid:durableId="370305231">
    <w:abstractNumId w:val="1"/>
  </w:num>
  <w:num w:numId="5" w16cid:durableId="13748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attachedTemplate r:id="rId1"/>
  <w:doNotTrackMoves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C10"/>
    <w:rsid w:val="00003B4C"/>
    <w:rsid w:val="00004314"/>
    <w:rsid w:val="00007E4C"/>
    <w:rsid w:val="00035491"/>
    <w:rsid w:val="00053608"/>
    <w:rsid w:val="000B456E"/>
    <w:rsid w:val="000B60A7"/>
    <w:rsid w:val="000B6195"/>
    <w:rsid w:val="000C1C2A"/>
    <w:rsid w:val="000C31DE"/>
    <w:rsid w:val="000D7E5B"/>
    <w:rsid w:val="000E11FC"/>
    <w:rsid w:val="000E71FD"/>
    <w:rsid w:val="00155562"/>
    <w:rsid w:val="00161C10"/>
    <w:rsid w:val="0016481C"/>
    <w:rsid w:val="0016740C"/>
    <w:rsid w:val="00171390"/>
    <w:rsid w:val="001B6ACB"/>
    <w:rsid w:val="001B6DE1"/>
    <w:rsid w:val="001D2D92"/>
    <w:rsid w:val="001E3E78"/>
    <w:rsid w:val="001E4A77"/>
    <w:rsid w:val="0023525A"/>
    <w:rsid w:val="00264C71"/>
    <w:rsid w:val="002741F4"/>
    <w:rsid w:val="002834A0"/>
    <w:rsid w:val="00286C15"/>
    <w:rsid w:val="002D3A44"/>
    <w:rsid w:val="0030555F"/>
    <w:rsid w:val="00313D37"/>
    <w:rsid w:val="00330F26"/>
    <w:rsid w:val="003424F4"/>
    <w:rsid w:val="003963BA"/>
    <w:rsid w:val="003B3894"/>
    <w:rsid w:val="003B539B"/>
    <w:rsid w:val="003B715E"/>
    <w:rsid w:val="003E7FB1"/>
    <w:rsid w:val="003F05EB"/>
    <w:rsid w:val="00452EDE"/>
    <w:rsid w:val="005033ED"/>
    <w:rsid w:val="00514858"/>
    <w:rsid w:val="0052143C"/>
    <w:rsid w:val="00530EE1"/>
    <w:rsid w:val="005666AC"/>
    <w:rsid w:val="005A0C83"/>
    <w:rsid w:val="005A6952"/>
    <w:rsid w:val="005B1C95"/>
    <w:rsid w:val="005B618A"/>
    <w:rsid w:val="005D061F"/>
    <w:rsid w:val="005F6293"/>
    <w:rsid w:val="005F6600"/>
    <w:rsid w:val="00617162"/>
    <w:rsid w:val="00636459"/>
    <w:rsid w:val="00655B0E"/>
    <w:rsid w:val="00661F0C"/>
    <w:rsid w:val="00680C07"/>
    <w:rsid w:val="0068111A"/>
    <w:rsid w:val="00693A67"/>
    <w:rsid w:val="006946BC"/>
    <w:rsid w:val="006A7359"/>
    <w:rsid w:val="006C11A4"/>
    <w:rsid w:val="006F7FB0"/>
    <w:rsid w:val="00722D88"/>
    <w:rsid w:val="0077736F"/>
    <w:rsid w:val="007C40D1"/>
    <w:rsid w:val="007D2ACB"/>
    <w:rsid w:val="00803CDD"/>
    <w:rsid w:val="008144BF"/>
    <w:rsid w:val="008775D9"/>
    <w:rsid w:val="00877BF2"/>
    <w:rsid w:val="008C3870"/>
    <w:rsid w:val="0091146E"/>
    <w:rsid w:val="009339A6"/>
    <w:rsid w:val="0093509D"/>
    <w:rsid w:val="00967947"/>
    <w:rsid w:val="009A4038"/>
    <w:rsid w:val="009B7D72"/>
    <w:rsid w:val="009C0579"/>
    <w:rsid w:val="009D57C0"/>
    <w:rsid w:val="009E40BA"/>
    <w:rsid w:val="00A029B7"/>
    <w:rsid w:val="00A231AA"/>
    <w:rsid w:val="00A267CC"/>
    <w:rsid w:val="00A87C21"/>
    <w:rsid w:val="00AD79B4"/>
    <w:rsid w:val="00AE3C83"/>
    <w:rsid w:val="00B03A4B"/>
    <w:rsid w:val="00B1658C"/>
    <w:rsid w:val="00B302AB"/>
    <w:rsid w:val="00B4358E"/>
    <w:rsid w:val="00B6189C"/>
    <w:rsid w:val="00B62C8C"/>
    <w:rsid w:val="00B64D5F"/>
    <w:rsid w:val="00B823E8"/>
    <w:rsid w:val="00B866AB"/>
    <w:rsid w:val="00B90AE3"/>
    <w:rsid w:val="00BB1C6F"/>
    <w:rsid w:val="00BB237C"/>
    <w:rsid w:val="00BF1A12"/>
    <w:rsid w:val="00BF3FEB"/>
    <w:rsid w:val="00C013D2"/>
    <w:rsid w:val="00C3285A"/>
    <w:rsid w:val="00CA205E"/>
    <w:rsid w:val="00D22E8F"/>
    <w:rsid w:val="00D620B4"/>
    <w:rsid w:val="00D76175"/>
    <w:rsid w:val="00DB1CCF"/>
    <w:rsid w:val="00E05A47"/>
    <w:rsid w:val="00E16A21"/>
    <w:rsid w:val="00E224CC"/>
    <w:rsid w:val="00E357BE"/>
    <w:rsid w:val="00E63796"/>
    <w:rsid w:val="00EB6491"/>
    <w:rsid w:val="00EF01E8"/>
    <w:rsid w:val="00EF063D"/>
    <w:rsid w:val="00F3184C"/>
    <w:rsid w:val="00F5501D"/>
    <w:rsid w:val="00F5661E"/>
    <w:rsid w:val="00F648BA"/>
    <w:rsid w:val="00F8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1A12"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aconcuadrcula">
    <w:name w:val="Table Grid"/>
    <w:basedOn w:val="Tablanormal"/>
    <w:uiPriority w:val="39"/>
    <w:rsid w:val="005666A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B1C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0B60A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0B61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130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21</cp:revision>
  <cp:lastPrinted>2024-02-06T21:23:00Z</cp:lastPrinted>
  <dcterms:created xsi:type="dcterms:W3CDTF">2022-05-17T22:29:00Z</dcterms:created>
  <dcterms:modified xsi:type="dcterms:W3CDTF">2024-02-22T19:11:00Z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